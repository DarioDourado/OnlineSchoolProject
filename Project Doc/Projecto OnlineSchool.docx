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D16C1" w14:textId="77777777" w:rsidR="00B56BA2" w:rsidRDefault="00B56BA2" w:rsidP="00B56BA2">
      <w:pPr>
        <w:pStyle w:val="NoSpacing"/>
        <w:jc w:val="center"/>
        <w:rPr>
          <w:b/>
          <w:bCs/>
          <w:sz w:val="96"/>
          <w:szCs w:val="96"/>
        </w:rPr>
      </w:pPr>
    </w:p>
    <w:p w14:paraId="7E6860CB" w14:textId="77777777" w:rsidR="00B56BA2" w:rsidRDefault="00B56BA2" w:rsidP="00B56BA2">
      <w:pPr>
        <w:pStyle w:val="NoSpacing"/>
        <w:jc w:val="center"/>
        <w:rPr>
          <w:b/>
          <w:bCs/>
          <w:sz w:val="96"/>
          <w:szCs w:val="96"/>
        </w:rPr>
      </w:pPr>
    </w:p>
    <w:p w14:paraId="5AEE9820" w14:textId="77777777" w:rsidR="00B56BA2" w:rsidRDefault="00B56BA2" w:rsidP="00B56BA2">
      <w:pPr>
        <w:pStyle w:val="NoSpacing"/>
        <w:jc w:val="center"/>
        <w:rPr>
          <w:b/>
          <w:bCs/>
          <w:sz w:val="96"/>
          <w:szCs w:val="96"/>
        </w:rPr>
      </w:pPr>
    </w:p>
    <w:p w14:paraId="63BE4252" w14:textId="351DCC76" w:rsidR="002973C0" w:rsidRDefault="00B56BA2" w:rsidP="00B56BA2">
      <w:pPr>
        <w:pStyle w:val="NoSpacing"/>
        <w:jc w:val="center"/>
        <w:rPr>
          <w:b/>
          <w:bCs/>
          <w:sz w:val="96"/>
          <w:szCs w:val="96"/>
        </w:rPr>
      </w:pPr>
      <w:proofErr w:type="spellStart"/>
      <w:r>
        <w:rPr>
          <w:b/>
          <w:bCs/>
          <w:sz w:val="96"/>
          <w:szCs w:val="96"/>
        </w:rPr>
        <w:t>Projecto</w:t>
      </w:r>
      <w:proofErr w:type="spellEnd"/>
      <w:r w:rsidR="00400E7F" w:rsidRPr="00B56BA2">
        <w:rPr>
          <w:b/>
          <w:bCs/>
          <w:sz w:val="96"/>
          <w:szCs w:val="96"/>
        </w:rPr>
        <w:t xml:space="preserve"> </w:t>
      </w:r>
      <w:r w:rsidR="00BE6A20">
        <w:rPr>
          <w:sz w:val="96"/>
          <w:szCs w:val="28"/>
        </w:rPr>
        <w:t>CoolLab</w:t>
      </w:r>
    </w:p>
    <w:p w14:paraId="1C815551" w14:textId="28BFDE42" w:rsidR="00524387" w:rsidRPr="00B56BA2" w:rsidRDefault="002973C0" w:rsidP="00B56BA2">
      <w:pPr>
        <w:pStyle w:val="NoSpacing"/>
        <w:jc w:val="center"/>
        <w:rPr>
          <w:b/>
          <w:bCs/>
          <w:sz w:val="96"/>
          <w:szCs w:val="96"/>
        </w:rPr>
      </w:pPr>
      <w:r>
        <w:rPr>
          <w:b/>
          <w:bCs/>
          <w:sz w:val="96"/>
          <w:szCs w:val="96"/>
        </w:rPr>
        <w:t xml:space="preserve">Online </w:t>
      </w:r>
      <w:proofErr w:type="spellStart"/>
      <w:r>
        <w:rPr>
          <w:b/>
          <w:bCs/>
          <w:sz w:val="96"/>
          <w:szCs w:val="96"/>
        </w:rPr>
        <w:t>Learning</w:t>
      </w:r>
      <w:proofErr w:type="spellEnd"/>
    </w:p>
    <w:p w14:paraId="3E64C1CC" w14:textId="3BB97F49" w:rsidR="00B43F7A" w:rsidRDefault="00B43F7A" w:rsidP="00192864">
      <w:pPr>
        <w:pStyle w:val="ListBullet"/>
      </w:pPr>
    </w:p>
    <w:tbl>
      <w:tblPr>
        <w:tblStyle w:val="PlainTable5"/>
        <w:tblW w:w="14552" w:type="dxa"/>
        <w:tblInd w:w="-851" w:type="dxa"/>
        <w:tblLayout w:type="fixed"/>
        <w:tblLook w:val="0480" w:firstRow="0" w:lastRow="0" w:firstColumn="1" w:lastColumn="0" w:noHBand="0" w:noVBand="1"/>
      </w:tblPr>
      <w:tblGrid>
        <w:gridCol w:w="1560"/>
        <w:gridCol w:w="12992"/>
      </w:tblGrid>
      <w:tr w:rsidR="002365B1" w:rsidRPr="00722C6B" w14:paraId="33C177D0" w14:textId="77777777" w:rsidTr="00986D13">
        <w:trPr>
          <w:cnfStyle w:val="000000100000" w:firstRow="0" w:lastRow="0" w:firstColumn="0" w:lastColumn="0" w:oddVBand="0" w:evenVBand="0" w:oddHBand="1" w:evenHBand="0" w:firstRowFirstColumn="0" w:firstRowLastColumn="0" w:lastRowFirstColumn="0" w:lastRowLastColumn="0"/>
          <w:cantSplit/>
          <w:trHeight w:val="1418"/>
        </w:trPr>
        <w:tc>
          <w:tcPr>
            <w:cnfStyle w:val="001000000000" w:firstRow="0" w:lastRow="0" w:firstColumn="1" w:lastColumn="0" w:oddVBand="0" w:evenVBand="0" w:oddHBand="0" w:evenHBand="0" w:firstRowFirstColumn="0" w:firstRowLastColumn="0" w:lastRowFirstColumn="0" w:lastRowLastColumn="0"/>
            <w:tcW w:w="1560" w:type="dxa"/>
            <w:tcBorders>
              <w:right w:val="single" w:sz="48" w:space="0" w:color="072B62" w:themeColor="background2" w:themeShade="40"/>
            </w:tcBorders>
            <w:textDirection w:val="btLr"/>
            <w:vAlign w:val="bottom"/>
          </w:tcPr>
          <w:p w14:paraId="27D551CA" w14:textId="409CB274" w:rsidR="00192864" w:rsidRPr="00192864" w:rsidRDefault="00192864" w:rsidP="00192864">
            <w:pPr>
              <w:pStyle w:val="Heading3"/>
              <w:ind w:left="317"/>
              <w:jc w:val="center"/>
              <w:outlineLvl w:val="2"/>
              <w:rPr>
                <w:sz w:val="72"/>
                <w:szCs w:val="48"/>
              </w:rPr>
            </w:pPr>
            <w:r w:rsidRPr="004E075C">
              <w:rPr>
                <w:sz w:val="72"/>
                <w:szCs w:val="48"/>
              </w:rPr>
              <w:lastRenderedPageBreak/>
              <w:t>Estratégia</w:t>
            </w:r>
          </w:p>
        </w:tc>
        <w:tc>
          <w:tcPr>
            <w:tcW w:w="12992" w:type="dxa"/>
            <w:tcBorders>
              <w:left w:val="single" w:sz="48" w:space="0" w:color="072B62" w:themeColor="background2" w:themeShade="40"/>
            </w:tcBorders>
            <w:shd w:val="clear" w:color="auto" w:fill="FFFFFF" w:themeFill="background1"/>
            <w:vAlign w:val="center"/>
          </w:tcPr>
          <w:p w14:paraId="646DA5C1" w14:textId="49632EB8" w:rsidR="00192864" w:rsidRPr="00F25A78" w:rsidRDefault="00B56BA2" w:rsidP="00842950">
            <w:pPr>
              <w:pStyle w:val="Heading4"/>
              <w:jc w:val="center"/>
              <w:outlineLvl w:val="3"/>
              <w:cnfStyle w:val="000000100000" w:firstRow="0" w:lastRow="0" w:firstColumn="0" w:lastColumn="0" w:oddVBand="0" w:evenVBand="0" w:oddHBand="1" w:evenHBand="0" w:firstRowFirstColumn="0" w:firstRowLastColumn="0" w:lastRowFirstColumn="0" w:lastRowLastColumn="0"/>
            </w:pPr>
            <w:r w:rsidRPr="00F25A78">
              <w:t>O</w:t>
            </w:r>
            <w:r w:rsidR="00192864" w:rsidRPr="00F25A78">
              <w:t>bjetivos do Produto</w:t>
            </w:r>
          </w:p>
          <w:p w14:paraId="47288B04" w14:textId="6B401CE4" w:rsidR="00E75107" w:rsidRDefault="00E75107" w:rsidP="00F25A78">
            <w:pPr>
              <w:spacing w:line="276" w:lineRule="auto"/>
              <w:jc w:val="both"/>
              <w:cnfStyle w:val="000000100000" w:firstRow="0" w:lastRow="0" w:firstColumn="0" w:lastColumn="0" w:oddVBand="0" w:evenVBand="0" w:oddHBand="1" w:evenHBand="0" w:firstRowFirstColumn="0" w:firstRowLastColumn="0" w:lastRowFirstColumn="0" w:lastRowLastColumn="0"/>
            </w:pPr>
            <w:r>
              <w:t>No decorrer da última década com a evolução e rapidez da interne, plataformas que usam vídeo foram tendo cada vez melhor condição para poder expor e proporcionar cada vez melhores condições aos seus utilizadores. Na sequência plataformas de ensino e tutoriais foram crescendo e alimentando-se de conteúdo educativo / formativo nas mais diversas áreas.</w:t>
            </w:r>
          </w:p>
          <w:p w14:paraId="6F2DC82D" w14:textId="77777777" w:rsidR="00E75107" w:rsidRDefault="00E75107" w:rsidP="00F25A78">
            <w:pPr>
              <w:spacing w:line="276" w:lineRule="auto"/>
              <w:jc w:val="both"/>
              <w:cnfStyle w:val="000000100000" w:firstRow="0" w:lastRow="0" w:firstColumn="0" w:lastColumn="0" w:oddVBand="0" w:evenVBand="0" w:oddHBand="1" w:evenHBand="0" w:firstRowFirstColumn="0" w:firstRowLastColumn="0" w:lastRowFirstColumn="0" w:lastRowLastColumn="0"/>
            </w:pPr>
          </w:p>
          <w:p w14:paraId="33271298" w14:textId="5BB86EBF" w:rsidR="00F25A78" w:rsidRDefault="00E75107" w:rsidP="00F25A78">
            <w:pPr>
              <w:spacing w:line="276" w:lineRule="auto"/>
              <w:jc w:val="both"/>
              <w:cnfStyle w:val="000000100000" w:firstRow="0" w:lastRow="0" w:firstColumn="0" w:lastColumn="0" w:oddVBand="0" w:evenVBand="0" w:oddHBand="1" w:evenHBand="0" w:firstRowFirstColumn="0" w:firstRowLastColumn="0" w:lastRowFirstColumn="0" w:lastRowLastColumn="0"/>
              <w:rPr>
                <w:lang w:val="en-PT"/>
              </w:rPr>
            </w:pPr>
            <w:r>
              <w:t xml:space="preserve">O </w:t>
            </w:r>
            <w:r w:rsidR="00F25A78" w:rsidRPr="00F25A78">
              <w:rPr>
                <w:lang w:val="en-PT"/>
              </w:rPr>
              <w:t>projeto</w:t>
            </w:r>
            <w:r>
              <w:t xml:space="preserve"> </w:t>
            </w:r>
            <w:r w:rsidR="002973C0">
              <w:t>“Cool</w:t>
            </w:r>
            <w:r w:rsidR="00BE6A20">
              <w:t>L</w:t>
            </w:r>
            <w:r w:rsidR="002973C0">
              <w:t>ab”,</w:t>
            </w:r>
            <w:r w:rsidR="00F25A78" w:rsidRPr="00F25A78">
              <w:rPr>
                <w:lang w:val="en-PT"/>
              </w:rPr>
              <w:t xml:space="preserve"> consiste </w:t>
            </w:r>
            <w:r w:rsidR="00752999">
              <w:t>na</w:t>
            </w:r>
            <w:r w:rsidR="00F25A78" w:rsidRPr="00F25A78">
              <w:rPr>
                <w:lang w:val="en-PT"/>
              </w:rPr>
              <w:t xml:space="preserve"> </w:t>
            </w:r>
            <w:r w:rsidR="00752999">
              <w:t>criação de</w:t>
            </w:r>
            <w:r w:rsidR="00F25A78" w:rsidRPr="00F25A78">
              <w:rPr>
                <w:lang w:val="en-PT"/>
              </w:rPr>
              <w:t xml:space="preserve"> uma plataforma de cursos online </w:t>
            </w:r>
            <w:r w:rsidR="00752999">
              <w:t xml:space="preserve">com o objetivo de proporcionar a todos </w:t>
            </w:r>
            <w:proofErr w:type="gramStart"/>
            <w:r w:rsidR="00752999">
              <w:t>os seu cliente</w:t>
            </w:r>
            <w:proofErr w:type="gramEnd"/>
            <w:r w:rsidR="00F25A78" w:rsidRPr="00F25A78">
              <w:rPr>
                <w:lang w:val="en-PT"/>
              </w:rPr>
              <w:t xml:space="preserve"> </w:t>
            </w:r>
            <w:r w:rsidR="00752999">
              <w:t>a aquisição de</w:t>
            </w:r>
            <w:r w:rsidR="00F25A78" w:rsidRPr="00F25A78">
              <w:rPr>
                <w:lang w:val="en-PT"/>
              </w:rPr>
              <w:t xml:space="preserve"> novas habilidades</w:t>
            </w:r>
            <w:r w:rsidR="00752999">
              <w:t xml:space="preserve"> </w:t>
            </w:r>
            <w:r w:rsidR="00F25A78" w:rsidRPr="00F25A78">
              <w:rPr>
                <w:lang w:val="en-PT"/>
              </w:rPr>
              <w:t>e conhecimentos</w:t>
            </w:r>
            <w:r w:rsidR="00752999">
              <w:t xml:space="preserve"> “</w:t>
            </w:r>
            <w:proofErr w:type="spellStart"/>
            <w:r w:rsidR="00752999">
              <w:t>Skill´s</w:t>
            </w:r>
            <w:proofErr w:type="spellEnd"/>
            <w:r w:rsidR="00752999">
              <w:t>”,</w:t>
            </w:r>
            <w:r w:rsidR="00752999" w:rsidRPr="00F25A78">
              <w:rPr>
                <w:lang w:val="en-PT"/>
              </w:rPr>
              <w:t xml:space="preserve"> da</w:t>
            </w:r>
            <w:r w:rsidR="00F25A78" w:rsidRPr="00F25A78">
              <w:rPr>
                <w:lang w:val="en-PT"/>
              </w:rPr>
              <w:t xml:space="preserve"> forma </w:t>
            </w:r>
            <w:r w:rsidR="00752999">
              <w:t xml:space="preserve">mais </w:t>
            </w:r>
            <w:r w:rsidR="00F25A78" w:rsidRPr="00F25A78">
              <w:rPr>
                <w:lang w:val="en-PT"/>
              </w:rPr>
              <w:t>flexível</w:t>
            </w:r>
            <w:r w:rsidR="00752999">
              <w:t xml:space="preserve"> e confortável</w:t>
            </w:r>
            <w:r w:rsidR="00F25A78" w:rsidRPr="00F25A78">
              <w:rPr>
                <w:lang w:val="en-PT"/>
              </w:rPr>
              <w:t>. Acredit</w:t>
            </w:r>
            <w:r>
              <w:t>ando convictamente</w:t>
            </w:r>
            <w:r w:rsidR="00F25A78" w:rsidRPr="00F25A78">
              <w:rPr>
                <w:lang w:val="en-PT"/>
              </w:rPr>
              <w:t xml:space="preserve"> que a aprendizagem contínua é essencial para o desenvolvimento pessoal e profissional</w:t>
            </w:r>
            <w:r>
              <w:t xml:space="preserve">, esta </w:t>
            </w:r>
            <w:r w:rsidR="00F25A78" w:rsidRPr="00F25A78">
              <w:rPr>
                <w:lang w:val="en-PT"/>
              </w:rPr>
              <w:t xml:space="preserve"> plataforma de cursos online oferece </w:t>
            </w:r>
            <w:r w:rsidR="00752999">
              <w:t>a possibilidade ao utilizador de o fazer  de uma</w:t>
            </w:r>
            <w:r w:rsidR="00F25A78" w:rsidRPr="00F25A78">
              <w:rPr>
                <w:lang w:val="en-PT"/>
              </w:rPr>
              <w:t xml:space="preserve"> maneira acessível</w:t>
            </w:r>
            <w:r w:rsidR="00752999">
              <w:t>,</w:t>
            </w:r>
            <w:r w:rsidR="00F25A78" w:rsidRPr="00F25A78">
              <w:rPr>
                <w:lang w:val="en-PT"/>
              </w:rPr>
              <w:t xml:space="preserve"> eficaz </w:t>
            </w:r>
            <w:r w:rsidR="00752999">
              <w:t xml:space="preserve">e </w:t>
            </w:r>
            <w:r w:rsidR="00F25A78" w:rsidRPr="00F25A78">
              <w:rPr>
                <w:lang w:val="en-PT"/>
              </w:rPr>
              <w:t>de</w:t>
            </w:r>
            <w:r w:rsidR="00752999">
              <w:t xml:space="preserve"> forma a </w:t>
            </w:r>
            <w:r w:rsidR="00F25A78" w:rsidRPr="00F25A78">
              <w:rPr>
                <w:lang w:val="en-PT"/>
              </w:rPr>
              <w:t xml:space="preserve"> alcançar </w:t>
            </w:r>
            <w:r w:rsidR="00752999">
              <w:t>os seus</w:t>
            </w:r>
            <w:r w:rsidR="00F25A78" w:rsidRPr="00F25A78">
              <w:rPr>
                <w:lang w:val="en-PT"/>
              </w:rPr>
              <w:t xml:space="preserve"> objetivo</w:t>
            </w:r>
            <w:r w:rsidR="00752999">
              <w:t>s</w:t>
            </w:r>
            <w:r w:rsidR="00F25A78" w:rsidRPr="00F25A78">
              <w:rPr>
                <w:lang w:val="en-PT"/>
              </w:rPr>
              <w:t>.</w:t>
            </w:r>
          </w:p>
          <w:p w14:paraId="26B45305" w14:textId="77777777" w:rsidR="00E75107" w:rsidRPr="00F25A78" w:rsidRDefault="00E75107" w:rsidP="00F25A78">
            <w:pPr>
              <w:spacing w:line="276" w:lineRule="auto"/>
              <w:jc w:val="both"/>
              <w:cnfStyle w:val="000000100000" w:firstRow="0" w:lastRow="0" w:firstColumn="0" w:lastColumn="0" w:oddVBand="0" w:evenVBand="0" w:oddHBand="1" w:evenHBand="0" w:firstRowFirstColumn="0" w:firstRowLastColumn="0" w:lastRowFirstColumn="0" w:lastRowLastColumn="0"/>
              <w:rPr>
                <w:lang w:val="en-PT"/>
              </w:rPr>
            </w:pPr>
          </w:p>
          <w:p w14:paraId="7D01274F" w14:textId="5B490C17" w:rsidR="00F25A78" w:rsidRPr="00F25A78" w:rsidRDefault="00752999" w:rsidP="00F25A78">
            <w:pPr>
              <w:spacing w:line="276" w:lineRule="auto"/>
              <w:jc w:val="both"/>
              <w:cnfStyle w:val="000000100000" w:firstRow="0" w:lastRow="0" w:firstColumn="0" w:lastColumn="0" w:oddVBand="0" w:evenVBand="0" w:oddHBand="1" w:evenHBand="0" w:firstRowFirstColumn="0" w:firstRowLastColumn="0" w:lastRowFirstColumn="0" w:lastRowLastColumn="0"/>
            </w:pPr>
            <w:r>
              <w:t>Vivemos</w:t>
            </w:r>
            <w:r w:rsidR="00F25A78" w:rsidRPr="00F25A78">
              <w:rPr>
                <w:lang w:val="en-PT"/>
              </w:rPr>
              <w:t xml:space="preserve"> tempos em que a tecnologia está em constante evolução</w:t>
            </w:r>
            <w:r>
              <w:t xml:space="preserve"> sendo que</w:t>
            </w:r>
            <w:r w:rsidR="006D44E5">
              <w:t>,</w:t>
            </w:r>
            <w:r w:rsidR="00F25A78" w:rsidRPr="00F25A78">
              <w:rPr>
                <w:lang w:val="en-PT"/>
              </w:rPr>
              <w:t xml:space="preserve"> é fundamental</w:t>
            </w:r>
            <w:r w:rsidR="006D44E5">
              <w:t xml:space="preserve"> uma constante atualização e preparação</w:t>
            </w:r>
            <w:r w:rsidR="00F25A78" w:rsidRPr="00F25A78">
              <w:rPr>
                <w:lang w:val="en-PT"/>
              </w:rPr>
              <w:t xml:space="preserve"> para enfrentar novos desafios</w:t>
            </w:r>
            <w:r>
              <w:t xml:space="preserve"> diários, </w:t>
            </w:r>
            <w:r w:rsidR="006D44E5">
              <w:t xml:space="preserve">assim, </w:t>
            </w:r>
            <w:r w:rsidR="006D44E5" w:rsidRPr="00F25A78">
              <w:rPr>
                <w:lang w:val="en-PT"/>
              </w:rPr>
              <w:t>aprendendo</w:t>
            </w:r>
            <w:r w:rsidR="00F25A78" w:rsidRPr="00F25A78">
              <w:rPr>
                <w:lang w:val="en-PT"/>
              </w:rPr>
              <w:t xml:space="preserve"> novas habilidades, é possível ampliar</w:t>
            </w:r>
            <w:r w:rsidR="006D44E5">
              <w:t xml:space="preserve"> a</w:t>
            </w:r>
            <w:r w:rsidR="00F25A78" w:rsidRPr="00F25A78">
              <w:rPr>
                <w:lang w:val="en-PT"/>
              </w:rPr>
              <w:t xml:space="preserve"> nossas perspectivas e oportunidades, aumentando nossa competitividade </w:t>
            </w:r>
            <w:r w:rsidR="006D44E5">
              <w:t xml:space="preserve">tanto </w:t>
            </w:r>
            <w:r w:rsidR="00F25A78" w:rsidRPr="00F25A78">
              <w:rPr>
                <w:lang w:val="en-PT"/>
              </w:rPr>
              <w:t>no mercado de trabalho</w:t>
            </w:r>
            <w:r w:rsidR="006D44E5">
              <w:t>,</w:t>
            </w:r>
            <w:r w:rsidR="00E75107">
              <w:t xml:space="preserve"> como conhecimento pessoal para também desenvolver os mais </w:t>
            </w:r>
            <w:r w:rsidR="006D44E5">
              <w:t>variados</w:t>
            </w:r>
            <w:r w:rsidR="00E75107">
              <w:t xml:space="preserve"> projetos pessoais.</w:t>
            </w:r>
          </w:p>
          <w:p w14:paraId="5526A062" w14:textId="451CFEF0" w:rsidR="00722C6B" w:rsidRDefault="006D44E5" w:rsidP="00F25A78">
            <w:pPr>
              <w:spacing w:line="276" w:lineRule="auto"/>
              <w:jc w:val="both"/>
              <w:cnfStyle w:val="000000100000" w:firstRow="0" w:lastRow="0" w:firstColumn="0" w:lastColumn="0" w:oddVBand="0" w:evenVBand="0" w:oddHBand="1" w:evenHBand="0" w:firstRowFirstColumn="0" w:firstRowLastColumn="0" w:lastRowFirstColumn="0" w:lastRowLastColumn="0"/>
            </w:pPr>
            <w:r>
              <w:t>A “CoolLab”</w:t>
            </w:r>
            <w:r w:rsidR="00F25A78" w:rsidRPr="00F25A78">
              <w:rPr>
                <w:lang w:val="en-PT"/>
              </w:rPr>
              <w:t xml:space="preserve"> visa tornar o processo de </w:t>
            </w:r>
            <w:r w:rsidR="00595F78">
              <w:t>aprendizagem</w:t>
            </w:r>
            <w:r w:rsidR="00F25A78" w:rsidRPr="00F25A78">
              <w:rPr>
                <w:lang w:val="en-PT"/>
              </w:rPr>
              <w:t xml:space="preserve"> </w:t>
            </w:r>
            <w:r w:rsidR="00D544D1" w:rsidRPr="00F25A78">
              <w:rPr>
                <w:lang w:val="en-PT"/>
              </w:rPr>
              <w:t>fácil</w:t>
            </w:r>
            <w:r w:rsidR="00D544D1">
              <w:t xml:space="preserve">, </w:t>
            </w:r>
            <w:r w:rsidR="00D544D1" w:rsidRPr="00F25A78">
              <w:rPr>
                <w:lang w:val="en-PT"/>
              </w:rPr>
              <w:t>acessível</w:t>
            </w:r>
            <w:r>
              <w:t xml:space="preserve"> e sobretudo dinâmico </w:t>
            </w:r>
            <w:r w:rsidR="00F25A78" w:rsidRPr="00F25A78">
              <w:rPr>
                <w:lang w:val="en-PT"/>
              </w:rPr>
              <w:t xml:space="preserve">permitindo que </w:t>
            </w:r>
            <w:r>
              <w:t>os seus estudantes acedam á plataforma</w:t>
            </w:r>
            <w:r w:rsidR="00F25A78" w:rsidRPr="00F25A78">
              <w:rPr>
                <w:lang w:val="en-PT"/>
              </w:rPr>
              <w:t xml:space="preserve"> de onde</w:t>
            </w:r>
            <w:r>
              <w:t xml:space="preserve"> e</w:t>
            </w:r>
            <w:r w:rsidR="00F25A78" w:rsidRPr="00F25A78">
              <w:rPr>
                <w:lang w:val="en-PT"/>
              </w:rPr>
              <w:t xml:space="preserve"> no horário que for mais conveniente para elas</w:t>
            </w:r>
            <w:r w:rsidR="00722C6B">
              <w:t>, necessitando apenas de uma conceção á internet.</w:t>
            </w:r>
          </w:p>
          <w:p w14:paraId="49E825B9" w14:textId="77777777" w:rsidR="00722C6B" w:rsidRDefault="00722C6B" w:rsidP="00F25A78">
            <w:pPr>
              <w:spacing w:line="276" w:lineRule="auto"/>
              <w:jc w:val="both"/>
              <w:cnfStyle w:val="000000100000" w:firstRow="0" w:lastRow="0" w:firstColumn="0" w:lastColumn="0" w:oddVBand="0" w:evenVBand="0" w:oddHBand="1" w:evenHBand="0" w:firstRowFirstColumn="0" w:firstRowLastColumn="0" w:lastRowFirstColumn="0" w:lastRowLastColumn="0"/>
            </w:pPr>
          </w:p>
          <w:p w14:paraId="304DF697" w14:textId="2972722C" w:rsidR="00F25A78" w:rsidRPr="00F25A78" w:rsidRDefault="006D44E5" w:rsidP="00F25A78">
            <w:pPr>
              <w:spacing w:line="276" w:lineRule="auto"/>
              <w:jc w:val="both"/>
              <w:cnfStyle w:val="000000100000" w:firstRow="0" w:lastRow="0" w:firstColumn="0" w:lastColumn="0" w:oddVBand="0" w:evenVBand="0" w:oddHBand="1" w:evenHBand="0" w:firstRowFirstColumn="0" w:firstRowLastColumn="0" w:lastRowFirstColumn="0" w:lastRowLastColumn="0"/>
            </w:pPr>
            <w:r>
              <w:t>Durante o percurso formativo</w:t>
            </w:r>
            <w:r w:rsidR="00F25A78" w:rsidRPr="00F25A78">
              <w:rPr>
                <w:lang w:val="en-PT"/>
              </w:rPr>
              <w:t xml:space="preserve">, os alunos podem estudar ao seu próprio ritmo, sem precisar </w:t>
            </w:r>
            <w:r>
              <w:t xml:space="preserve">de </w:t>
            </w:r>
            <w:r w:rsidR="00F25A78" w:rsidRPr="00F25A78">
              <w:rPr>
                <w:lang w:val="en-PT"/>
              </w:rPr>
              <w:t xml:space="preserve">se preocupar com </w:t>
            </w:r>
            <w:r>
              <w:t>deslocaç</w:t>
            </w:r>
            <w:r w:rsidR="00595F78">
              <w:t>ões</w:t>
            </w:r>
            <w:r>
              <w:t>, transito,</w:t>
            </w:r>
            <w:r w:rsidR="00F25A78" w:rsidRPr="00F25A78">
              <w:rPr>
                <w:lang w:val="en-PT"/>
              </w:rPr>
              <w:t xml:space="preserve"> horários restritos</w:t>
            </w:r>
            <w:r>
              <w:t xml:space="preserve"> e despesas </w:t>
            </w:r>
            <w:r w:rsidR="00CB4734">
              <w:t>extra, podendo</w:t>
            </w:r>
            <w:r w:rsidR="00722C6B">
              <w:t xml:space="preserve"> assim</w:t>
            </w:r>
            <w:r w:rsidR="00CA1399">
              <w:t>, usufruir de toda a qualidade da formação</w:t>
            </w:r>
            <w:r w:rsidR="00722C6B">
              <w:t xml:space="preserve"> </w:t>
            </w:r>
            <w:r w:rsidR="00CA1399">
              <w:t>n</w:t>
            </w:r>
            <w:r w:rsidR="00722C6B">
              <w:t xml:space="preserve">o </w:t>
            </w:r>
            <w:r w:rsidR="00CA1399">
              <w:t xml:space="preserve">conforto da sua casa, </w:t>
            </w:r>
            <w:r w:rsidR="00722C6B">
              <w:t>assim como, esclarecer qualquer dúvida que tenha</w:t>
            </w:r>
            <w:r w:rsidR="00CA1399">
              <w:t xml:space="preserve"> com o seu formador.</w:t>
            </w:r>
          </w:p>
          <w:p w14:paraId="39F9C01E" w14:textId="30716639" w:rsidR="00F25A78" w:rsidRDefault="00F25A78" w:rsidP="00F25A78">
            <w:pPr>
              <w:spacing w:line="276" w:lineRule="auto"/>
              <w:jc w:val="both"/>
              <w:cnfStyle w:val="000000100000" w:firstRow="0" w:lastRow="0" w:firstColumn="0" w:lastColumn="0" w:oddVBand="0" w:evenVBand="0" w:oddHBand="1" w:evenHBand="0" w:firstRowFirstColumn="0" w:firstRowLastColumn="0" w:lastRowFirstColumn="0" w:lastRowLastColumn="0"/>
              <w:rPr>
                <w:lang w:val="en-PT"/>
              </w:rPr>
            </w:pPr>
            <w:r w:rsidRPr="00F25A78">
              <w:rPr>
                <w:lang w:val="en-PT"/>
              </w:rPr>
              <w:t>Acreditamos que nosso projeto é importante para a sociedade, pois incentiva a aprendizagem contínua e ajuda a promover a democratização do conhecimento. Todos devem ter a oportunidade de adquirir novas habilidades e conhecimentos, independentemente de sua localização geográfica ou de sua situação financeira.</w:t>
            </w:r>
          </w:p>
          <w:p w14:paraId="096B6224" w14:textId="77777777" w:rsidR="00722C6B" w:rsidRPr="00F25A78" w:rsidRDefault="00722C6B" w:rsidP="00F25A78">
            <w:pPr>
              <w:spacing w:line="276" w:lineRule="auto"/>
              <w:jc w:val="both"/>
              <w:cnfStyle w:val="000000100000" w:firstRow="0" w:lastRow="0" w:firstColumn="0" w:lastColumn="0" w:oddVBand="0" w:evenVBand="0" w:oddHBand="1" w:evenHBand="0" w:firstRowFirstColumn="0" w:firstRowLastColumn="0" w:lastRowFirstColumn="0" w:lastRowLastColumn="0"/>
              <w:rPr>
                <w:lang w:val="en-PT"/>
              </w:rPr>
            </w:pPr>
          </w:p>
          <w:p w14:paraId="537E13CB" w14:textId="4067C261" w:rsidR="00B452FC" w:rsidRPr="00D544D1" w:rsidRDefault="00F25A78" w:rsidP="00D544D1">
            <w:pPr>
              <w:spacing w:line="276" w:lineRule="auto"/>
              <w:jc w:val="both"/>
              <w:cnfStyle w:val="000000100000" w:firstRow="0" w:lastRow="0" w:firstColumn="0" w:lastColumn="0" w:oddVBand="0" w:evenVBand="0" w:oddHBand="1" w:evenHBand="0" w:firstRowFirstColumn="0" w:firstRowLastColumn="0" w:lastRowFirstColumn="0" w:lastRowLastColumn="0"/>
              <w:rPr>
                <w:lang w:val="en-PT"/>
              </w:rPr>
            </w:pPr>
            <w:r w:rsidRPr="00F25A78">
              <w:rPr>
                <w:lang w:val="en-PT"/>
              </w:rPr>
              <w:t xml:space="preserve">Com nossa plataforma de cursos online, queremos ajudar </w:t>
            </w:r>
            <w:r w:rsidR="00CA1399">
              <w:t>todos os nosso formandos</w:t>
            </w:r>
            <w:r w:rsidRPr="00F25A78">
              <w:rPr>
                <w:lang w:val="en-PT"/>
              </w:rPr>
              <w:t xml:space="preserve"> a atingir seus objetivos pessoais e profissionais, fornecendo uma experiência de aprendizado envolvente e acessíve</w:t>
            </w:r>
            <w:r w:rsidR="00CA1399">
              <w:t>l</w:t>
            </w:r>
            <w:r w:rsidRPr="00F25A78">
              <w:rPr>
                <w:lang w:val="en-PT"/>
              </w:rPr>
              <w:t>.</w:t>
            </w:r>
          </w:p>
        </w:tc>
      </w:tr>
      <w:tr w:rsidR="00D544D1" w:rsidRPr="00722C6B" w14:paraId="6DB40744" w14:textId="77777777" w:rsidTr="00986D13">
        <w:trPr>
          <w:cantSplit/>
          <w:trHeight w:val="1418"/>
        </w:trPr>
        <w:tc>
          <w:tcPr>
            <w:cnfStyle w:val="001000000000" w:firstRow="0" w:lastRow="0" w:firstColumn="1" w:lastColumn="0" w:oddVBand="0" w:evenVBand="0" w:oddHBand="0" w:evenHBand="0" w:firstRowFirstColumn="0" w:firstRowLastColumn="0" w:lastRowFirstColumn="0" w:lastRowLastColumn="0"/>
            <w:tcW w:w="1560" w:type="dxa"/>
            <w:tcBorders>
              <w:right w:val="single" w:sz="48" w:space="0" w:color="072B62" w:themeColor="background2" w:themeShade="40"/>
            </w:tcBorders>
            <w:textDirection w:val="btLr"/>
            <w:vAlign w:val="bottom"/>
          </w:tcPr>
          <w:p w14:paraId="439BF789" w14:textId="2EE61FA1" w:rsidR="00D544D1" w:rsidRPr="004E075C" w:rsidRDefault="00D544D1" w:rsidP="00192864">
            <w:pPr>
              <w:pStyle w:val="Heading3"/>
              <w:ind w:left="317"/>
              <w:jc w:val="center"/>
              <w:outlineLvl w:val="2"/>
              <w:rPr>
                <w:sz w:val="72"/>
                <w:szCs w:val="48"/>
              </w:rPr>
            </w:pPr>
            <w:r>
              <w:rPr>
                <w:sz w:val="72"/>
                <w:szCs w:val="48"/>
              </w:rPr>
              <w:lastRenderedPageBreak/>
              <w:t>FE</w:t>
            </w:r>
          </w:p>
        </w:tc>
        <w:tc>
          <w:tcPr>
            <w:tcW w:w="12992" w:type="dxa"/>
            <w:tcBorders>
              <w:left w:val="single" w:sz="48" w:space="0" w:color="072B62" w:themeColor="background2" w:themeShade="40"/>
            </w:tcBorders>
            <w:shd w:val="clear" w:color="auto" w:fill="FFFFFF" w:themeFill="background1"/>
            <w:vAlign w:val="center"/>
          </w:tcPr>
          <w:p w14:paraId="17A496EB" w14:textId="77777777" w:rsidR="00D544D1" w:rsidRDefault="00D544D1" w:rsidP="00D544D1">
            <w:pPr>
              <w:pStyle w:val="Heading4"/>
              <w:jc w:val="center"/>
              <w:outlineLvl w:val="3"/>
              <w:cnfStyle w:val="000000000000" w:firstRow="0" w:lastRow="0" w:firstColumn="0" w:lastColumn="0" w:oddVBand="0" w:evenVBand="0" w:oddHBand="0" w:evenHBand="0" w:firstRowFirstColumn="0" w:firstRowLastColumn="0" w:lastRowFirstColumn="0" w:lastRowLastColumn="0"/>
            </w:pPr>
            <w:r>
              <w:t>1ª Fase – Front-end</w:t>
            </w:r>
          </w:p>
          <w:p w14:paraId="203E706B" w14:textId="32EBDB36" w:rsidR="00D544D1" w:rsidRDefault="00D544D1" w:rsidP="00D544D1">
            <w:pPr>
              <w:pStyle w:val="ListParagraph"/>
              <w:numPr>
                <w:ilvl w:val="0"/>
                <w:numId w:val="32"/>
              </w:numPr>
              <w:spacing w:line="276" w:lineRule="auto"/>
              <w:jc w:val="both"/>
              <w:cnfStyle w:val="000000000000" w:firstRow="0" w:lastRow="0" w:firstColumn="0" w:lastColumn="0" w:oddVBand="0" w:evenVBand="0" w:oddHBand="0" w:evenHBand="0" w:firstRowFirstColumn="0" w:firstRowLastColumn="0" w:lastRowFirstColumn="0" w:lastRowLastColumn="0"/>
            </w:pPr>
            <w:r w:rsidRPr="00986D13">
              <w:t>Numa primeira fase</w:t>
            </w:r>
            <w:r>
              <w:t>,</w:t>
            </w:r>
            <w:r w:rsidRPr="00986D13">
              <w:t xml:space="preserve"> a nossa plataforma será concebida para que o utilizador tenha a opção de acesso aos </w:t>
            </w:r>
            <w:r>
              <w:t xml:space="preserve">diversos </w:t>
            </w:r>
            <w:r w:rsidRPr="00986D13">
              <w:t>cursos</w:t>
            </w:r>
            <w:r>
              <w:t xml:space="preserve"> existentes na plataforma de uma forma </w:t>
            </w:r>
            <w:r w:rsidRPr="00986D13">
              <w:t>individual, pagando apenas p</w:t>
            </w:r>
            <w:r>
              <w:t>elo</w:t>
            </w:r>
            <w:r w:rsidRPr="00986D13">
              <w:t xml:space="preserve"> que consome</w:t>
            </w:r>
            <w:r>
              <w:t>.</w:t>
            </w:r>
          </w:p>
          <w:p w14:paraId="4E1157A9" w14:textId="77777777" w:rsidR="00D544D1" w:rsidRDefault="00D544D1" w:rsidP="00D544D1">
            <w:pPr>
              <w:pStyle w:val="ListParagraph"/>
              <w:numPr>
                <w:ilvl w:val="0"/>
                <w:numId w:val="32"/>
              </w:num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A CoolLab permitirá que formadores / Professores possa partilhar / vender seus conhecimentos, sendo que nesta esta 1ª fase, </w:t>
            </w:r>
            <w:r w:rsidRPr="00986D13">
              <w:t>a recol</w:t>
            </w:r>
            <w:r>
              <w:t>a de</w:t>
            </w:r>
            <w:r w:rsidRPr="00986D13">
              <w:t xml:space="preserve"> informação através de um formulário </w:t>
            </w:r>
            <w:r>
              <w:t>de</w:t>
            </w:r>
            <w:r w:rsidRPr="00986D13">
              <w:t xml:space="preserve"> formadores/Professores que queiram juntar-se á CoolLab</w:t>
            </w:r>
            <w:r>
              <w:t xml:space="preserve"> num futuro, será bastante importante, informação essa que será armazenada para contacto futuro. Essa lista será a base de dados utilizada</w:t>
            </w:r>
            <w:r w:rsidRPr="00986D13">
              <w:t xml:space="preserve"> após a conclusão da </w:t>
            </w:r>
            <w:r>
              <w:t>2</w:t>
            </w:r>
            <w:r w:rsidRPr="00986D13">
              <w:t xml:space="preserve">ª faze do back-end </w:t>
            </w:r>
            <w:r>
              <w:t>“administração de formadores.</w:t>
            </w:r>
          </w:p>
          <w:p w14:paraId="0A5CDE1E" w14:textId="5196D80E" w:rsidR="00D544D1" w:rsidRDefault="00D544D1" w:rsidP="00D544D1">
            <w:pPr>
              <w:pStyle w:val="Heading4"/>
              <w:jc w:val="center"/>
              <w:outlineLvl w:val="3"/>
              <w:cnfStyle w:val="000000000000" w:firstRow="0" w:lastRow="0" w:firstColumn="0" w:lastColumn="0" w:oddVBand="0" w:evenVBand="0" w:oddHBand="0" w:evenHBand="0" w:firstRowFirstColumn="0" w:firstRowLastColumn="0" w:lastRowFirstColumn="0" w:lastRowLastColumn="0"/>
            </w:pPr>
            <w:r>
              <w:t>2ª Fase – Front-end</w:t>
            </w:r>
          </w:p>
          <w:p w14:paraId="02F30FC8" w14:textId="77777777" w:rsidR="00D544D1" w:rsidRDefault="00D544D1" w:rsidP="00D544D1">
            <w:pPr>
              <w:pStyle w:val="ListParagraph"/>
              <w:numPr>
                <w:ilvl w:val="0"/>
                <w:numId w:val="32"/>
              </w:numPr>
              <w:spacing w:line="276" w:lineRule="auto"/>
              <w:jc w:val="both"/>
              <w:cnfStyle w:val="000000000000" w:firstRow="0" w:lastRow="0" w:firstColumn="0" w:lastColumn="0" w:oddVBand="0" w:evenVBand="0" w:oddHBand="0" w:evenHBand="0" w:firstRowFirstColumn="0" w:firstRowLastColumn="0" w:lastRowFirstColumn="0" w:lastRowLastColumn="0"/>
            </w:pPr>
            <w:r>
              <w:t>Adição de carrinho de compras.</w:t>
            </w:r>
          </w:p>
          <w:p w14:paraId="51741770" w14:textId="5E50FD7F" w:rsidR="00D544D1" w:rsidRPr="00D544D1" w:rsidRDefault="00D544D1" w:rsidP="00D544D1">
            <w:pPr>
              <w:pStyle w:val="ListParagraph"/>
              <w:numPr>
                <w:ilvl w:val="0"/>
                <w:numId w:val="32"/>
              </w:numPr>
              <w:spacing w:line="276" w:lineRule="auto"/>
              <w:jc w:val="both"/>
              <w:cnfStyle w:val="000000000000" w:firstRow="0" w:lastRow="0" w:firstColumn="0" w:lastColumn="0" w:oddVBand="0" w:evenVBand="0" w:oddHBand="0" w:evenHBand="0" w:firstRowFirstColumn="0" w:firstRowLastColumn="0" w:lastRowFirstColumn="0" w:lastRowLastColumn="0"/>
            </w:pPr>
            <w:r>
              <w:t>Numa segunda fase de venda,</w:t>
            </w:r>
            <w:r w:rsidRPr="00986D13">
              <w:t xml:space="preserve"> será adicionada a opção de subscrição anual onde o subscritor poderá ter acesso a todo o conteúdo existente na plataforma pelo período de 1 ano.</w:t>
            </w:r>
          </w:p>
        </w:tc>
      </w:tr>
      <w:tr w:rsidR="00D544D1" w:rsidRPr="00722C6B" w14:paraId="6566728E" w14:textId="77777777" w:rsidTr="00986D13">
        <w:trPr>
          <w:cnfStyle w:val="000000100000" w:firstRow="0" w:lastRow="0" w:firstColumn="0" w:lastColumn="0" w:oddVBand="0" w:evenVBand="0" w:oddHBand="1" w:evenHBand="0" w:firstRowFirstColumn="0" w:firstRowLastColumn="0" w:lastRowFirstColumn="0" w:lastRowLastColumn="0"/>
          <w:cantSplit/>
          <w:trHeight w:val="1418"/>
        </w:trPr>
        <w:tc>
          <w:tcPr>
            <w:cnfStyle w:val="001000000000" w:firstRow="0" w:lastRow="0" w:firstColumn="1" w:lastColumn="0" w:oddVBand="0" w:evenVBand="0" w:oddHBand="0" w:evenHBand="0" w:firstRowFirstColumn="0" w:firstRowLastColumn="0" w:lastRowFirstColumn="0" w:lastRowLastColumn="0"/>
            <w:tcW w:w="1560" w:type="dxa"/>
            <w:tcBorders>
              <w:right w:val="single" w:sz="48" w:space="0" w:color="072B62" w:themeColor="background2" w:themeShade="40"/>
            </w:tcBorders>
            <w:textDirection w:val="btLr"/>
            <w:vAlign w:val="bottom"/>
          </w:tcPr>
          <w:p w14:paraId="77DCC8D2" w14:textId="7208E127" w:rsidR="00D544D1" w:rsidRPr="004E075C" w:rsidRDefault="00D544D1" w:rsidP="00192864">
            <w:pPr>
              <w:pStyle w:val="Heading3"/>
              <w:ind w:left="317"/>
              <w:jc w:val="center"/>
              <w:outlineLvl w:val="2"/>
              <w:rPr>
                <w:sz w:val="72"/>
                <w:szCs w:val="48"/>
              </w:rPr>
            </w:pPr>
            <w:r>
              <w:rPr>
                <w:sz w:val="72"/>
                <w:szCs w:val="48"/>
              </w:rPr>
              <w:t>BE</w:t>
            </w:r>
          </w:p>
        </w:tc>
        <w:tc>
          <w:tcPr>
            <w:tcW w:w="12992" w:type="dxa"/>
            <w:tcBorders>
              <w:left w:val="single" w:sz="48" w:space="0" w:color="072B62" w:themeColor="background2" w:themeShade="40"/>
            </w:tcBorders>
            <w:shd w:val="clear" w:color="auto" w:fill="FFFFFF" w:themeFill="background1"/>
            <w:vAlign w:val="center"/>
          </w:tcPr>
          <w:p w14:paraId="088AE009" w14:textId="3F99936E" w:rsidR="00D544D1" w:rsidRDefault="00D544D1" w:rsidP="00842950">
            <w:pPr>
              <w:pStyle w:val="Heading4"/>
              <w:jc w:val="center"/>
              <w:outlineLvl w:val="3"/>
              <w:cnfStyle w:val="000000100000" w:firstRow="0" w:lastRow="0" w:firstColumn="0" w:lastColumn="0" w:oddVBand="0" w:evenVBand="0" w:oddHBand="1" w:evenHBand="0" w:firstRowFirstColumn="0" w:firstRowLastColumn="0" w:lastRowFirstColumn="0" w:lastRowLastColumn="0"/>
            </w:pPr>
            <w:r>
              <w:t>1ª Fase – Back-end</w:t>
            </w:r>
          </w:p>
          <w:p w14:paraId="52C15E5C" w14:textId="49E0176B" w:rsidR="00D544D1" w:rsidRDefault="00D544D1" w:rsidP="00D544D1">
            <w:pPr>
              <w:pStyle w:val="ListParagraph"/>
              <w:numPr>
                <w:ilvl w:val="0"/>
                <w:numId w:val="32"/>
              </w:numPr>
              <w:spacing w:line="276" w:lineRule="auto"/>
              <w:jc w:val="both"/>
              <w:cnfStyle w:val="000000100000" w:firstRow="0" w:lastRow="0" w:firstColumn="0" w:lastColumn="0" w:oddVBand="0" w:evenVBand="0" w:oddHBand="1" w:evenHBand="0" w:firstRowFirstColumn="0" w:firstRowLastColumn="0" w:lastRowFirstColumn="0" w:lastRowLastColumn="0"/>
            </w:pPr>
            <w:r>
              <w:t>Nesta 1ª Fase de Back-end serão organizadas todas as bases de dados que vão “alimentar” todo a nossa Web App, passado de ficheiros JSON para uma base de dados organizada.</w:t>
            </w:r>
          </w:p>
          <w:p w14:paraId="34EF48E0" w14:textId="7EFAA855" w:rsidR="00D544D1" w:rsidRDefault="00D544D1" w:rsidP="00D544D1">
            <w:pPr>
              <w:pStyle w:val="ListParagraph"/>
              <w:numPr>
                <w:ilvl w:val="0"/>
                <w:numId w:val="32"/>
              </w:numPr>
              <w:spacing w:line="276" w:lineRule="auto"/>
              <w:jc w:val="both"/>
              <w:cnfStyle w:val="000000100000" w:firstRow="0" w:lastRow="0" w:firstColumn="0" w:lastColumn="0" w:oddVBand="0" w:evenVBand="0" w:oddHBand="1" w:evenHBand="0" w:firstRowFirstColumn="0" w:firstRowLastColumn="0" w:lastRowFirstColumn="0" w:lastRowLastColumn="0"/>
            </w:pPr>
            <w:r>
              <w:t>Adicionado carrinho de compras e métodos de pagamentos através de API.</w:t>
            </w:r>
          </w:p>
          <w:p w14:paraId="7118B618" w14:textId="7842DCAE" w:rsidR="00D544D1" w:rsidRDefault="00D544D1" w:rsidP="00D544D1">
            <w:pPr>
              <w:pStyle w:val="ListParagraph"/>
              <w:numPr>
                <w:ilvl w:val="0"/>
                <w:numId w:val="32"/>
              </w:numPr>
              <w:spacing w:line="276" w:lineRule="auto"/>
              <w:jc w:val="both"/>
              <w:cnfStyle w:val="000000100000" w:firstRow="0" w:lastRow="0" w:firstColumn="0" w:lastColumn="0" w:oddVBand="0" w:evenVBand="0" w:oddHBand="1" w:evenHBand="0" w:firstRowFirstColumn="0" w:firstRowLastColumn="0" w:lastRowFirstColumn="0" w:lastRowLastColumn="0"/>
            </w:pPr>
            <w:r>
              <w:t>Adiciona</w:t>
            </w:r>
            <w:r w:rsidR="00D807DA">
              <w:t>do painel de formando interativo</w:t>
            </w:r>
          </w:p>
          <w:p w14:paraId="64BB28A3" w14:textId="1D308BA8" w:rsidR="00D544D1" w:rsidRDefault="00D544D1" w:rsidP="00D544D1">
            <w:pPr>
              <w:pStyle w:val="Heading4"/>
              <w:jc w:val="center"/>
              <w:outlineLvl w:val="3"/>
              <w:cnfStyle w:val="000000100000" w:firstRow="0" w:lastRow="0" w:firstColumn="0" w:lastColumn="0" w:oddVBand="0" w:evenVBand="0" w:oddHBand="1" w:evenHBand="0" w:firstRowFirstColumn="0" w:firstRowLastColumn="0" w:lastRowFirstColumn="0" w:lastRowLastColumn="0"/>
            </w:pPr>
            <w:r>
              <w:t>2ª Fase – Back-end</w:t>
            </w:r>
          </w:p>
          <w:p w14:paraId="241D666B" w14:textId="7566ACA8" w:rsidR="00D544D1" w:rsidRDefault="00D544D1" w:rsidP="00D544D1">
            <w:pPr>
              <w:pStyle w:val="ListParagraph"/>
              <w:numPr>
                <w:ilvl w:val="0"/>
                <w:numId w:val="33"/>
              </w:numPr>
              <w:spacing w:line="276" w:lineRule="auto"/>
              <w:ind w:left="314" w:firstLine="142"/>
              <w:jc w:val="both"/>
              <w:cnfStyle w:val="000000100000" w:firstRow="0" w:lastRow="0" w:firstColumn="0" w:lastColumn="0" w:oddVBand="0" w:evenVBand="0" w:oddHBand="1" w:evenHBand="0" w:firstRowFirstColumn="0" w:firstRowLastColumn="0" w:lastRowFirstColumn="0" w:lastRowLastColumn="0"/>
            </w:pPr>
            <w:r>
              <w:t>Adicionado parte administrativa para formadores</w:t>
            </w:r>
          </w:p>
          <w:p w14:paraId="5C7890A5" w14:textId="77777777" w:rsidR="00D544D1" w:rsidRDefault="00D544D1" w:rsidP="00D544D1">
            <w:pPr>
              <w:pStyle w:val="ListParagraph"/>
              <w:spacing w:line="276" w:lineRule="auto"/>
              <w:jc w:val="both"/>
              <w:cnfStyle w:val="000000100000" w:firstRow="0" w:lastRow="0" w:firstColumn="0" w:lastColumn="0" w:oddVBand="0" w:evenVBand="0" w:oddHBand="1" w:evenHBand="0" w:firstRowFirstColumn="0" w:firstRowLastColumn="0" w:lastRowFirstColumn="0" w:lastRowLastColumn="0"/>
            </w:pPr>
          </w:p>
          <w:p w14:paraId="6C110E82" w14:textId="491FA31E" w:rsidR="00D544D1" w:rsidRPr="00D544D1" w:rsidRDefault="00D544D1" w:rsidP="00D544D1">
            <w:pPr>
              <w:cnfStyle w:val="000000100000" w:firstRow="0" w:lastRow="0" w:firstColumn="0" w:lastColumn="0" w:oddVBand="0" w:evenVBand="0" w:oddHBand="1" w:evenHBand="0" w:firstRowFirstColumn="0" w:firstRowLastColumn="0" w:lastRowFirstColumn="0" w:lastRowLastColumn="0"/>
            </w:pPr>
          </w:p>
        </w:tc>
      </w:tr>
    </w:tbl>
    <w:p w14:paraId="4974AF54" w14:textId="72EEC015" w:rsidR="00B43F7A" w:rsidRPr="00722C6B" w:rsidRDefault="00B43F7A" w:rsidP="00842950">
      <w:pPr>
        <w:pStyle w:val="ListBullet"/>
      </w:pPr>
    </w:p>
    <w:tbl>
      <w:tblPr>
        <w:tblStyle w:val="PlainTable5"/>
        <w:tblW w:w="13878" w:type="dxa"/>
        <w:tblInd w:w="-851" w:type="dxa"/>
        <w:tblLayout w:type="fixed"/>
        <w:tblLook w:val="0480" w:firstRow="0" w:lastRow="0" w:firstColumn="1" w:lastColumn="0" w:noHBand="0" w:noVBand="1"/>
      </w:tblPr>
      <w:tblGrid>
        <w:gridCol w:w="1560"/>
        <w:gridCol w:w="12318"/>
      </w:tblGrid>
      <w:tr w:rsidR="00986D13" w:rsidRPr="00722C6B" w14:paraId="4C4C9733" w14:textId="77777777" w:rsidTr="00986D13">
        <w:trPr>
          <w:cnfStyle w:val="000000100000" w:firstRow="0" w:lastRow="0" w:firstColumn="0" w:lastColumn="0" w:oddVBand="0" w:evenVBand="0" w:oddHBand="1" w:evenHBand="0" w:firstRowFirstColumn="0" w:firstRowLastColumn="0" w:lastRowFirstColumn="0" w:lastRowLastColumn="0"/>
          <w:cantSplit/>
          <w:trHeight w:val="1418"/>
        </w:trPr>
        <w:tc>
          <w:tcPr>
            <w:cnfStyle w:val="001000000000" w:firstRow="0" w:lastRow="0" w:firstColumn="1" w:lastColumn="0" w:oddVBand="0" w:evenVBand="0" w:oddHBand="0" w:evenHBand="0" w:firstRowFirstColumn="0" w:firstRowLastColumn="0" w:lastRowFirstColumn="0" w:lastRowLastColumn="0"/>
            <w:tcW w:w="1560" w:type="dxa"/>
            <w:tcBorders>
              <w:right w:val="single" w:sz="48" w:space="0" w:color="072B62" w:themeColor="background2" w:themeShade="40"/>
            </w:tcBorders>
            <w:textDirection w:val="btLr"/>
            <w:vAlign w:val="bottom"/>
          </w:tcPr>
          <w:p w14:paraId="2EC98FF8" w14:textId="4AA1E6EC" w:rsidR="000778A8" w:rsidRPr="00722C6B" w:rsidRDefault="000778A8" w:rsidP="009B7456">
            <w:pPr>
              <w:pStyle w:val="Heading3"/>
              <w:ind w:left="317"/>
              <w:jc w:val="center"/>
              <w:outlineLvl w:val="2"/>
              <w:rPr>
                <w:sz w:val="72"/>
                <w:szCs w:val="48"/>
              </w:rPr>
            </w:pPr>
          </w:p>
        </w:tc>
        <w:tc>
          <w:tcPr>
            <w:tcW w:w="12318" w:type="dxa"/>
            <w:tcBorders>
              <w:left w:val="single" w:sz="48" w:space="0" w:color="072B62" w:themeColor="background2" w:themeShade="40"/>
            </w:tcBorders>
            <w:shd w:val="clear" w:color="auto" w:fill="FFFFFF" w:themeFill="background1"/>
            <w:vAlign w:val="center"/>
          </w:tcPr>
          <w:p w14:paraId="77978C00" w14:textId="77777777" w:rsidR="000778A8" w:rsidRPr="00192864" w:rsidRDefault="000778A8" w:rsidP="000778A8">
            <w:pPr>
              <w:pStyle w:val="Heading4"/>
              <w:jc w:val="center"/>
              <w:outlineLvl w:val="3"/>
              <w:cnfStyle w:val="000000100000" w:firstRow="0" w:lastRow="0" w:firstColumn="0" w:lastColumn="0" w:oddVBand="0" w:evenVBand="0" w:oddHBand="1" w:evenHBand="0" w:firstRowFirstColumn="0" w:firstRowLastColumn="0" w:lastRowFirstColumn="0" w:lastRowLastColumn="0"/>
            </w:pPr>
            <w:r w:rsidRPr="00192864">
              <w:t>Público-Alvo</w:t>
            </w:r>
          </w:p>
          <w:p w14:paraId="22493B87" w14:textId="77777777" w:rsidR="000778A8" w:rsidRPr="004E075C" w:rsidRDefault="000778A8" w:rsidP="009B7456">
            <w:pPr>
              <w:jc w:val="both"/>
              <w:cnfStyle w:val="000000100000" w:firstRow="0" w:lastRow="0" w:firstColumn="0" w:lastColumn="0" w:oddVBand="0" w:evenVBand="0" w:oddHBand="1" w:evenHBand="0" w:firstRowFirstColumn="0" w:firstRowLastColumn="0" w:lastRowFirstColumn="0" w:lastRowLastColumn="0"/>
            </w:pPr>
          </w:p>
          <w:p w14:paraId="70E43F41" w14:textId="77777777" w:rsidR="000778A8" w:rsidRDefault="000778A8" w:rsidP="009B7456">
            <w:pPr>
              <w:spacing w:line="276" w:lineRule="auto"/>
              <w:jc w:val="both"/>
              <w:cnfStyle w:val="000000100000" w:firstRow="0" w:lastRow="0" w:firstColumn="0" w:lastColumn="0" w:oddVBand="0" w:evenVBand="0" w:oddHBand="1" w:evenHBand="0" w:firstRowFirstColumn="0" w:firstRowLastColumn="0" w:lastRowFirstColumn="0" w:lastRowLastColumn="0"/>
            </w:pPr>
          </w:p>
          <w:p w14:paraId="3DE8A8AA" w14:textId="210FB821" w:rsidR="000778A8" w:rsidRDefault="00722C6B" w:rsidP="000778A8">
            <w:pPr>
              <w:pStyle w:val="ListParagraph"/>
              <w:numPr>
                <w:ilvl w:val="0"/>
                <w:numId w:val="9"/>
              </w:numPr>
              <w:spacing w:line="276" w:lineRule="auto"/>
              <w:ind w:left="410" w:hanging="283"/>
              <w:jc w:val="both"/>
              <w:cnfStyle w:val="000000100000" w:firstRow="0" w:lastRow="0" w:firstColumn="0" w:lastColumn="0" w:oddVBand="0" w:evenVBand="0" w:oddHBand="1" w:evenHBand="0" w:firstRowFirstColumn="0" w:firstRowLastColumn="0" w:lastRowFirstColumn="0" w:lastRowLastColumn="0"/>
            </w:pPr>
            <w:r w:rsidRPr="00722C6B">
              <w:t>Todas as pessoas que queiram aprender e desenvolver mais conheci</w:t>
            </w:r>
            <w:r>
              <w:t xml:space="preserve">mento, independentemente da área. </w:t>
            </w:r>
          </w:p>
          <w:p w14:paraId="7317973D" w14:textId="5F4E88A1" w:rsidR="00842950" w:rsidRPr="00986D13" w:rsidRDefault="00842950" w:rsidP="000778A8">
            <w:pPr>
              <w:pStyle w:val="ListParagraph"/>
              <w:numPr>
                <w:ilvl w:val="0"/>
                <w:numId w:val="9"/>
              </w:numPr>
              <w:spacing w:line="276" w:lineRule="auto"/>
              <w:ind w:left="410" w:hanging="283"/>
              <w:jc w:val="both"/>
              <w:cnfStyle w:val="000000100000" w:firstRow="0" w:lastRow="0" w:firstColumn="0" w:lastColumn="0" w:oddVBand="0" w:evenVBand="0" w:oddHBand="1" w:evenHBand="0" w:firstRowFirstColumn="0" w:firstRowLastColumn="0" w:lastRowFirstColumn="0" w:lastRowLastColumn="0"/>
            </w:pPr>
            <w:r w:rsidRPr="00986D13">
              <w:t>Todas as pessoas que tenham conhecimento e que tenham o gosto pela partilha de conhecimento.</w:t>
            </w:r>
          </w:p>
          <w:p w14:paraId="755B5804" w14:textId="0BE2D6F6" w:rsidR="000778A8" w:rsidRPr="00722C6B" w:rsidRDefault="000778A8" w:rsidP="000778A8">
            <w:pPr>
              <w:spacing w:line="276" w:lineRule="auto"/>
              <w:jc w:val="both"/>
              <w:cnfStyle w:val="000000100000" w:firstRow="0" w:lastRow="0" w:firstColumn="0" w:lastColumn="0" w:oddVBand="0" w:evenVBand="0" w:oddHBand="1" w:evenHBand="0" w:firstRowFirstColumn="0" w:firstRowLastColumn="0" w:lastRowFirstColumn="0" w:lastRowLastColumn="0"/>
            </w:pPr>
          </w:p>
        </w:tc>
      </w:tr>
    </w:tbl>
    <w:p w14:paraId="280BA852" w14:textId="185E7933" w:rsidR="004E075C" w:rsidRPr="00722C6B" w:rsidRDefault="004E075C" w:rsidP="00B43F7A">
      <w:pPr>
        <w:pStyle w:val="ListBullet"/>
        <w:ind w:left="389" w:hanging="389"/>
      </w:pPr>
    </w:p>
    <w:p w14:paraId="0E3B041E" w14:textId="0919B25E" w:rsidR="004E075C" w:rsidRPr="00722C6B" w:rsidRDefault="004E075C" w:rsidP="00B43F7A">
      <w:pPr>
        <w:pStyle w:val="ListBullet"/>
        <w:ind w:left="389" w:hanging="389"/>
      </w:pPr>
    </w:p>
    <w:tbl>
      <w:tblPr>
        <w:tblStyle w:val="PlainTable3"/>
        <w:tblW w:w="13592" w:type="dxa"/>
        <w:tblInd w:w="-709" w:type="dxa"/>
        <w:tblLayout w:type="fixed"/>
        <w:tblLook w:val="0480" w:firstRow="0" w:lastRow="0" w:firstColumn="1" w:lastColumn="0" w:noHBand="0" w:noVBand="1"/>
      </w:tblPr>
      <w:tblGrid>
        <w:gridCol w:w="1560"/>
        <w:gridCol w:w="12032"/>
      </w:tblGrid>
      <w:tr w:rsidR="00986D13" w:rsidRPr="002162BB" w14:paraId="0C816965" w14:textId="77777777" w:rsidTr="00986D13">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extDirection w:val="btLr"/>
          </w:tcPr>
          <w:p w14:paraId="3E7A9BEB" w14:textId="237CD1AB" w:rsidR="00192864" w:rsidRPr="00192864" w:rsidRDefault="00192864" w:rsidP="00192864">
            <w:pPr>
              <w:pStyle w:val="Heading3"/>
              <w:ind w:left="317"/>
              <w:jc w:val="center"/>
              <w:outlineLvl w:val="2"/>
              <w:rPr>
                <w:sz w:val="72"/>
                <w:szCs w:val="48"/>
              </w:rPr>
            </w:pPr>
            <w:r w:rsidRPr="00437438">
              <w:rPr>
                <w:b/>
                <w:caps w:val="0"/>
                <w:sz w:val="72"/>
                <w:szCs w:val="48"/>
              </w:rPr>
              <w:t>Âmbito</w:t>
            </w:r>
          </w:p>
        </w:tc>
        <w:tc>
          <w:tcPr>
            <w:tcW w:w="12032" w:type="dxa"/>
          </w:tcPr>
          <w:p w14:paraId="48FA9375" w14:textId="44F5D802" w:rsidR="00192864" w:rsidRPr="002162BB" w:rsidRDefault="00842950" w:rsidP="004E075C">
            <w:pPr>
              <w:pStyle w:val="Heading4"/>
              <w:jc w:val="center"/>
              <w:outlineLvl w:val="3"/>
              <w:cnfStyle w:val="000000100000" w:firstRow="0" w:lastRow="0" w:firstColumn="0" w:lastColumn="0" w:oddVBand="0" w:evenVBand="0" w:oddHBand="1" w:evenHBand="0" w:firstRowFirstColumn="0" w:firstRowLastColumn="0" w:lastRowFirstColumn="0" w:lastRowLastColumn="0"/>
            </w:pPr>
            <w:r w:rsidRPr="002162BB">
              <w:t>Front-end</w:t>
            </w:r>
            <w:r w:rsidR="00192864" w:rsidRPr="002162BB">
              <w:t xml:space="preserve"> v.1</w:t>
            </w:r>
          </w:p>
          <w:p w14:paraId="4E6E6134" w14:textId="67418BC2" w:rsidR="00192864" w:rsidRDefault="00842950" w:rsidP="00437438">
            <w:pPr>
              <w:pStyle w:val="ListBullet"/>
              <w:numPr>
                <w:ilvl w:val="0"/>
                <w:numId w:val="21"/>
              </w:numPr>
              <w:cnfStyle w:val="000000100000" w:firstRow="0" w:lastRow="0" w:firstColumn="0" w:lastColumn="0" w:oddVBand="0" w:evenVBand="0" w:oddHBand="1" w:evenHBand="0" w:firstRowFirstColumn="0" w:firstRowLastColumn="0" w:lastRowFirstColumn="0" w:lastRowLastColumn="0"/>
            </w:pPr>
            <w:r w:rsidRPr="002162BB">
              <w:t>Landing Page</w:t>
            </w:r>
          </w:p>
          <w:p w14:paraId="589B81B8" w14:textId="77777777" w:rsidR="00B36F6F" w:rsidRPr="002162BB" w:rsidRDefault="00B36F6F" w:rsidP="00B36F6F">
            <w:pPr>
              <w:pStyle w:val="ListBullet"/>
              <w:ind w:left="360"/>
              <w:cnfStyle w:val="000000100000" w:firstRow="0" w:lastRow="0" w:firstColumn="0" w:lastColumn="0" w:oddVBand="0" w:evenVBand="0" w:oddHBand="1" w:evenHBand="0" w:firstRowFirstColumn="0" w:firstRowLastColumn="0" w:lastRowFirstColumn="0" w:lastRowLastColumn="0"/>
            </w:pPr>
          </w:p>
          <w:p w14:paraId="7B93F1E9" w14:textId="6223AA6B" w:rsidR="00192864" w:rsidRPr="002162BB" w:rsidRDefault="00842950" w:rsidP="00437438">
            <w:pPr>
              <w:pStyle w:val="ListBullet"/>
              <w:numPr>
                <w:ilvl w:val="0"/>
                <w:numId w:val="21"/>
              </w:numPr>
              <w:cnfStyle w:val="000000100000" w:firstRow="0" w:lastRow="0" w:firstColumn="0" w:lastColumn="0" w:oddVBand="0" w:evenVBand="0" w:oddHBand="1" w:evenHBand="0" w:firstRowFirstColumn="0" w:firstRowLastColumn="0" w:lastRowFirstColumn="0" w:lastRowLastColumn="0"/>
            </w:pPr>
            <w:r w:rsidRPr="002162BB">
              <w:t>Contactos</w:t>
            </w:r>
          </w:p>
          <w:p w14:paraId="0D4DB01A" w14:textId="0901F8C3" w:rsidR="002162BB" w:rsidRPr="002162BB" w:rsidRDefault="002162BB" w:rsidP="002162BB">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rsidRPr="002162BB">
              <w:t xml:space="preserve">Formulário </w:t>
            </w:r>
          </w:p>
          <w:p w14:paraId="58095B2C" w14:textId="18C349C8" w:rsidR="00842950" w:rsidRDefault="00842950" w:rsidP="002162BB">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rsidRPr="002162BB">
              <w:t>Localização (Google API)</w:t>
            </w:r>
          </w:p>
          <w:p w14:paraId="16F248D0" w14:textId="77777777" w:rsidR="00B36F6F" w:rsidRPr="002162BB" w:rsidRDefault="00B36F6F" w:rsidP="00B36F6F">
            <w:pPr>
              <w:pStyle w:val="ListBullet"/>
              <w:ind w:left="720"/>
              <w:cnfStyle w:val="000000100000" w:firstRow="0" w:lastRow="0" w:firstColumn="0" w:lastColumn="0" w:oddVBand="0" w:evenVBand="0" w:oddHBand="1" w:evenHBand="0" w:firstRowFirstColumn="0" w:firstRowLastColumn="0" w:lastRowFirstColumn="0" w:lastRowLastColumn="0"/>
            </w:pPr>
          </w:p>
          <w:p w14:paraId="75B478AB" w14:textId="4867B641" w:rsidR="00192864" w:rsidRPr="002162BB" w:rsidRDefault="002162BB" w:rsidP="00437438">
            <w:pPr>
              <w:pStyle w:val="ListBullet"/>
              <w:numPr>
                <w:ilvl w:val="0"/>
                <w:numId w:val="21"/>
              </w:numPr>
              <w:cnfStyle w:val="000000100000" w:firstRow="0" w:lastRow="0" w:firstColumn="0" w:lastColumn="0" w:oddVBand="0" w:evenVBand="0" w:oddHBand="1" w:evenHBand="0" w:firstRowFirstColumn="0" w:firstRowLastColumn="0" w:lastRowFirstColumn="0" w:lastRowLastColumn="0"/>
            </w:pPr>
            <w:r w:rsidRPr="002162BB">
              <w:t>Cursos</w:t>
            </w:r>
          </w:p>
          <w:p w14:paraId="048F8271" w14:textId="3A049788" w:rsidR="00437438" w:rsidRDefault="002162BB" w:rsidP="00437438">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rsidRPr="002162BB">
              <w:t>Filtros tema</w:t>
            </w:r>
            <w:r w:rsidR="00437438" w:rsidRPr="002162BB">
              <w:t>.</w:t>
            </w:r>
          </w:p>
          <w:p w14:paraId="5D361A5D" w14:textId="3409CBEC" w:rsidR="002162BB" w:rsidRDefault="002162BB" w:rsidP="00437438">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t>Curso</w:t>
            </w:r>
          </w:p>
          <w:p w14:paraId="076921C7" w14:textId="3CBEB21D" w:rsidR="00B36F6F" w:rsidRDefault="00B36F6F" w:rsidP="00B36F6F">
            <w:pPr>
              <w:pStyle w:val="ListBullet"/>
              <w:numPr>
                <w:ilvl w:val="2"/>
                <w:numId w:val="21"/>
              </w:numPr>
              <w:cnfStyle w:val="000000100000" w:firstRow="0" w:lastRow="0" w:firstColumn="0" w:lastColumn="0" w:oddVBand="0" w:evenVBand="0" w:oddHBand="1" w:evenHBand="0" w:firstRowFirstColumn="0" w:firstRowLastColumn="0" w:lastRowFirstColumn="0" w:lastRowLastColumn="0"/>
            </w:pPr>
            <w:r>
              <w:t>Página de apresentação do curso</w:t>
            </w:r>
          </w:p>
          <w:p w14:paraId="0186E8A4" w14:textId="67E00E28" w:rsidR="002162BB" w:rsidRDefault="002162BB" w:rsidP="005615BA">
            <w:pPr>
              <w:pStyle w:val="ListBullet"/>
              <w:cnfStyle w:val="000000100000" w:firstRow="0" w:lastRow="0" w:firstColumn="0" w:lastColumn="0" w:oddVBand="0" w:evenVBand="0" w:oddHBand="1" w:evenHBand="0" w:firstRowFirstColumn="0" w:firstRowLastColumn="0" w:lastRowFirstColumn="0" w:lastRowLastColumn="0"/>
            </w:pPr>
          </w:p>
          <w:p w14:paraId="619CF20E" w14:textId="77777777" w:rsidR="00B36F6F" w:rsidRPr="002162BB" w:rsidRDefault="00B36F6F" w:rsidP="005615BA">
            <w:pPr>
              <w:pStyle w:val="ListBullet"/>
              <w:cnfStyle w:val="000000100000" w:firstRow="0" w:lastRow="0" w:firstColumn="0" w:lastColumn="0" w:oddVBand="0" w:evenVBand="0" w:oddHBand="1" w:evenHBand="0" w:firstRowFirstColumn="0" w:firstRowLastColumn="0" w:lastRowFirstColumn="0" w:lastRowLastColumn="0"/>
            </w:pPr>
          </w:p>
          <w:p w14:paraId="5F2F081D" w14:textId="4BFF434F" w:rsidR="002162BB" w:rsidRPr="002162BB" w:rsidRDefault="002162BB" w:rsidP="002162BB">
            <w:pPr>
              <w:pStyle w:val="ListBullet"/>
              <w:numPr>
                <w:ilvl w:val="0"/>
                <w:numId w:val="21"/>
              </w:numPr>
              <w:cnfStyle w:val="000000100000" w:firstRow="0" w:lastRow="0" w:firstColumn="0" w:lastColumn="0" w:oddVBand="0" w:evenVBand="0" w:oddHBand="1" w:evenHBand="0" w:firstRowFirstColumn="0" w:firstRowLastColumn="0" w:lastRowFirstColumn="0" w:lastRowLastColumn="0"/>
            </w:pPr>
            <w:r w:rsidRPr="002162BB">
              <w:t xml:space="preserve">Trabalhe </w:t>
            </w:r>
            <w:r>
              <w:t>c</w:t>
            </w:r>
            <w:r w:rsidRPr="002162BB">
              <w:t>onnosco</w:t>
            </w:r>
          </w:p>
          <w:p w14:paraId="3318F300" w14:textId="4774B155" w:rsidR="002162BB" w:rsidRDefault="002162BB" w:rsidP="002162BB">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rsidRPr="002162BB">
              <w:t>Registo de pessoas interessadas e</w:t>
            </w:r>
            <w:r>
              <w:t>x</w:t>
            </w:r>
            <w:r w:rsidRPr="002162BB">
              <w:t xml:space="preserve">por o </w:t>
            </w:r>
            <w:r w:rsidR="00BE6A20">
              <w:t>próprio</w:t>
            </w:r>
            <w:r w:rsidRPr="002162BB">
              <w:t xml:space="preserve"> curso online</w:t>
            </w:r>
          </w:p>
          <w:p w14:paraId="719E9697" w14:textId="77777777" w:rsidR="00803E2B" w:rsidRDefault="00803E2B" w:rsidP="00803E2B">
            <w:pPr>
              <w:pStyle w:val="ListBullet"/>
              <w:ind w:left="720"/>
              <w:cnfStyle w:val="000000100000" w:firstRow="0" w:lastRow="0" w:firstColumn="0" w:lastColumn="0" w:oddVBand="0" w:evenVBand="0" w:oddHBand="1" w:evenHBand="0" w:firstRowFirstColumn="0" w:firstRowLastColumn="0" w:lastRowFirstColumn="0" w:lastRowLastColumn="0"/>
            </w:pPr>
          </w:p>
          <w:p w14:paraId="769D3D2C" w14:textId="2E9A8E30" w:rsidR="002162BB" w:rsidRPr="002162BB" w:rsidRDefault="002162BB" w:rsidP="002162BB">
            <w:pPr>
              <w:pStyle w:val="ListBullet"/>
              <w:numPr>
                <w:ilvl w:val="0"/>
                <w:numId w:val="21"/>
              </w:numPr>
              <w:cnfStyle w:val="000000100000" w:firstRow="0" w:lastRow="0" w:firstColumn="0" w:lastColumn="0" w:oddVBand="0" w:evenVBand="0" w:oddHBand="1" w:evenHBand="0" w:firstRowFirstColumn="0" w:firstRowLastColumn="0" w:lastRowFirstColumn="0" w:lastRowLastColumn="0"/>
            </w:pPr>
            <w:r>
              <w:t>Plataforma</w:t>
            </w:r>
          </w:p>
          <w:p w14:paraId="0940B0A2" w14:textId="5CFEFFEA" w:rsidR="002162BB" w:rsidRDefault="002162BB" w:rsidP="002162BB">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t>Registo</w:t>
            </w:r>
          </w:p>
          <w:p w14:paraId="3DACA560" w14:textId="1662D4EF" w:rsidR="00B36F6F" w:rsidRDefault="00B36F6F" w:rsidP="00B36F6F">
            <w:pPr>
              <w:pStyle w:val="ListBullet"/>
              <w:numPr>
                <w:ilvl w:val="2"/>
                <w:numId w:val="21"/>
              </w:numPr>
              <w:cnfStyle w:val="000000100000" w:firstRow="0" w:lastRow="0" w:firstColumn="0" w:lastColumn="0" w:oddVBand="0" w:evenVBand="0" w:oddHBand="1" w:evenHBand="0" w:firstRowFirstColumn="0" w:firstRowLastColumn="0" w:lastRowFirstColumn="0" w:lastRowLastColumn="0"/>
            </w:pPr>
            <w:r>
              <w:t>Formulário para novo utilizador</w:t>
            </w:r>
          </w:p>
          <w:p w14:paraId="1CA9F00B" w14:textId="34D3AD02" w:rsidR="00763AEC" w:rsidRDefault="002162BB" w:rsidP="00D807DA">
            <w:pPr>
              <w:pStyle w:val="ListBullet"/>
              <w:numPr>
                <w:ilvl w:val="1"/>
                <w:numId w:val="21"/>
              </w:numPr>
              <w:cnfStyle w:val="000000100000" w:firstRow="0" w:lastRow="0" w:firstColumn="0" w:lastColumn="0" w:oddVBand="0" w:evenVBand="0" w:oddHBand="1" w:evenHBand="0" w:firstRowFirstColumn="0" w:firstRowLastColumn="0" w:lastRowFirstColumn="0" w:lastRowLastColumn="0"/>
            </w:pPr>
            <w:r>
              <w:t>Autentificação / Login</w:t>
            </w:r>
          </w:p>
          <w:p w14:paraId="18FD6F10" w14:textId="77777777" w:rsidR="00763AEC" w:rsidRDefault="00763AEC" w:rsidP="0057597B">
            <w:pPr>
              <w:jc w:val="center"/>
              <w:cnfStyle w:val="000000100000" w:firstRow="0" w:lastRow="0" w:firstColumn="0" w:lastColumn="0" w:oddVBand="0" w:evenVBand="0" w:oddHBand="1" w:evenHBand="0" w:firstRowFirstColumn="0" w:firstRowLastColumn="0" w:lastRowFirstColumn="0" w:lastRowLastColumn="0"/>
            </w:pPr>
          </w:p>
          <w:p w14:paraId="52C9384B" w14:textId="3E6A8F04" w:rsidR="00763AEC" w:rsidRPr="002162BB" w:rsidRDefault="00763AEC" w:rsidP="0057597B">
            <w:pPr>
              <w:jc w:val="center"/>
              <w:cnfStyle w:val="000000100000" w:firstRow="0" w:lastRow="0" w:firstColumn="0" w:lastColumn="0" w:oddVBand="0" w:evenVBand="0" w:oddHBand="1" w:evenHBand="0" w:firstRowFirstColumn="0" w:firstRowLastColumn="0" w:lastRowFirstColumn="0" w:lastRowLastColumn="0"/>
            </w:pPr>
          </w:p>
        </w:tc>
      </w:tr>
      <w:tr w:rsidR="00986D13" w:rsidRPr="004E075C" w14:paraId="53DF40F1" w14:textId="77777777" w:rsidTr="00986D13">
        <w:trPr>
          <w:trHeight w:val="1354"/>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extDirection w:val="btLr"/>
          </w:tcPr>
          <w:p w14:paraId="5AA16DB1" w14:textId="77777777" w:rsidR="00192864" w:rsidRPr="002162BB" w:rsidRDefault="00192864" w:rsidP="0057597B">
            <w:pPr>
              <w:pStyle w:val="ListBullet"/>
              <w:ind w:left="502" w:right="2499" w:hanging="389"/>
            </w:pPr>
          </w:p>
        </w:tc>
        <w:tc>
          <w:tcPr>
            <w:tcW w:w="12032" w:type="dxa"/>
            <w:shd w:val="clear" w:color="auto" w:fill="F2F2F2" w:themeFill="background1" w:themeFillShade="F2"/>
          </w:tcPr>
          <w:p w14:paraId="382512B1" w14:textId="77777777" w:rsidR="00192864" w:rsidRPr="00411E2C" w:rsidRDefault="00192864" w:rsidP="00192864">
            <w:pPr>
              <w:pStyle w:val="Heading4"/>
              <w:jc w:val="center"/>
              <w:outlineLvl w:val="3"/>
              <w:cnfStyle w:val="000000000000" w:firstRow="0" w:lastRow="0" w:firstColumn="0" w:lastColumn="0" w:oddVBand="0" w:evenVBand="0" w:oddHBand="0" w:evenHBand="0" w:firstRowFirstColumn="0" w:firstRowLastColumn="0" w:lastRowFirstColumn="0" w:lastRowLastColumn="0"/>
            </w:pPr>
            <w:r w:rsidRPr="00411E2C">
              <w:t>Estratégia de Conteúdo</w:t>
            </w:r>
          </w:p>
          <w:p w14:paraId="30250245" w14:textId="77777777" w:rsidR="004E4D3B" w:rsidRDefault="004E4D3B" w:rsidP="00437438">
            <w:pPr>
              <w:pStyle w:val="ListBullet"/>
              <w:numPr>
                <w:ilvl w:val="0"/>
                <w:numId w:val="22"/>
              </w:numPr>
              <w:cnfStyle w:val="000000000000" w:firstRow="0" w:lastRow="0" w:firstColumn="0" w:lastColumn="0" w:oddVBand="0" w:evenVBand="0" w:oddHBand="0" w:evenHBand="0" w:firstRowFirstColumn="0" w:firstRowLastColumn="0" w:lastRowFirstColumn="0" w:lastRowLastColumn="0"/>
            </w:pPr>
            <w:r>
              <w:t>Apresentar um produto de fácil compreensão para o utilizador.</w:t>
            </w:r>
          </w:p>
          <w:p w14:paraId="6A44EADF" w14:textId="77777777" w:rsidR="004E4D3B" w:rsidRDefault="004E4D3B" w:rsidP="00437438">
            <w:pPr>
              <w:pStyle w:val="ListBullet"/>
              <w:numPr>
                <w:ilvl w:val="0"/>
                <w:numId w:val="22"/>
              </w:numPr>
              <w:cnfStyle w:val="000000000000" w:firstRow="0" w:lastRow="0" w:firstColumn="0" w:lastColumn="0" w:oddVBand="0" w:evenVBand="0" w:oddHBand="0" w:evenHBand="0" w:firstRowFirstColumn="0" w:firstRowLastColumn="0" w:lastRowFirstColumn="0" w:lastRowLastColumn="0"/>
            </w:pPr>
            <w:r>
              <w:t>Um produto que resolva 3 problemas das pessoas:</w:t>
            </w:r>
          </w:p>
          <w:p w14:paraId="048B0B34" w14:textId="1BA64236" w:rsidR="004E4D3B" w:rsidRDefault="004E4D3B" w:rsidP="004E4D3B">
            <w:pPr>
              <w:pStyle w:val="ListBullet"/>
              <w:numPr>
                <w:ilvl w:val="1"/>
                <w:numId w:val="22"/>
              </w:numPr>
              <w:cnfStyle w:val="000000000000" w:firstRow="0" w:lastRow="0" w:firstColumn="0" w:lastColumn="0" w:oddVBand="0" w:evenVBand="0" w:oddHBand="0" w:evenHBand="0" w:firstRowFirstColumn="0" w:firstRowLastColumn="0" w:lastRowFirstColumn="0" w:lastRowLastColumn="0"/>
            </w:pPr>
            <w:r>
              <w:t xml:space="preserve"> Tempo Reduzido:</w:t>
            </w:r>
          </w:p>
          <w:p w14:paraId="7CF78482" w14:textId="0291EC27" w:rsidR="004E4D3B" w:rsidRDefault="004E4D3B" w:rsidP="004E4D3B">
            <w:pPr>
              <w:pStyle w:val="ListBullet"/>
              <w:ind w:left="720"/>
              <w:cnfStyle w:val="000000000000" w:firstRow="0" w:lastRow="0" w:firstColumn="0" w:lastColumn="0" w:oddVBand="0" w:evenVBand="0" w:oddHBand="0" w:evenHBand="0" w:firstRowFirstColumn="0" w:firstRowLastColumn="0" w:lastRowFirstColumn="0" w:lastRowLastColumn="0"/>
            </w:pPr>
            <w:r>
              <w:t>- Com o objetivo de cada utilizador poder usufruir do produto á hora e local que mais lhe convém.</w:t>
            </w:r>
          </w:p>
          <w:p w14:paraId="331D3A02" w14:textId="5CC26D53" w:rsidR="00763AEC" w:rsidRDefault="00763AEC" w:rsidP="00763AEC">
            <w:pPr>
              <w:pStyle w:val="ListBullet"/>
              <w:ind w:left="720"/>
              <w:cnfStyle w:val="000000000000" w:firstRow="0" w:lastRow="0" w:firstColumn="0" w:lastColumn="0" w:oddVBand="0" w:evenVBand="0" w:oddHBand="0" w:evenHBand="0" w:firstRowFirstColumn="0" w:firstRowLastColumn="0" w:lastRowFirstColumn="0" w:lastRowLastColumn="0"/>
            </w:pPr>
            <w:r>
              <w:t>- O utilizador terá um programa focado e orientado as suas necessidades.</w:t>
            </w:r>
          </w:p>
          <w:p w14:paraId="005CDE22" w14:textId="69CEA118" w:rsidR="004E4D3B" w:rsidRDefault="004E4D3B" w:rsidP="00763AEC">
            <w:pPr>
              <w:pStyle w:val="ListBullet"/>
              <w:ind w:left="720"/>
              <w:cnfStyle w:val="000000000000" w:firstRow="0" w:lastRow="0" w:firstColumn="0" w:lastColumn="0" w:oddVBand="0" w:evenVBand="0" w:oddHBand="0" w:evenHBand="0" w:firstRowFirstColumn="0" w:firstRowLastColumn="0" w:lastRowFirstColumn="0" w:lastRowLastColumn="0"/>
            </w:pPr>
            <w:r>
              <w:t>- Sem necessidade perder dias ou até talvez semanas a juntar o conteúdo que necessita de aprender</w:t>
            </w:r>
            <w:r w:rsidR="00763AEC">
              <w:t xml:space="preserve"> e que por vezes fica mais confuso que esclarecido devido á enorme quantidade de informação solta.</w:t>
            </w:r>
          </w:p>
          <w:p w14:paraId="6AC0DE85" w14:textId="77777777" w:rsidR="004E4D3B" w:rsidRDefault="004E4D3B" w:rsidP="004E4D3B">
            <w:pPr>
              <w:pStyle w:val="ListBullet"/>
              <w:numPr>
                <w:ilvl w:val="1"/>
                <w:numId w:val="22"/>
              </w:numPr>
              <w:cnfStyle w:val="000000000000" w:firstRow="0" w:lastRow="0" w:firstColumn="0" w:lastColumn="0" w:oddVBand="0" w:evenVBand="0" w:oddHBand="0" w:evenHBand="0" w:firstRowFirstColumn="0" w:firstRowLastColumn="0" w:lastRowFirstColumn="0" w:lastRowLastColumn="0"/>
            </w:pPr>
            <w:r>
              <w:t>Aquisição de Conhecimento:</w:t>
            </w:r>
          </w:p>
          <w:p w14:paraId="521457C1" w14:textId="4650C51B" w:rsidR="004E4D3B" w:rsidRDefault="004E4D3B" w:rsidP="004E4D3B">
            <w:pPr>
              <w:pStyle w:val="ListBullet"/>
              <w:ind w:left="720"/>
              <w:cnfStyle w:val="000000000000" w:firstRow="0" w:lastRow="0" w:firstColumn="0" w:lastColumn="0" w:oddVBand="0" w:evenVBand="0" w:oddHBand="0" w:evenHBand="0" w:firstRowFirstColumn="0" w:firstRowLastColumn="0" w:lastRowFirstColumn="0" w:lastRowLastColumn="0"/>
            </w:pPr>
            <w:r>
              <w:t>- Um Produto educacional com lições curtas, diretas ao ponto e de linguagem simples.</w:t>
            </w:r>
          </w:p>
          <w:p w14:paraId="625C4336" w14:textId="77777777" w:rsidR="004E4D3B" w:rsidRDefault="004E4D3B" w:rsidP="004E4D3B">
            <w:pPr>
              <w:pStyle w:val="ListBullet"/>
              <w:numPr>
                <w:ilvl w:val="1"/>
                <w:numId w:val="22"/>
              </w:numPr>
              <w:cnfStyle w:val="000000000000" w:firstRow="0" w:lastRow="0" w:firstColumn="0" w:lastColumn="0" w:oddVBand="0" w:evenVBand="0" w:oddHBand="0" w:evenHBand="0" w:firstRowFirstColumn="0" w:firstRowLastColumn="0" w:lastRowFirstColumn="0" w:lastRowLastColumn="0"/>
            </w:pPr>
            <w:r>
              <w:t>Redução de Custos:</w:t>
            </w:r>
          </w:p>
          <w:p w14:paraId="3BA81279" w14:textId="1B428E58" w:rsidR="004E4D3B" w:rsidRDefault="004E4D3B" w:rsidP="004E4D3B">
            <w:pPr>
              <w:pStyle w:val="ListBullet"/>
              <w:ind w:left="720"/>
              <w:cnfStyle w:val="000000000000" w:firstRow="0" w:lastRow="0" w:firstColumn="0" w:lastColumn="0" w:oddVBand="0" w:evenVBand="0" w:oddHBand="0" w:evenHBand="0" w:firstRowFirstColumn="0" w:firstRowLastColumn="0" w:lastRowFirstColumn="0" w:lastRowLastColumn="0"/>
            </w:pPr>
            <w:r>
              <w:t>- O utilizador poderá ter acesso aos conteúdos em qualquer dispositivo.</w:t>
            </w:r>
          </w:p>
          <w:p w14:paraId="635B8FFF" w14:textId="0BA6F9BF" w:rsidR="004E4D3B" w:rsidRDefault="004E4D3B" w:rsidP="004E4D3B">
            <w:pPr>
              <w:pStyle w:val="ListBullet"/>
              <w:ind w:left="720"/>
              <w:cnfStyle w:val="000000000000" w:firstRow="0" w:lastRow="0" w:firstColumn="0" w:lastColumn="0" w:oddVBand="0" w:evenVBand="0" w:oddHBand="0" w:evenHBand="0" w:firstRowFirstColumn="0" w:firstRowLastColumn="0" w:lastRowFirstColumn="0" w:lastRowLastColumn="0"/>
            </w:pPr>
            <w:r>
              <w:t xml:space="preserve">- Não necessita de se deslocar a nenhum local </w:t>
            </w:r>
            <w:r w:rsidR="00763AEC">
              <w:t>específico</w:t>
            </w:r>
            <w:r>
              <w:t xml:space="preserve"> par poder ter a formação</w:t>
            </w:r>
          </w:p>
          <w:p w14:paraId="5EEB0F2D" w14:textId="77777777" w:rsidR="00763AEC" w:rsidRDefault="00763AEC" w:rsidP="00803E2B">
            <w:pPr>
              <w:pStyle w:val="ListBullet"/>
              <w:numPr>
                <w:ilvl w:val="0"/>
                <w:numId w:val="22"/>
              </w:numPr>
              <w:cnfStyle w:val="000000000000" w:firstRow="0" w:lastRow="0" w:firstColumn="0" w:lastColumn="0" w:oddVBand="0" w:evenVBand="0" w:oddHBand="0" w:evenHBand="0" w:firstRowFirstColumn="0" w:firstRowLastColumn="0" w:lastRowFirstColumn="0" w:lastRowLastColumn="0"/>
            </w:pPr>
            <w:r>
              <w:t>UX / UI Intuitiva:</w:t>
            </w:r>
          </w:p>
          <w:p w14:paraId="4F7EF08D" w14:textId="3D3AB0D8" w:rsidR="00192864" w:rsidRPr="004E075C" w:rsidRDefault="00763AEC" w:rsidP="00763AEC">
            <w:pPr>
              <w:pStyle w:val="ListBullet"/>
              <w:numPr>
                <w:ilvl w:val="1"/>
                <w:numId w:val="22"/>
              </w:numPr>
              <w:cnfStyle w:val="000000000000" w:firstRow="0" w:lastRow="0" w:firstColumn="0" w:lastColumn="0" w:oddVBand="0" w:evenVBand="0" w:oddHBand="0" w:evenHBand="0" w:firstRowFirstColumn="0" w:firstRowLastColumn="0" w:lastRowFirstColumn="0" w:lastRowLastColumn="0"/>
            </w:pPr>
            <w:r>
              <w:t xml:space="preserve">  Toda a UX deverá ser intuitiva tanto para o utilizador experiente como para o menos experiente.</w:t>
            </w:r>
          </w:p>
        </w:tc>
      </w:tr>
    </w:tbl>
    <w:p w14:paraId="0661A1DF" w14:textId="64C4FB9A" w:rsidR="00275CB9" w:rsidRDefault="00275CB9" w:rsidP="00411E2C">
      <w:pPr>
        <w:pStyle w:val="ListBullet"/>
      </w:pPr>
    </w:p>
    <w:p w14:paraId="19E100A1" w14:textId="77777777" w:rsidR="00275CB9" w:rsidRDefault="00275CB9" w:rsidP="00411E2C">
      <w:pPr>
        <w:pStyle w:val="ListBullet"/>
      </w:pPr>
    </w:p>
    <w:p w14:paraId="2911AB00" w14:textId="4A9B45E4" w:rsidR="00073854" w:rsidRDefault="00073854" w:rsidP="00411E2C">
      <w:pPr>
        <w:pStyle w:val="ListBullet"/>
      </w:pPr>
    </w:p>
    <w:p w14:paraId="41D5239B" w14:textId="77777777" w:rsidR="00275CB9" w:rsidRDefault="00275CB9" w:rsidP="00411E2C">
      <w:pPr>
        <w:pStyle w:val="ListBullet"/>
      </w:pPr>
    </w:p>
    <w:p w14:paraId="2A5644D4" w14:textId="77777777" w:rsidR="00275CB9" w:rsidRDefault="00275CB9" w:rsidP="00411E2C">
      <w:pPr>
        <w:pStyle w:val="ListBullet"/>
      </w:pPr>
    </w:p>
    <w:tbl>
      <w:tblPr>
        <w:tblStyle w:val="PlainTable5"/>
        <w:tblpPr w:leftFromText="180" w:rightFromText="180" w:vertAnchor="page" w:horzAnchor="page" w:tblpX="823" w:tblpY="2641"/>
        <w:tblW w:w="13429" w:type="dxa"/>
        <w:tblLayout w:type="fixed"/>
        <w:tblLook w:val="0480" w:firstRow="0" w:lastRow="0" w:firstColumn="1" w:lastColumn="0" w:noHBand="0" w:noVBand="1"/>
      </w:tblPr>
      <w:tblGrid>
        <w:gridCol w:w="1434"/>
        <w:gridCol w:w="11995"/>
      </w:tblGrid>
      <w:tr w:rsidR="009A4C99" w:rsidRPr="004E075C" w14:paraId="08166D73" w14:textId="77777777" w:rsidTr="009A4C99">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1434" w:type="dxa"/>
            <w:textDirection w:val="btLr"/>
          </w:tcPr>
          <w:p w14:paraId="19C737C2" w14:textId="77777777" w:rsidR="0038111D" w:rsidRPr="00192864" w:rsidRDefault="0038111D" w:rsidP="00986D13">
            <w:pPr>
              <w:pStyle w:val="Heading3"/>
              <w:ind w:left="317"/>
              <w:jc w:val="center"/>
              <w:outlineLvl w:val="2"/>
              <w:rPr>
                <w:sz w:val="72"/>
                <w:szCs w:val="48"/>
              </w:rPr>
            </w:pPr>
            <w:r>
              <w:rPr>
                <w:sz w:val="72"/>
                <w:szCs w:val="48"/>
              </w:rPr>
              <w:lastRenderedPageBreak/>
              <w:t>Personas</w:t>
            </w:r>
          </w:p>
        </w:tc>
        <w:tc>
          <w:tcPr>
            <w:tcW w:w="11995" w:type="dxa"/>
          </w:tcPr>
          <w:p w14:paraId="0AB2BBDC" w14:textId="77777777" w:rsidR="0038111D" w:rsidRPr="00411E2C" w:rsidRDefault="0038111D" w:rsidP="00986D13">
            <w:pPr>
              <w:pStyle w:val="Heading4"/>
              <w:jc w:val="center"/>
              <w:outlineLvl w:val="3"/>
              <w:cnfStyle w:val="000000100000" w:firstRow="0" w:lastRow="0" w:firstColumn="0" w:lastColumn="0" w:oddVBand="0" w:evenVBand="0" w:oddHBand="1" w:evenHBand="0" w:firstRowFirstColumn="0" w:firstRowLastColumn="0" w:lastRowFirstColumn="0" w:lastRowLastColumn="0"/>
            </w:pPr>
            <w:r w:rsidRPr="00411E2C">
              <w:t>Joana Almeida</w:t>
            </w:r>
          </w:p>
          <w:p w14:paraId="05DDAB1C" w14:textId="77777777" w:rsidR="0038111D" w:rsidRDefault="0038111D" w:rsidP="00986D13">
            <w:pPr>
              <w:pStyle w:val="ListBullet"/>
              <w:tabs>
                <w:tab w:val="num" w:pos="268"/>
              </w:tabs>
              <w:cnfStyle w:val="000000100000" w:firstRow="0" w:lastRow="0" w:firstColumn="0" w:lastColumn="0" w:oddVBand="0" w:evenVBand="0" w:oddHBand="1" w:evenHBand="0" w:firstRowFirstColumn="0" w:firstRowLastColumn="0" w:lastRowFirstColumn="0" w:lastRowLastColumn="0"/>
            </w:pPr>
            <w:r>
              <w:t>Idade: 30-40</w:t>
            </w:r>
          </w:p>
          <w:p w14:paraId="23FA0FE4" w14:textId="00FE53F3" w:rsidR="0038111D" w:rsidRDefault="00803E2B" w:rsidP="00986D13">
            <w:pPr>
              <w:pStyle w:val="ListBullet"/>
              <w:tabs>
                <w:tab w:val="num" w:pos="268"/>
              </w:tabs>
              <w:ind w:left="-584" w:firstLine="584"/>
              <w:cnfStyle w:val="000000100000" w:firstRow="0" w:lastRow="0" w:firstColumn="0" w:lastColumn="0" w:oddVBand="0" w:evenVBand="0" w:oddHBand="1" w:evenHBand="0" w:firstRowFirstColumn="0" w:firstRowLastColumn="0" w:lastRowFirstColumn="0" w:lastRowLastColumn="0"/>
            </w:pPr>
            <w:r>
              <w:rPr>
                <w:u w:val="single"/>
              </w:rPr>
              <w:t>Profissão</w:t>
            </w:r>
            <w:r w:rsidR="0038111D" w:rsidRPr="00803E2B">
              <w:rPr>
                <w:u w:val="single"/>
              </w:rPr>
              <w:t>:</w:t>
            </w:r>
            <w:r w:rsidR="0038111D">
              <w:t xml:space="preserve"> </w:t>
            </w:r>
            <w:r>
              <w:t>Secretária</w:t>
            </w:r>
            <w:r w:rsidR="0038111D">
              <w:t xml:space="preserve"> da empresa </w:t>
            </w:r>
            <w:r>
              <w:t xml:space="preserve">Transportes Gouveia &amp; Bonifácio </w:t>
            </w:r>
            <w:proofErr w:type="spellStart"/>
            <w:r>
              <w:t>Lda</w:t>
            </w:r>
            <w:proofErr w:type="spellEnd"/>
          </w:p>
          <w:p w14:paraId="4B405294" w14:textId="63AAF919" w:rsidR="0038111D" w:rsidRDefault="0038111D" w:rsidP="00986D13">
            <w:pPr>
              <w:pStyle w:val="ListBullet"/>
              <w:tabs>
                <w:tab w:val="num" w:pos="268"/>
              </w:tabs>
              <w:cnfStyle w:val="000000100000" w:firstRow="0" w:lastRow="0" w:firstColumn="0" w:lastColumn="0" w:oddVBand="0" w:evenVBand="0" w:oddHBand="1" w:evenHBand="0" w:firstRowFirstColumn="0" w:firstRowLastColumn="0" w:lastRowFirstColumn="0" w:lastRowLastColumn="0"/>
            </w:pPr>
            <w:r>
              <w:t xml:space="preserve">Localização: Porto (urbana) </w:t>
            </w:r>
          </w:p>
          <w:p w14:paraId="7DACCCCE" w14:textId="324DD7F1" w:rsidR="0038111D" w:rsidRDefault="0038111D" w:rsidP="00986D13">
            <w:pPr>
              <w:pStyle w:val="ListBullet"/>
              <w:tabs>
                <w:tab w:val="num" w:pos="268"/>
              </w:tabs>
              <w:cnfStyle w:val="000000100000" w:firstRow="0" w:lastRow="0" w:firstColumn="0" w:lastColumn="0" w:oddVBand="0" w:evenVBand="0" w:oddHBand="1" w:evenHBand="0" w:firstRowFirstColumn="0" w:firstRowLastColumn="0" w:lastRowFirstColumn="0" w:lastRowLastColumn="0"/>
            </w:pPr>
            <w:r>
              <w:t>Personalidade: Energética, introvertida, dinâmica</w:t>
            </w:r>
            <w:r w:rsidR="00803E2B">
              <w:t>, casada, mãe.</w:t>
            </w:r>
          </w:p>
          <w:p w14:paraId="693A0141" w14:textId="77777777" w:rsidR="0038111D" w:rsidRDefault="0038111D" w:rsidP="00986D13">
            <w:pPr>
              <w:pStyle w:val="ListBullet"/>
              <w:spacing w:line="312" w:lineRule="auto"/>
              <w:cnfStyle w:val="000000100000" w:firstRow="0" w:lastRow="0" w:firstColumn="0" w:lastColumn="0" w:oddVBand="0" w:evenVBand="0" w:oddHBand="1" w:evenHBand="0" w:firstRowFirstColumn="0" w:firstRowLastColumn="0" w:lastRowFirstColumn="0" w:lastRowLastColumn="0"/>
            </w:pPr>
            <w:r w:rsidRPr="00E3140A">
              <w:rPr>
                <w:u w:val="single"/>
              </w:rPr>
              <w:t>Objetivos</w:t>
            </w:r>
            <w:r>
              <w:t xml:space="preserve">: </w:t>
            </w:r>
          </w:p>
          <w:p w14:paraId="714F15B8" w14:textId="1876F7CA" w:rsidR="0038111D" w:rsidRDefault="0038111D" w:rsidP="00986D13">
            <w:pPr>
              <w:pStyle w:val="ListBullet"/>
              <w:numPr>
                <w:ilvl w:val="1"/>
                <w:numId w:val="24"/>
              </w:numPr>
              <w:spacing w:line="312" w:lineRule="auto"/>
              <w:cnfStyle w:val="000000100000" w:firstRow="0" w:lastRow="0" w:firstColumn="0" w:lastColumn="0" w:oddVBand="0" w:evenVBand="0" w:oddHBand="1" w:evenHBand="0" w:firstRowFirstColumn="0" w:firstRowLastColumn="0" w:lastRowFirstColumn="0" w:lastRowLastColumn="0"/>
            </w:pPr>
            <w:r>
              <w:t>Produtividade,</w:t>
            </w:r>
          </w:p>
          <w:p w14:paraId="10BF9057" w14:textId="0C801204" w:rsidR="00803E2B" w:rsidRDefault="00803E2B" w:rsidP="00986D13">
            <w:pPr>
              <w:pStyle w:val="ListBullet"/>
              <w:numPr>
                <w:ilvl w:val="1"/>
                <w:numId w:val="24"/>
              </w:numPr>
              <w:spacing w:line="312" w:lineRule="auto"/>
              <w:cnfStyle w:val="000000100000" w:firstRow="0" w:lastRow="0" w:firstColumn="0" w:lastColumn="0" w:oddVBand="0" w:evenVBand="0" w:oddHBand="1" w:evenHBand="0" w:firstRowFirstColumn="0" w:firstRowLastColumn="0" w:lastRowFirstColumn="0" w:lastRowLastColumn="0"/>
            </w:pPr>
            <w:r>
              <w:t>Automatismo</w:t>
            </w:r>
          </w:p>
          <w:p w14:paraId="02011E65" w14:textId="1E25EC8C" w:rsidR="0038111D" w:rsidRDefault="00803E2B" w:rsidP="00986D13">
            <w:pPr>
              <w:pStyle w:val="ListBullet"/>
              <w:numPr>
                <w:ilvl w:val="1"/>
                <w:numId w:val="24"/>
              </w:numPr>
              <w:spacing w:line="312" w:lineRule="auto"/>
              <w:cnfStyle w:val="000000100000" w:firstRow="0" w:lastRow="0" w:firstColumn="0" w:lastColumn="0" w:oddVBand="0" w:evenVBand="0" w:oddHBand="1" w:evenHBand="0" w:firstRowFirstColumn="0" w:firstRowLastColumn="0" w:lastRowFirstColumn="0" w:lastRowLastColumn="0"/>
            </w:pPr>
            <w:r>
              <w:t>Maior domínio de ferramentas de base de dados.</w:t>
            </w:r>
          </w:p>
          <w:p w14:paraId="7FF7C78D" w14:textId="77777777" w:rsidR="0038111D" w:rsidRPr="00E3140A" w:rsidRDefault="0038111D" w:rsidP="00986D13">
            <w:pPr>
              <w:pStyle w:val="ListBullet"/>
              <w:tabs>
                <w:tab w:val="num" w:pos="268"/>
              </w:tabs>
              <w:cnfStyle w:val="000000100000" w:firstRow="0" w:lastRow="0" w:firstColumn="0" w:lastColumn="0" w:oddVBand="0" w:evenVBand="0" w:oddHBand="1" w:evenHBand="0" w:firstRowFirstColumn="0" w:firstRowLastColumn="0" w:lastRowFirstColumn="0" w:lastRowLastColumn="0"/>
              <w:rPr>
                <w:u w:val="single"/>
              </w:rPr>
            </w:pPr>
            <w:r w:rsidRPr="00E3140A">
              <w:rPr>
                <w:u w:val="single"/>
              </w:rPr>
              <w:t>Frustrações:</w:t>
            </w:r>
          </w:p>
          <w:p w14:paraId="5FAF7BA3" w14:textId="1F31E856" w:rsidR="0038111D" w:rsidRDefault="0038111D" w:rsidP="00986D13">
            <w:pPr>
              <w:pStyle w:val="ListBullet"/>
              <w:numPr>
                <w:ilvl w:val="1"/>
                <w:numId w:val="25"/>
              </w:numPr>
              <w:cnfStyle w:val="000000100000" w:firstRow="0" w:lastRow="0" w:firstColumn="0" w:lastColumn="0" w:oddVBand="0" w:evenVBand="0" w:oddHBand="1" w:evenHBand="0" w:firstRowFirstColumn="0" w:firstRowLastColumn="0" w:lastRowFirstColumn="0" w:lastRowLastColumn="0"/>
            </w:pPr>
            <w:r>
              <w:t>Trabalho acumulado</w:t>
            </w:r>
            <w:r w:rsidR="00803E2B">
              <w:t>,</w:t>
            </w:r>
          </w:p>
          <w:p w14:paraId="6A270018" w14:textId="58AAF173" w:rsidR="0038111D" w:rsidRDefault="00803E2B" w:rsidP="00986D13">
            <w:pPr>
              <w:pStyle w:val="ListBullet"/>
              <w:numPr>
                <w:ilvl w:val="1"/>
                <w:numId w:val="25"/>
              </w:numPr>
              <w:cnfStyle w:val="000000100000" w:firstRow="0" w:lastRow="0" w:firstColumn="0" w:lastColumn="0" w:oddVBand="0" w:evenVBand="0" w:oddHBand="1" w:evenHBand="0" w:firstRowFirstColumn="0" w:firstRowLastColumn="0" w:lastRowFirstColumn="0" w:lastRowLastColumn="0"/>
            </w:pPr>
            <w:r>
              <w:t>Falta de tempo,</w:t>
            </w:r>
          </w:p>
          <w:p w14:paraId="33B0AF58" w14:textId="2BD375EB" w:rsidR="00803E2B" w:rsidRDefault="00803E2B" w:rsidP="00986D13">
            <w:pPr>
              <w:pStyle w:val="ListBullet"/>
              <w:numPr>
                <w:ilvl w:val="1"/>
                <w:numId w:val="25"/>
              </w:numPr>
              <w:cnfStyle w:val="000000100000" w:firstRow="0" w:lastRow="0" w:firstColumn="0" w:lastColumn="0" w:oddVBand="0" w:evenVBand="0" w:oddHBand="1" w:evenHBand="0" w:firstRowFirstColumn="0" w:firstRowLastColumn="0" w:lastRowFirstColumn="0" w:lastRowLastColumn="0"/>
            </w:pPr>
            <w:r>
              <w:t xml:space="preserve">Colegas sem </w:t>
            </w:r>
            <w:proofErr w:type="spellStart"/>
            <w:r>
              <w:t>know</w:t>
            </w:r>
            <w:proofErr w:type="spellEnd"/>
            <w:r>
              <w:t xml:space="preserve"> </w:t>
            </w:r>
            <w:proofErr w:type="spellStart"/>
            <w:r>
              <w:t>how</w:t>
            </w:r>
            <w:proofErr w:type="spellEnd"/>
            <w:r>
              <w:t xml:space="preserve"> para poder </w:t>
            </w:r>
            <w:r w:rsidR="006E5F31">
              <w:t>ajudá-la a completar as tarefas que tem maior dificuldade</w:t>
            </w:r>
          </w:p>
          <w:p w14:paraId="21E999BC" w14:textId="24C5ED17" w:rsidR="00803E2B" w:rsidRDefault="00803E2B" w:rsidP="00986D13">
            <w:pPr>
              <w:pStyle w:val="ListBullet"/>
              <w:numPr>
                <w:ilvl w:val="1"/>
                <w:numId w:val="25"/>
              </w:numPr>
              <w:cnfStyle w:val="000000100000" w:firstRow="0" w:lastRow="0" w:firstColumn="0" w:lastColumn="0" w:oddVBand="0" w:evenVBand="0" w:oddHBand="1" w:evenHBand="0" w:firstRowFirstColumn="0" w:firstRowLastColumn="0" w:lastRowFirstColumn="0" w:lastRowLastColumn="0"/>
            </w:pPr>
            <w:r>
              <w:t>Progressão no trabalho</w:t>
            </w:r>
          </w:p>
          <w:p w14:paraId="05618138" w14:textId="0B1FA11F" w:rsidR="0038111D" w:rsidRDefault="0038111D" w:rsidP="00986D13">
            <w:pPr>
              <w:pStyle w:val="ListBullet"/>
              <w:ind w:left="1119" w:hanging="835"/>
              <w:cnfStyle w:val="000000100000" w:firstRow="0" w:lastRow="0" w:firstColumn="0" w:lastColumn="0" w:oddVBand="0" w:evenVBand="0" w:oddHBand="1" w:evenHBand="0" w:firstRowFirstColumn="0" w:firstRowLastColumn="0" w:lastRowFirstColumn="0" w:lastRowLastColumn="0"/>
            </w:pPr>
            <w:r>
              <w:t xml:space="preserve"> </w:t>
            </w:r>
          </w:p>
          <w:p w14:paraId="08A6F51F" w14:textId="77777777" w:rsidR="0038111D" w:rsidRPr="004E075C" w:rsidRDefault="0038111D" w:rsidP="00986D13">
            <w:pPr>
              <w:jc w:val="center"/>
              <w:cnfStyle w:val="000000100000" w:firstRow="0" w:lastRow="0" w:firstColumn="0" w:lastColumn="0" w:oddVBand="0" w:evenVBand="0" w:oddHBand="1" w:evenHBand="0" w:firstRowFirstColumn="0" w:firstRowLastColumn="0" w:lastRowFirstColumn="0" w:lastRowLastColumn="0"/>
            </w:pPr>
          </w:p>
        </w:tc>
      </w:tr>
    </w:tbl>
    <w:p w14:paraId="4C6C607E" w14:textId="162263DC" w:rsidR="008A14D4" w:rsidRDefault="008A14D4" w:rsidP="008A14D4">
      <w:pPr>
        <w:pStyle w:val="ListBullet"/>
        <w:ind w:left="389" w:hanging="389"/>
      </w:pPr>
    </w:p>
    <w:p w14:paraId="689C5DE7" w14:textId="101AE157" w:rsidR="00073854" w:rsidRDefault="00073854" w:rsidP="00411E2C">
      <w:pPr>
        <w:pStyle w:val="ListBullet"/>
      </w:pPr>
    </w:p>
    <w:p w14:paraId="0320435C" w14:textId="58C80822" w:rsidR="00073854" w:rsidRDefault="00073854" w:rsidP="00411E2C">
      <w:pPr>
        <w:pStyle w:val="ListBullet"/>
      </w:pPr>
    </w:p>
    <w:p w14:paraId="5C2FCC12" w14:textId="77777777" w:rsidR="00275CB9" w:rsidRDefault="00275CB9" w:rsidP="00411E2C">
      <w:pPr>
        <w:pStyle w:val="ListBullet"/>
      </w:pPr>
    </w:p>
    <w:p w14:paraId="25FC04FB" w14:textId="3D689D48" w:rsidR="00073854" w:rsidRDefault="00073854" w:rsidP="00411E2C">
      <w:pPr>
        <w:pStyle w:val="ListBullet"/>
      </w:pPr>
    </w:p>
    <w:p w14:paraId="53846D0E" w14:textId="0A5E6FB3" w:rsidR="00073854" w:rsidRDefault="00073854" w:rsidP="00411E2C">
      <w:pPr>
        <w:pStyle w:val="ListBullet"/>
      </w:pPr>
    </w:p>
    <w:p w14:paraId="532AA730" w14:textId="77777777" w:rsidR="00073854" w:rsidRDefault="00073854" w:rsidP="00411E2C">
      <w:pPr>
        <w:pStyle w:val="ListBullet"/>
      </w:pPr>
    </w:p>
    <w:p w14:paraId="51DD0485" w14:textId="4834689D" w:rsidR="00073854" w:rsidRDefault="00073854" w:rsidP="00411E2C">
      <w:pPr>
        <w:pStyle w:val="ListBullet"/>
      </w:pPr>
    </w:p>
    <w:p w14:paraId="421EFC97" w14:textId="28BF9ADE" w:rsidR="00073854" w:rsidRDefault="00073854" w:rsidP="00411E2C">
      <w:pPr>
        <w:pStyle w:val="ListBullet"/>
      </w:pPr>
    </w:p>
    <w:p w14:paraId="2C2750A4" w14:textId="77777777" w:rsidR="006E5F31" w:rsidRDefault="006E5F31" w:rsidP="006E5F31">
      <w:pPr>
        <w:pStyle w:val="ListBullet"/>
      </w:pPr>
    </w:p>
    <w:p w14:paraId="59A50E6D" w14:textId="77777777" w:rsidR="006E5F31" w:rsidRDefault="006E5F31" w:rsidP="00411E2C">
      <w:pPr>
        <w:pStyle w:val="ListBullet"/>
      </w:pPr>
    </w:p>
    <w:p w14:paraId="0BBA222F" w14:textId="77777777" w:rsidR="00F73AA0" w:rsidRDefault="00F73AA0" w:rsidP="00411E2C">
      <w:pPr>
        <w:pStyle w:val="ListBullet"/>
      </w:pPr>
    </w:p>
    <w:p w14:paraId="407DBC0F" w14:textId="77777777" w:rsidR="0038111D" w:rsidRDefault="0038111D" w:rsidP="00411E2C">
      <w:pPr>
        <w:pStyle w:val="ListBullet"/>
      </w:pPr>
    </w:p>
    <w:p w14:paraId="3FF5B245" w14:textId="460336F7" w:rsidR="00073854" w:rsidRDefault="00073854" w:rsidP="00073854"/>
    <w:tbl>
      <w:tblPr>
        <w:tblStyle w:val="PlainTable5"/>
        <w:tblpPr w:leftFromText="180" w:rightFromText="180" w:vertAnchor="page" w:horzAnchor="margin" w:tblpX="-568" w:tblpY="979"/>
        <w:tblW w:w="13268" w:type="dxa"/>
        <w:tblLayout w:type="fixed"/>
        <w:tblLook w:val="0480" w:firstRow="0" w:lastRow="0" w:firstColumn="1" w:lastColumn="0" w:noHBand="0" w:noVBand="1"/>
      </w:tblPr>
      <w:tblGrid>
        <w:gridCol w:w="1361"/>
        <w:gridCol w:w="11907"/>
      </w:tblGrid>
      <w:tr w:rsidR="009A4C99" w:rsidRPr="004E075C" w14:paraId="601A34F0" w14:textId="77777777" w:rsidTr="009A4C99">
        <w:trPr>
          <w:cnfStyle w:val="000000100000" w:firstRow="0" w:lastRow="0" w:firstColumn="0" w:lastColumn="0" w:oddVBand="0" w:evenVBand="0" w:oddHBand="1" w:evenHBand="0" w:firstRowFirstColumn="0" w:firstRowLastColumn="0" w:lastRowFirstColumn="0" w:lastRowLastColumn="0"/>
          <w:trHeight w:val="1108"/>
        </w:trPr>
        <w:tc>
          <w:tcPr>
            <w:cnfStyle w:val="001000000000" w:firstRow="0" w:lastRow="0" w:firstColumn="1" w:lastColumn="0" w:oddVBand="0" w:evenVBand="0" w:oddHBand="0" w:evenHBand="0" w:firstRowFirstColumn="0" w:firstRowLastColumn="0" w:lastRowFirstColumn="0" w:lastRowLastColumn="0"/>
            <w:tcW w:w="1361" w:type="dxa"/>
            <w:textDirection w:val="btLr"/>
          </w:tcPr>
          <w:p w14:paraId="2B02B6B1" w14:textId="77777777" w:rsidR="009A4C99" w:rsidRPr="00192864" w:rsidRDefault="009A4C99" w:rsidP="009A4C99">
            <w:pPr>
              <w:pStyle w:val="Heading3"/>
              <w:ind w:left="317"/>
              <w:jc w:val="center"/>
              <w:outlineLvl w:val="2"/>
              <w:rPr>
                <w:sz w:val="72"/>
                <w:szCs w:val="48"/>
              </w:rPr>
            </w:pPr>
            <w:r>
              <w:rPr>
                <w:sz w:val="72"/>
                <w:szCs w:val="48"/>
              </w:rPr>
              <w:lastRenderedPageBreak/>
              <w:t>Personas</w:t>
            </w:r>
          </w:p>
        </w:tc>
        <w:tc>
          <w:tcPr>
            <w:tcW w:w="11907" w:type="dxa"/>
          </w:tcPr>
          <w:p w14:paraId="22277959" w14:textId="77777777" w:rsidR="009A4C99" w:rsidRDefault="009A4C99" w:rsidP="009A4C99">
            <w:pPr>
              <w:pStyle w:val="Heading4"/>
              <w:jc w:val="center"/>
              <w:outlineLvl w:val="3"/>
              <w:cnfStyle w:val="000000100000" w:firstRow="0" w:lastRow="0" w:firstColumn="0" w:lastColumn="0" w:oddVBand="0" w:evenVBand="0" w:oddHBand="1" w:evenHBand="0" w:firstRowFirstColumn="0" w:firstRowLastColumn="0" w:lastRowFirstColumn="0" w:lastRowLastColumn="0"/>
            </w:pPr>
            <w:r>
              <w:t>Bruno Gonçalves</w:t>
            </w:r>
          </w:p>
          <w:p w14:paraId="5F670506" w14:textId="77777777" w:rsidR="009A4C99" w:rsidRDefault="009A4C99" w:rsidP="009A4C99">
            <w:pPr>
              <w:pStyle w:val="ListBullet"/>
              <w:tabs>
                <w:tab w:val="num" w:pos="268"/>
              </w:tabs>
              <w:cnfStyle w:val="000000100000" w:firstRow="0" w:lastRow="0" w:firstColumn="0" w:lastColumn="0" w:oddVBand="0" w:evenVBand="0" w:oddHBand="1" w:evenHBand="0" w:firstRowFirstColumn="0" w:firstRowLastColumn="0" w:lastRowFirstColumn="0" w:lastRowLastColumn="0"/>
            </w:pPr>
            <w:r>
              <w:t>Idade: 25-30</w:t>
            </w:r>
          </w:p>
          <w:p w14:paraId="0E38B224" w14:textId="77777777" w:rsidR="009A4C99" w:rsidRDefault="009A4C99" w:rsidP="009A4C99">
            <w:pPr>
              <w:pStyle w:val="ListBullet"/>
              <w:tabs>
                <w:tab w:val="num" w:pos="268"/>
              </w:tabs>
              <w:cnfStyle w:val="000000100000" w:firstRow="0" w:lastRow="0" w:firstColumn="0" w:lastColumn="0" w:oddVBand="0" w:evenVBand="0" w:oddHBand="1" w:evenHBand="0" w:firstRowFirstColumn="0" w:firstRowLastColumn="0" w:lastRowFirstColumn="0" w:lastRowLastColumn="0"/>
            </w:pPr>
            <w:r>
              <w:t>Profissão: Gestor de Empresas</w:t>
            </w:r>
          </w:p>
          <w:p w14:paraId="3016C554" w14:textId="77777777" w:rsidR="009A4C99" w:rsidRDefault="009A4C99" w:rsidP="009A4C99">
            <w:pPr>
              <w:pStyle w:val="ListBullet"/>
              <w:tabs>
                <w:tab w:val="num" w:pos="268"/>
              </w:tabs>
              <w:cnfStyle w:val="000000100000" w:firstRow="0" w:lastRow="0" w:firstColumn="0" w:lastColumn="0" w:oddVBand="0" w:evenVBand="0" w:oddHBand="1" w:evenHBand="0" w:firstRowFirstColumn="0" w:firstRowLastColumn="0" w:lastRowFirstColumn="0" w:lastRowLastColumn="0"/>
            </w:pPr>
            <w:r>
              <w:t>Localização: Albufeira</w:t>
            </w:r>
          </w:p>
          <w:p w14:paraId="749CEE78" w14:textId="77777777" w:rsidR="009A4C99" w:rsidRDefault="009A4C99" w:rsidP="009A4C99">
            <w:pPr>
              <w:pStyle w:val="ListBullet"/>
              <w:tabs>
                <w:tab w:val="num" w:pos="268"/>
              </w:tabs>
              <w:cnfStyle w:val="000000100000" w:firstRow="0" w:lastRow="0" w:firstColumn="0" w:lastColumn="0" w:oddVBand="0" w:evenVBand="0" w:oddHBand="1" w:evenHBand="0" w:firstRowFirstColumn="0" w:firstRowLastColumn="0" w:lastRowFirstColumn="0" w:lastRowLastColumn="0"/>
            </w:pPr>
            <w:r>
              <w:t>Personalidade: Dinâmico, Gosta de Música e de tudo que envolva informática</w:t>
            </w:r>
          </w:p>
          <w:p w14:paraId="43757252" w14:textId="77777777" w:rsidR="009A4C99" w:rsidRDefault="009A4C99" w:rsidP="009A4C99">
            <w:pPr>
              <w:pStyle w:val="ListBullet"/>
              <w:spacing w:line="312" w:lineRule="auto"/>
              <w:cnfStyle w:val="000000100000" w:firstRow="0" w:lastRow="0" w:firstColumn="0" w:lastColumn="0" w:oddVBand="0" w:evenVBand="0" w:oddHBand="1" w:evenHBand="0" w:firstRowFirstColumn="0" w:firstRowLastColumn="0" w:lastRowFirstColumn="0" w:lastRowLastColumn="0"/>
            </w:pPr>
            <w:r w:rsidRPr="00E3140A">
              <w:rPr>
                <w:u w:val="single"/>
              </w:rPr>
              <w:t>Objetivos</w:t>
            </w:r>
            <w:r>
              <w:t xml:space="preserve">: </w:t>
            </w:r>
          </w:p>
          <w:p w14:paraId="0BAF9008" w14:textId="77777777" w:rsidR="009A4C99" w:rsidRDefault="009A4C99" w:rsidP="009A4C99">
            <w:pPr>
              <w:pStyle w:val="ListBullet"/>
              <w:numPr>
                <w:ilvl w:val="1"/>
                <w:numId w:val="27"/>
              </w:numPr>
              <w:spacing w:line="312" w:lineRule="auto"/>
              <w:cnfStyle w:val="000000100000" w:firstRow="0" w:lastRow="0" w:firstColumn="0" w:lastColumn="0" w:oddVBand="0" w:evenVBand="0" w:oddHBand="1" w:evenHBand="0" w:firstRowFirstColumn="0" w:firstRowLastColumn="0" w:lastRowFirstColumn="0" w:lastRowLastColumn="0"/>
            </w:pPr>
            <w:r>
              <w:t>Adquirir novos conhecimentos na área Web Dev</w:t>
            </w:r>
          </w:p>
          <w:p w14:paraId="69352705" w14:textId="77777777" w:rsidR="009A4C99" w:rsidRDefault="009A4C99" w:rsidP="009A4C99">
            <w:pPr>
              <w:pStyle w:val="ListBullet"/>
              <w:numPr>
                <w:ilvl w:val="1"/>
                <w:numId w:val="27"/>
              </w:numPr>
              <w:spacing w:line="312" w:lineRule="auto"/>
              <w:cnfStyle w:val="000000100000" w:firstRow="0" w:lastRow="0" w:firstColumn="0" w:lastColumn="0" w:oddVBand="0" w:evenVBand="0" w:oddHBand="1" w:evenHBand="0" w:firstRowFirstColumn="0" w:firstRowLastColumn="0" w:lastRowFirstColumn="0" w:lastRowLastColumn="0"/>
            </w:pPr>
            <w:r>
              <w:t>Elaborar uma WebApp para o seu novo negócio online</w:t>
            </w:r>
          </w:p>
          <w:p w14:paraId="3726D9C9" w14:textId="77777777" w:rsidR="009A4C99" w:rsidRDefault="009A4C99" w:rsidP="009A4C99">
            <w:pPr>
              <w:pStyle w:val="ListBullet"/>
              <w:numPr>
                <w:ilvl w:val="1"/>
                <w:numId w:val="27"/>
              </w:numPr>
              <w:spacing w:line="312" w:lineRule="auto"/>
              <w:cnfStyle w:val="000000100000" w:firstRow="0" w:lastRow="0" w:firstColumn="0" w:lastColumn="0" w:oddVBand="0" w:evenVBand="0" w:oddHBand="1" w:evenHBand="0" w:firstRowFirstColumn="0" w:firstRowLastColumn="0" w:lastRowFirstColumn="0" w:lastRowLastColumn="0"/>
            </w:pPr>
            <w:r>
              <w:t>Ajudar os pais no negócio familiar de 20 anos</w:t>
            </w:r>
          </w:p>
          <w:p w14:paraId="687DCE3B" w14:textId="77777777" w:rsidR="009A4C99" w:rsidRDefault="009A4C99" w:rsidP="009A4C99">
            <w:pPr>
              <w:pStyle w:val="ListBullet"/>
              <w:numPr>
                <w:ilvl w:val="1"/>
                <w:numId w:val="27"/>
              </w:numPr>
              <w:spacing w:line="312" w:lineRule="auto"/>
              <w:cnfStyle w:val="000000100000" w:firstRow="0" w:lastRow="0" w:firstColumn="0" w:lastColumn="0" w:oddVBand="0" w:evenVBand="0" w:oddHBand="1" w:evenHBand="0" w:firstRowFirstColumn="0" w:firstRowLastColumn="0" w:lastRowFirstColumn="0" w:lastRowLastColumn="0"/>
            </w:pPr>
            <w:r>
              <w:t>Criar processos repetitivos automáticos.</w:t>
            </w:r>
          </w:p>
          <w:p w14:paraId="3D5DA1F3" w14:textId="77777777" w:rsidR="009A4C99" w:rsidRPr="00E3140A" w:rsidRDefault="009A4C99" w:rsidP="009A4C99">
            <w:pPr>
              <w:pStyle w:val="ListBullet"/>
              <w:tabs>
                <w:tab w:val="num" w:pos="268"/>
              </w:tabs>
              <w:cnfStyle w:val="000000100000" w:firstRow="0" w:lastRow="0" w:firstColumn="0" w:lastColumn="0" w:oddVBand="0" w:evenVBand="0" w:oddHBand="1" w:evenHBand="0" w:firstRowFirstColumn="0" w:firstRowLastColumn="0" w:lastRowFirstColumn="0" w:lastRowLastColumn="0"/>
              <w:rPr>
                <w:u w:val="single"/>
              </w:rPr>
            </w:pPr>
            <w:r w:rsidRPr="00E3140A">
              <w:rPr>
                <w:u w:val="single"/>
              </w:rPr>
              <w:t>Frustrações:</w:t>
            </w:r>
          </w:p>
          <w:p w14:paraId="4C1AAC10" w14:textId="77777777" w:rsidR="009A4C99" w:rsidRDefault="009A4C99" w:rsidP="009A4C99">
            <w:pPr>
              <w:pStyle w:val="ListBullet"/>
              <w:numPr>
                <w:ilvl w:val="1"/>
                <w:numId w:val="26"/>
              </w:numPr>
              <w:cnfStyle w:val="000000100000" w:firstRow="0" w:lastRow="0" w:firstColumn="0" w:lastColumn="0" w:oddVBand="0" w:evenVBand="0" w:oddHBand="1" w:evenHBand="0" w:firstRowFirstColumn="0" w:firstRowLastColumn="0" w:lastRowFirstColumn="0" w:lastRowLastColumn="0"/>
            </w:pPr>
            <w:r>
              <w:t>Adora computadores, mas, como sempre viveu na província nunca teve possibilidades de seguir a área de TI</w:t>
            </w:r>
          </w:p>
          <w:p w14:paraId="3647B1E9" w14:textId="77777777" w:rsidR="009A4C99" w:rsidRDefault="009A4C99" w:rsidP="009A4C99">
            <w:pPr>
              <w:pStyle w:val="ListBullet"/>
              <w:numPr>
                <w:ilvl w:val="1"/>
                <w:numId w:val="26"/>
              </w:numPr>
              <w:cnfStyle w:val="000000100000" w:firstRow="0" w:lastRow="0" w:firstColumn="0" w:lastColumn="0" w:oddVBand="0" w:evenVBand="0" w:oddHBand="1" w:evenHBand="0" w:firstRowFirstColumn="0" w:firstRowLastColumn="0" w:lastRowFirstColumn="0" w:lastRowLastColumn="0"/>
            </w:pPr>
            <w:r>
              <w:t>Como ajuda os pais na empresa família não tem tanto tempo disponível durante o período laboral.</w:t>
            </w:r>
          </w:p>
          <w:p w14:paraId="77811826" w14:textId="77777777" w:rsidR="009A4C99" w:rsidRDefault="009A4C99" w:rsidP="009A4C99">
            <w:pPr>
              <w:pStyle w:val="ListBullet"/>
              <w:numPr>
                <w:ilvl w:val="1"/>
                <w:numId w:val="26"/>
              </w:numPr>
              <w:cnfStyle w:val="000000100000" w:firstRow="0" w:lastRow="0" w:firstColumn="0" w:lastColumn="0" w:oddVBand="0" w:evenVBand="0" w:oddHBand="1" w:evenHBand="0" w:firstRowFirstColumn="0" w:firstRowLastColumn="0" w:lastRowFirstColumn="0" w:lastRowLastColumn="0"/>
            </w:pPr>
            <w:r>
              <w:t xml:space="preserve">A escola de formação mais perto da sua casa fica a cerca de 30km e teria </w:t>
            </w:r>
            <w:proofErr w:type="gramStart"/>
            <w:r>
              <w:t>que</w:t>
            </w:r>
            <w:proofErr w:type="gramEnd"/>
            <w:r>
              <w:t xml:space="preserve"> despender de um montante razoável para poder tirar os cursos que deseja,</w:t>
            </w:r>
          </w:p>
          <w:p w14:paraId="2E886836" w14:textId="77777777" w:rsidR="009A4C99" w:rsidRDefault="009A4C99" w:rsidP="009A4C99">
            <w:pPr>
              <w:pStyle w:val="ListBullet"/>
              <w:cnfStyle w:val="000000100000" w:firstRow="0" w:lastRow="0" w:firstColumn="0" w:lastColumn="0" w:oddVBand="0" w:evenVBand="0" w:oddHBand="1" w:evenHBand="0" w:firstRowFirstColumn="0" w:firstRowLastColumn="0" w:lastRowFirstColumn="0" w:lastRowLastColumn="0"/>
            </w:pPr>
          </w:p>
          <w:p w14:paraId="4212A394" w14:textId="77777777" w:rsidR="009A4C99" w:rsidRPr="004E075C" w:rsidRDefault="009A4C99" w:rsidP="009A4C99">
            <w:pPr>
              <w:jc w:val="center"/>
              <w:cnfStyle w:val="000000100000" w:firstRow="0" w:lastRow="0" w:firstColumn="0" w:lastColumn="0" w:oddVBand="0" w:evenVBand="0" w:oddHBand="1" w:evenHBand="0" w:firstRowFirstColumn="0" w:firstRowLastColumn="0" w:lastRowFirstColumn="0" w:lastRowLastColumn="0"/>
            </w:pPr>
          </w:p>
        </w:tc>
      </w:tr>
    </w:tbl>
    <w:p w14:paraId="01EAA8AF" w14:textId="77777777" w:rsidR="00A14014" w:rsidRDefault="00A14014" w:rsidP="00A14014"/>
    <w:p w14:paraId="55D1C7AD" w14:textId="1181E814" w:rsidR="009A4C99" w:rsidRPr="009A4C99" w:rsidRDefault="002973C0" w:rsidP="00154DEA">
      <w:pPr>
        <w:pStyle w:val="Heading4"/>
        <w:jc w:val="center"/>
      </w:pPr>
      <w:r>
        <w:t>Objetivos em comum</w:t>
      </w:r>
    </w:p>
    <w:p w14:paraId="7B68E615" w14:textId="77777777" w:rsidR="002973C0" w:rsidRPr="004E075C" w:rsidRDefault="002973C0" w:rsidP="002973C0">
      <w:pPr>
        <w:jc w:val="both"/>
      </w:pPr>
    </w:p>
    <w:p w14:paraId="235CD5A7" w14:textId="51C13643" w:rsidR="00D655D4" w:rsidRDefault="002973C0" w:rsidP="00073854">
      <w:r>
        <w:t xml:space="preserve">Com o </w:t>
      </w:r>
      <w:r w:rsidR="00D655D4">
        <w:t>objetivo</w:t>
      </w:r>
      <w:r>
        <w:t xml:space="preserve"> de traçar várias personas foram vistos que independentemente da idade, profissão ou status a aquisição de </w:t>
      </w:r>
      <w:proofErr w:type="spellStart"/>
      <w:r>
        <w:t>skills</w:t>
      </w:r>
      <w:proofErr w:type="spellEnd"/>
      <w:r>
        <w:t xml:space="preserve"> é algo em comum em milhares de pessoas sendo que por </w:t>
      </w:r>
      <w:r w:rsidR="00D655D4">
        <w:t>diversos motivos</w:t>
      </w:r>
      <w:r>
        <w:t xml:space="preserve"> infelizmente não conseguem completar esse sonho.</w:t>
      </w:r>
    </w:p>
    <w:p w14:paraId="3A429CD6" w14:textId="7F84434C" w:rsidR="004F509E" w:rsidRDefault="00D655D4" w:rsidP="00073854">
      <w:r>
        <w:t xml:space="preserve">Assim a </w:t>
      </w:r>
      <w:r w:rsidR="00154DEA">
        <w:t>CoolLab</w:t>
      </w:r>
      <w:r>
        <w:t xml:space="preserve"> visa colmatar essa necessidade com um projeto capaz de ir </w:t>
      </w:r>
      <w:r w:rsidR="00154DEA">
        <w:t>ao</w:t>
      </w:r>
      <w:r>
        <w:t xml:space="preserve"> encontro </w:t>
      </w:r>
      <w:r w:rsidR="00154DEA">
        <w:t>d</w:t>
      </w:r>
      <w:r>
        <w:t xml:space="preserve">as necessidades dessas pessoas ajustando-se á maioria das necessidades que </w:t>
      </w:r>
      <w:r w:rsidR="0056705A">
        <w:t>ela tem</w:t>
      </w:r>
      <w:r>
        <w:t>, ou seja, aquisição de conhecimento, em horários ajustáveis e o mais importante é que podem-nos fazer em qualquer local que disponha de uma ligação a internet.</w:t>
      </w:r>
    </w:p>
    <w:p w14:paraId="35A82CE0" w14:textId="0FCE6EC9" w:rsidR="00F73AA0" w:rsidRDefault="00F73AA0" w:rsidP="00073854"/>
    <w:tbl>
      <w:tblPr>
        <w:tblStyle w:val="ModernPaper"/>
        <w:tblW w:w="13772" w:type="dxa"/>
        <w:tblInd w:w="-164" w:type="dxa"/>
        <w:tblLook w:val="04A0" w:firstRow="1" w:lastRow="0" w:firstColumn="1" w:lastColumn="0" w:noHBand="0" w:noVBand="1"/>
      </w:tblPr>
      <w:tblGrid>
        <w:gridCol w:w="1865"/>
        <w:gridCol w:w="11907"/>
      </w:tblGrid>
      <w:tr w:rsidR="0038111D" w14:paraId="15D564AA" w14:textId="77777777" w:rsidTr="0038111D">
        <w:trPr>
          <w:cnfStyle w:val="100000000000" w:firstRow="1" w:lastRow="0" w:firstColumn="0" w:lastColumn="0" w:oddVBand="0" w:evenVBand="0" w:oddHBand="0" w:evenHBand="0" w:firstRowFirstColumn="0" w:firstRowLastColumn="0" w:lastRowFirstColumn="0" w:lastRowLastColumn="0"/>
          <w:cantSplit/>
          <w:trHeight w:val="1225"/>
        </w:trPr>
        <w:tc>
          <w:tcPr>
            <w:cnfStyle w:val="001000000100" w:firstRow="0" w:lastRow="0" w:firstColumn="1" w:lastColumn="0" w:oddVBand="0" w:evenVBand="0" w:oddHBand="0" w:evenHBand="0" w:firstRowFirstColumn="1" w:firstRowLastColumn="0" w:lastRowFirstColumn="0" w:lastRowLastColumn="0"/>
            <w:tcW w:w="1865" w:type="dxa"/>
            <w:tcBorders>
              <w:bottom w:val="nil"/>
              <w:right w:val="single" w:sz="24" w:space="0" w:color="auto"/>
            </w:tcBorders>
            <w:textDirection w:val="btLr"/>
          </w:tcPr>
          <w:p w14:paraId="724C4A84" w14:textId="05D85B3F" w:rsidR="004F509E" w:rsidRDefault="004F509E" w:rsidP="004F509E">
            <w:pPr>
              <w:pStyle w:val="Heading3"/>
              <w:ind w:left="113" w:right="113"/>
              <w:jc w:val="center"/>
              <w:outlineLvl w:val="2"/>
            </w:pPr>
            <w:r w:rsidRPr="004F509E">
              <w:rPr>
                <w:b/>
                <w:color w:val="242852" w:themeColor="text2"/>
                <w:sz w:val="32"/>
              </w:rPr>
              <w:t>Conteúdos Funcionais</w:t>
            </w:r>
          </w:p>
        </w:tc>
        <w:tc>
          <w:tcPr>
            <w:tcW w:w="11907" w:type="dxa"/>
            <w:tcBorders>
              <w:left w:val="single" w:sz="24" w:space="0" w:color="auto"/>
              <w:bottom w:val="nil"/>
            </w:tcBorders>
            <w:shd w:val="clear" w:color="auto" w:fill="F2F2F2" w:themeFill="background1" w:themeFillShade="F2"/>
          </w:tcPr>
          <w:p w14:paraId="397E73C0" w14:textId="6E62FB07" w:rsidR="00240422" w:rsidRPr="00240422" w:rsidRDefault="00240422" w:rsidP="00240422">
            <w:pPr>
              <w:pStyle w:val="Heading4"/>
              <w:spacing w:before="0"/>
              <w:jc w:val="center"/>
              <w:outlineLvl w:val="3"/>
              <w:cnfStyle w:val="100000000000" w:firstRow="1" w:lastRow="0" w:firstColumn="0" w:lastColumn="0" w:oddVBand="0" w:evenVBand="0" w:oddHBand="0" w:evenHBand="0" w:firstRowFirstColumn="0" w:firstRowLastColumn="0" w:lastRowFirstColumn="0" w:lastRowLastColumn="0"/>
              <w:rPr>
                <w:b/>
              </w:rPr>
            </w:pPr>
            <w:r>
              <w:rPr>
                <w:b/>
              </w:rPr>
              <w:t>Landing Page</w:t>
            </w:r>
          </w:p>
          <w:p w14:paraId="44A4C529" w14:textId="2A430554" w:rsidR="004F509E" w:rsidRPr="004F509E" w:rsidRDefault="00E96509" w:rsidP="004F509E">
            <w:pPr>
              <w:pStyle w:val="ListBullet"/>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242852" w:themeColor="text2"/>
                <w:sz w:val="22"/>
              </w:rPr>
            </w:pPr>
            <w:r>
              <w:rPr>
                <w:rFonts w:asciiTheme="minorHAnsi" w:hAnsiTheme="minorHAnsi"/>
                <w:b w:val="0"/>
                <w:color w:val="242852" w:themeColor="text2"/>
                <w:sz w:val="22"/>
              </w:rPr>
              <w:t>Página apresentação Plataforma</w:t>
            </w:r>
          </w:p>
          <w:p w14:paraId="59738728" w14:textId="77777777" w:rsidR="00240422" w:rsidRPr="004F509E" w:rsidRDefault="00240422" w:rsidP="00240422">
            <w:pPr>
              <w:pStyle w:val="ListBullet"/>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242852" w:themeColor="text2"/>
                <w:sz w:val="22"/>
              </w:rPr>
            </w:pPr>
            <w:r>
              <w:rPr>
                <w:rFonts w:asciiTheme="minorHAnsi" w:hAnsiTheme="minorHAnsi"/>
                <w:b w:val="0"/>
                <w:color w:val="242852" w:themeColor="text2"/>
                <w:sz w:val="22"/>
              </w:rPr>
              <w:t>Cursos</w:t>
            </w:r>
          </w:p>
          <w:p w14:paraId="052E157C" w14:textId="77777777" w:rsidR="00240422" w:rsidRPr="004F509E" w:rsidRDefault="00240422" w:rsidP="00240422">
            <w:pPr>
              <w:pStyle w:val="ListBullet"/>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242852" w:themeColor="text2"/>
                <w:sz w:val="22"/>
              </w:rPr>
            </w:pPr>
            <w:r>
              <w:rPr>
                <w:rFonts w:asciiTheme="minorHAnsi" w:hAnsiTheme="minorHAnsi"/>
                <w:b w:val="0"/>
                <w:color w:val="242852" w:themeColor="text2"/>
                <w:sz w:val="22"/>
              </w:rPr>
              <w:t>Contactos</w:t>
            </w:r>
          </w:p>
          <w:p w14:paraId="6D7F5C9D" w14:textId="77777777" w:rsidR="00240422" w:rsidRPr="004F509E" w:rsidRDefault="00240422" w:rsidP="00240422">
            <w:pPr>
              <w:pStyle w:val="ListBullet"/>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242852" w:themeColor="text2"/>
                <w:sz w:val="22"/>
              </w:rPr>
            </w:pPr>
            <w:r>
              <w:rPr>
                <w:rFonts w:asciiTheme="minorHAnsi" w:hAnsiTheme="minorHAnsi"/>
                <w:b w:val="0"/>
                <w:color w:val="242852" w:themeColor="text2"/>
                <w:sz w:val="22"/>
              </w:rPr>
              <w:t>Trabalhe connosco</w:t>
            </w:r>
          </w:p>
          <w:p w14:paraId="73D38D01" w14:textId="01E4D284" w:rsidR="00E96509" w:rsidRPr="00E96509" w:rsidRDefault="00240422" w:rsidP="00E96509">
            <w:pPr>
              <w:pStyle w:val="ListBullet"/>
              <w:spacing w:before="0" w:line="240" w:lineRule="auto"/>
              <w:jc w:val="center"/>
              <w:cnfStyle w:val="100000000000" w:firstRow="1" w:lastRow="0" w:firstColumn="0" w:lastColumn="0" w:oddVBand="0" w:evenVBand="0" w:oddHBand="0" w:evenHBand="0" w:firstRowFirstColumn="0" w:firstRowLastColumn="0" w:lastRowFirstColumn="0" w:lastRowLastColumn="0"/>
              <w:rPr>
                <w:color w:val="242852" w:themeColor="text2"/>
                <w:sz w:val="22"/>
              </w:rPr>
            </w:pPr>
            <w:r>
              <w:rPr>
                <w:rFonts w:asciiTheme="minorHAnsi" w:hAnsiTheme="minorHAnsi"/>
                <w:b w:val="0"/>
                <w:color w:val="242852" w:themeColor="text2"/>
                <w:sz w:val="22"/>
              </w:rPr>
              <w:t>Plataforma</w:t>
            </w:r>
          </w:p>
        </w:tc>
      </w:tr>
    </w:tbl>
    <w:p w14:paraId="520B3F9D" w14:textId="77777777" w:rsidR="00E146A5" w:rsidRDefault="00E146A5"/>
    <w:tbl>
      <w:tblPr>
        <w:tblStyle w:val="PlainTable3"/>
        <w:tblpPr w:leftFromText="180" w:rightFromText="180" w:vertAnchor="text" w:horzAnchor="margin" w:tblpYSpec="top"/>
        <w:tblW w:w="13745" w:type="dxa"/>
        <w:tblLook w:val="0600" w:firstRow="0" w:lastRow="0" w:firstColumn="0" w:lastColumn="0" w:noHBand="1" w:noVBand="1"/>
      </w:tblPr>
      <w:tblGrid>
        <w:gridCol w:w="1774"/>
        <w:gridCol w:w="3052"/>
        <w:gridCol w:w="2442"/>
        <w:gridCol w:w="2205"/>
        <w:gridCol w:w="2085"/>
        <w:gridCol w:w="2187"/>
      </w:tblGrid>
      <w:tr w:rsidR="00065BB9" w14:paraId="14AB0BD1" w14:textId="77777777" w:rsidTr="0038111D">
        <w:trPr>
          <w:cantSplit/>
          <w:trHeight w:val="1212"/>
        </w:trPr>
        <w:tc>
          <w:tcPr>
            <w:tcW w:w="1786" w:type="dxa"/>
            <w:shd w:val="clear" w:color="auto" w:fill="auto"/>
            <w:textDirection w:val="btLr"/>
          </w:tcPr>
          <w:p w14:paraId="3964C366" w14:textId="229CE1DD" w:rsidR="00C26C1B" w:rsidRPr="004F509E" w:rsidRDefault="00C26C1B" w:rsidP="002973C0">
            <w:pPr>
              <w:pStyle w:val="Heading3"/>
              <w:ind w:left="113"/>
              <w:outlineLvl w:val="2"/>
            </w:pPr>
          </w:p>
        </w:tc>
        <w:tc>
          <w:tcPr>
            <w:tcW w:w="3074" w:type="dxa"/>
            <w:shd w:val="clear" w:color="auto" w:fill="auto"/>
            <w:vAlign w:val="center"/>
          </w:tcPr>
          <w:p w14:paraId="0F83D8A4" w14:textId="52E70AC2" w:rsidR="00C26C1B" w:rsidRPr="0038111D" w:rsidRDefault="00C26C1B" w:rsidP="0038111D">
            <w:pPr>
              <w:pStyle w:val="Heading4"/>
              <w:jc w:val="center"/>
              <w:outlineLvl w:val="3"/>
              <w:rPr>
                <w:sz w:val="24"/>
                <w:szCs w:val="18"/>
              </w:rPr>
            </w:pPr>
            <w:proofErr w:type="spellStart"/>
            <w:r w:rsidRPr="0038111D">
              <w:rPr>
                <w:b w:val="0"/>
                <w:sz w:val="24"/>
                <w:szCs w:val="18"/>
              </w:rPr>
              <w:t>Intro</w:t>
            </w:r>
            <w:proofErr w:type="spellEnd"/>
            <w:r w:rsidRPr="0038111D">
              <w:rPr>
                <w:b w:val="0"/>
                <w:sz w:val="24"/>
                <w:szCs w:val="18"/>
              </w:rPr>
              <w:t xml:space="preserve"> / Landing Page</w:t>
            </w:r>
          </w:p>
        </w:tc>
        <w:tc>
          <w:tcPr>
            <w:tcW w:w="2458" w:type="dxa"/>
            <w:shd w:val="clear" w:color="auto" w:fill="auto"/>
            <w:vAlign w:val="center"/>
          </w:tcPr>
          <w:p w14:paraId="107F4F46" w14:textId="51A438CC" w:rsidR="00C26C1B" w:rsidRPr="0038111D" w:rsidRDefault="00240422" w:rsidP="0038111D">
            <w:pPr>
              <w:pStyle w:val="Heading4"/>
              <w:jc w:val="center"/>
              <w:outlineLvl w:val="3"/>
              <w:rPr>
                <w:sz w:val="24"/>
                <w:szCs w:val="18"/>
              </w:rPr>
            </w:pPr>
            <w:r>
              <w:rPr>
                <w:b w:val="0"/>
                <w:sz w:val="24"/>
                <w:szCs w:val="18"/>
              </w:rPr>
              <w:t>Cursos</w:t>
            </w:r>
          </w:p>
        </w:tc>
        <w:tc>
          <w:tcPr>
            <w:tcW w:w="2216" w:type="dxa"/>
            <w:shd w:val="clear" w:color="auto" w:fill="auto"/>
            <w:vAlign w:val="center"/>
          </w:tcPr>
          <w:p w14:paraId="7F10F476" w14:textId="37535F05" w:rsidR="00C26C1B" w:rsidRPr="0038111D" w:rsidRDefault="00240422" w:rsidP="0038111D">
            <w:pPr>
              <w:pStyle w:val="Heading4"/>
              <w:jc w:val="center"/>
              <w:outlineLvl w:val="3"/>
              <w:rPr>
                <w:sz w:val="24"/>
                <w:szCs w:val="18"/>
              </w:rPr>
            </w:pPr>
            <w:r>
              <w:rPr>
                <w:b w:val="0"/>
                <w:sz w:val="24"/>
                <w:szCs w:val="18"/>
              </w:rPr>
              <w:t>Contactos</w:t>
            </w:r>
          </w:p>
        </w:tc>
        <w:tc>
          <w:tcPr>
            <w:tcW w:w="2012" w:type="dxa"/>
            <w:shd w:val="clear" w:color="auto" w:fill="auto"/>
            <w:vAlign w:val="center"/>
          </w:tcPr>
          <w:p w14:paraId="487F505F" w14:textId="2DB413A9" w:rsidR="00C26C1B" w:rsidRPr="0038111D" w:rsidRDefault="00D655D4" w:rsidP="0038111D">
            <w:pPr>
              <w:pStyle w:val="Heading4"/>
              <w:jc w:val="center"/>
              <w:outlineLvl w:val="3"/>
              <w:rPr>
                <w:sz w:val="24"/>
                <w:szCs w:val="18"/>
              </w:rPr>
            </w:pPr>
            <w:r>
              <w:rPr>
                <w:b w:val="0"/>
                <w:sz w:val="24"/>
                <w:szCs w:val="18"/>
              </w:rPr>
              <w:t>Trabalhe connosco</w:t>
            </w:r>
          </w:p>
        </w:tc>
        <w:tc>
          <w:tcPr>
            <w:tcW w:w="2199" w:type="dxa"/>
            <w:shd w:val="clear" w:color="auto" w:fill="auto"/>
            <w:vAlign w:val="center"/>
          </w:tcPr>
          <w:p w14:paraId="573B2FF1" w14:textId="07118AB4" w:rsidR="00C26C1B" w:rsidRPr="0038111D" w:rsidRDefault="00240422" w:rsidP="0038111D">
            <w:pPr>
              <w:pStyle w:val="Heading4"/>
              <w:jc w:val="center"/>
              <w:outlineLvl w:val="3"/>
              <w:rPr>
                <w:sz w:val="24"/>
                <w:szCs w:val="18"/>
              </w:rPr>
            </w:pPr>
            <w:r>
              <w:rPr>
                <w:b w:val="0"/>
                <w:sz w:val="24"/>
                <w:szCs w:val="18"/>
              </w:rPr>
              <w:t>Plataforma</w:t>
            </w:r>
          </w:p>
        </w:tc>
      </w:tr>
      <w:tr w:rsidR="00065BB9" w14:paraId="655FA132" w14:textId="77777777" w:rsidTr="0038111D">
        <w:trPr>
          <w:trHeight w:val="3028"/>
        </w:trPr>
        <w:tc>
          <w:tcPr>
            <w:tcW w:w="1786" w:type="dxa"/>
            <w:tcBorders>
              <w:right w:val="single" w:sz="24" w:space="0" w:color="000000"/>
            </w:tcBorders>
            <w:shd w:val="clear" w:color="auto" w:fill="auto"/>
            <w:textDirection w:val="btLr"/>
          </w:tcPr>
          <w:p w14:paraId="00F10D8C" w14:textId="6A3B6E6C" w:rsidR="00C26C1B" w:rsidRDefault="00065BB9" w:rsidP="00065BB9">
            <w:pPr>
              <w:pStyle w:val="Heading3"/>
              <w:spacing w:before="480"/>
              <w:ind w:left="113" w:right="113"/>
              <w:jc w:val="center"/>
              <w:outlineLvl w:val="2"/>
            </w:pPr>
            <w:r w:rsidRPr="0038111D">
              <w:rPr>
                <w:sz w:val="32"/>
              </w:rPr>
              <w:t>Conteúdos Funcionais</w:t>
            </w:r>
          </w:p>
        </w:tc>
        <w:tc>
          <w:tcPr>
            <w:tcW w:w="3074" w:type="dxa"/>
            <w:tcBorders>
              <w:left w:val="single" w:sz="24" w:space="0" w:color="000000"/>
            </w:tcBorders>
            <w:shd w:val="clear" w:color="auto" w:fill="F2F2F2" w:themeFill="background1" w:themeFillShade="F2"/>
            <w:vAlign w:val="center"/>
          </w:tcPr>
          <w:p w14:paraId="6968EF25" w14:textId="1562C51B" w:rsidR="00C26C1B" w:rsidRDefault="00C26C1B" w:rsidP="002973C0">
            <w:pPr>
              <w:pStyle w:val="ListBullet"/>
              <w:numPr>
                <w:ilvl w:val="0"/>
                <w:numId w:val="30"/>
              </w:numPr>
              <w:rPr>
                <w:bCs/>
              </w:rPr>
            </w:pPr>
            <w:r w:rsidRPr="00065BB9">
              <w:rPr>
                <w:bCs/>
              </w:rPr>
              <w:t>Landing Page</w:t>
            </w:r>
            <w:r w:rsidR="002973C0">
              <w:rPr>
                <w:bCs/>
              </w:rPr>
              <w:t>, apresentação da plataforma.</w:t>
            </w:r>
          </w:p>
          <w:p w14:paraId="09304FEA" w14:textId="4C46D38A" w:rsidR="00E96509" w:rsidRDefault="00E96509" w:rsidP="002973C0">
            <w:pPr>
              <w:pStyle w:val="ListBullet"/>
              <w:numPr>
                <w:ilvl w:val="0"/>
                <w:numId w:val="30"/>
              </w:numPr>
              <w:rPr>
                <w:bCs/>
              </w:rPr>
            </w:pPr>
            <w:proofErr w:type="spellStart"/>
            <w:r>
              <w:rPr>
                <w:bCs/>
              </w:rPr>
              <w:t>Storie</w:t>
            </w:r>
            <w:proofErr w:type="spellEnd"/>
            <w:r>
              <w:rPr>
                <w:bCs/>
              </w:rPr>
              <w:t xml:space="preserve"> </w:t>
            </w:r>
            <w:proofErr w:type="spellStart"/>
            <w:r>
              <w:rPr>
                <w:bCs/>
              </w:rPr>
              <w:t>Telling</w:t>
            </w:r>
            <w:proofErr w:type="spellEnd"/>
          </w:p>
          <w:p w14:paraId="0F386965" w14:textId="77777777" w:rsidR="002973C0" w:rsidRDefault="002973C0" w:rsidP="00E96509">
            <w:pPr>
              <w:pStyle w:val="ListBullet"/>
              <w:numPr>
                <w:ilvl w:val="1"/>
                <w:numId w:val="30"/>
              </w:numPr>
              <w:rPr>
                <w:bCs/>
              </w:rPr>
            </w:pPr>
            <w:r>
              <w:rPr>
                <w:bCs/>
              </w:rPr>
              <w:t>Incentivo á formação</w:t>
            </w:r>
          </w:p>
          <w:p w14:paraId="533EEB0D" w14:textId="77777777" w:rsidR="002973C0" w:rsidRDefault="002973C0" w:rsidP="00E96509">
            <w:pPr>
              <w:pStyle w:val="ListBullet"/>
              <w:numPr>
                <w:ilvl w:val="1"/>
                <w:numId w:val="30"/>
              </w:numPr>
              <w:rPr>
                <w:bCs/>
              </w:rPr>
            </w:pPr>
            <w:r>
              <w:rPr>
                <w:bCs/>
              </w:rPr>
              <w:t>Vantagens</w:t>
            </w:r>
          </w:p>
          <w:p w14:paraId="30B82460" w14:textId="60735207" w:rsidR="00E96509" w:rsidRPr="00065BB9" w:rsidRDefault="00E96509" w:rsidP="002973C0">
            <w:pPr>
              <w:pStyle w:val="ListBullet"/>
              <w:numPr>
                <w:ilvl w:val="0"/>
                <w:numId w:val="30"/>
              </w:numPr>
              <w:rPr>
                <w:bCs/>
              </w:rPr>
            </w:pPr>
            <w:r>
              <w:rPr>
                <w:bCs/>
              </w:rPr>
              <w:t>Rodapé</w:t>
            </w:r>
          </w:p>
        </w:tc>
        <w:tc>
          <w:tcPr>
            <w:tcW w:w="2458" w:type="dxa"/>
            <w:shd w:val="clear" w:color="auto" w:fill="F2F2F2" w:themeFill="background1" w:themeFillShade="F2"/>
            <w:vAlign w:val="center"/>
          </w:tcPr>
          <w:p w14:paraId="2151A895" w14:textId="2D6DF58C" w:rsidR="00C26C1B" w:rsidRDefault="002973C0" w:rsidP="002973C0">
            <w:pPr>
              <w:pStyle w:val="ListBullet"/>
              <w:numPr>
                <w:ilvl w:val="0"/>
                <w:numId w:val="29"/>
              </w:numPr>
              <w:rPr>
                <w:bCs/>
              </w:rPr>
            </w:pPr>
            <w:r>
              <w:rPr>
                <w:bCs/>
              </w:rPr>
              <w:t>Todos os cursos disponíveis.</w:t>
            </w:r>
          </w:p>
          <w:p w14:paraId="6E71BA46" w14:textId="493E8038" w:rsidR="002973C0" w:rsidRDefault="002973C0" w:rsidP="002973C0">
            <w:pPr>
              <w:pStyle w:val="ListBullet"/>
              <w:numPr>
                <w:ilvl w:val="0"/>
                <w:numId w:val="28"/>
              </w:numPr>
              <w:rPr>
                <w:bCs/>
              </w:rPr>
            </w:pPr>
            <w:r>
              <w:rPr>
                <w:bCs/>
              </w:rPr>
              <w:t>Filtros cursos</w:t>
            </w:r>
          </w:p>
          <w:p w14:paraId="7DC9AFB8" w14:textId="0377B4BB" w:rsidR="00D807DA" w:rsidRPr="002973C0" w:rsidRDefault="00D807DA" w:rsidP="002973C0">
            <w:pPr>
              <w:pStyle w:val="ListBullet"/>
              <w:numPr>
                <w:ilvl w:val="0"/>
                <w:numId w:val="28"/>
              </w:numPr>
              <w:rPr>
                <w:bCs/>
              </w:rPr>
            </w:pPr>
            <w:proofErr w:type="spellStart"/>
            <w:r>
              <w:rPr>
                <w:bCs/>
              </w:rPr>
              <w:t>Descriçã</w:t>
            </w:r>
            <w:proofErr w:type="spellEnd"/>
          </w:p>
          <w:p w14:paraId="287E85EC" w14:textId="6A13F4D5" w:rsidR="00C26C1B" w:rsidRPr="00065BB9" w:rsidRDefault="00C26C1B" w:rsidP="00065BB9">
            <w:pPr>
              <w:pStyle w:val="ListBullet"/>
              <w:jc w:val="center"/>
              <w:rPr>
                <w:bCs/>
              </w:rPr>
            </w:pPr>
          </w:p>
        </w:tc>
        <w:tc>
          <w:tcPr>
            <w:tcW w:w="2216" w:type="dxa"/>
            <w:shd w:val="clear" w:color="auto" w:fill="F2F2F2" w:themeFill="background1" w:themeFillShade="F2"/>
            <w:vAlign w:val="center"/>
          </w:tcPr>
          <w:p w14:paraId="20F9045B" w14:textId="1DB8CC2B" w:rsidR="00C26C1B" w:rsidRPr="00065BB9" w:rsidRDefault="002973C0" w:rsidP="002973C0">
            <w:pPr>
              <w:pStyle w:val="ListBullet"/>
              <w:numPr>
                <w:ilvl w:val="0"/>
                <w:numId w:val="31"/>
              </w:numPr>
              <w:rPr>
                <w:bCs/>
              </w:rPr>
            </w:pPr>
            <w:r>
              <w:rPr>
                <w:bCs/>
              </w:rPr>
              <w:t xml:space="preserve">Descrição e </w:t>
            </w:r>
            <w:r w:rsidR="00113089">
              <w:rPr>
                <w:bCs/>
              </w:rPr>
              <w:t>objetivos</w:t>
            </w:r>
            <w:r>
              <w:rPr>
                <w:bCs/>
              </w:rPr>
              <w:t xml:space="preserve"> da plataforma</w:t>
            </w:r>
          </w:p>
          <w:p w14:paraId="18E4661C" w14:textId="11641D48" w:rsidR="00C26C1B" w:rsidRPr="00065BB9" w:rsidRDefault="00C26C1B" w:rsidP="002973C0">
            <w:pPr>
              <w:pStyle w:val="ListBullet"/>
              <w:numPr>
                <w:ilvl w:val="0"/>
                <w:numId w:val="31"/>
              </w:numPr>
              <w:rPr>
                <w:bCs/>
              </w:rPr>
            </w:pPr>
            <w:r w:rsidRPr="00065BB9">
              <w:rPr>
                <w:bCs/>
              </w:rPr>
              <w:t>Contactos / Formulário de contactos</w:t>
            </w:r>
          </w:p>
        </w:tc>
        <w:tc>
          <w:tcPr>
            <w:tcW w:w="2012" w:type="dxa"/>
            <w:shd w:val="clear" w:color="auto" w:fill="F2F2F2" w:themeFill="background1" w:themeFillShade="F2"/>
            <w:vAlign w:val="center"/>
          </w:tcPr>
          <w:p w14:paraId="3F7670FB" w14:textId="79F409E0" w:rsidR="00C26C1B" w:rsidRPr="00065BB9" w:rsidRDefault="002973C0" w:rsidP="002973C0">
            <w:pPr>
              <w:pStyle w:val="ListBullet"/>
              <w:numPr>
                <w:ilvl w:val="0"/>
                <w:numId w:val="31"/>
              </w:numPr>
              <w:rPr>
                <w:bCs/>
              </w:rPr>
            </w:pPr>
            <w:r>
              <w:rPr>
                <w:bCs/>
              </w:rPr>
              <w:t>Formulário para preenchimento caso de interesse de colocar o curso na plataforma</w:t>
            </w:r>
            <w:r w:rsidR="00C26C1B" w:rsidRPr="00065BB9">
              <w:rPr>
                <w:bCs/>
              </w:rPr>
              <w:t>.</w:t>
            </w:r>
          </w:p>
          <w:p w14:paraId="0D2DFC91" w14:textId="222BC8CB" w:rsidR="00C26C1B" w:rsidRPr="00065BB9" w:rsidRDefault="00C26C1B" w:rsidP="002973C0">
            <w:pPr>
              <w:pStyle w:val="ListBullet"/>
              <w:ind w:left="360"/>
              <w:rPr>
                <w:bCs/>
              </w:rPr>
            </w:pPr>
          </w:p>
        </w:tc>
        <w:tc>
          <w:tcPr>
            <w:tcW w:w="2199" w:type="dxa"/>
            <w:shd w:val="clear" w:color="auto" w:fill="F2F2F2" w:themeFill="background1" w:themeFillShade="F2"/>
            <w:vAlign w:val="center"/>
          </w:tcPr>
          <w:p w14:paraId="383F0996" w14:textId="7C0C140B" w:rsidR="00C26C1B" w:rsidRPr="00065BB9" w:rsidRDefault="00C26C1B" w:rsidP="002973C0">
            <w:pPr>
              <w:pStyle w:val="ListBullet"/>
              <w:numPr>
                <w:ilvl w:val="0"/>
                <w:numId w:val="31"/>
              </w:numPr>
              <w:rPr>
                <w:bCs/>
              </w:rPr>
            </w:pPr>
            <w:r w:rsidRPr="00065BB9">
              <w:rPr>
                <w:bCs/>
              </w:rPr>
              <w:t>Login para Clientes</w:t>
            </w:r>
          </w:p>
        </w:tc>
      </w:tr>
    </w:tbl>
    <w:p w14:paraId="5948DC4D" w14:textId="5B386B9C" w:rsidR="00F73AA0" w:rsidRDefault="00F73AA0" w:rsidP="00073854"/>
    <w:p w14:paraId="1E852042" w14:textId="74333C9F" w:rsidR="00F73AA0" w:rsidRDefault="00F73AA0" w:rsidP="004F509E">
      <w:pPr>
        <w:ind w:left="-851" w:firstLine="851"/>
      </w:pPr>
    </w:p>
    <w:tbl>
      <w:tblPr>
        <w:tblStyle w:val="PlainTable3"/>
        <w:tblpPr w:leftFromText="180" w:rightFromText="180" w:vertAnchor="text" w:horzAnchor="margin" w:tblpYSpec="top"/>
        <w:tblW w:w="13745" w:type="dxa"/>
        <w:tblLook w:val="0600" w:firstRow="0" w:lastRow="0" w:firstColumn="0" w:lastColumn="0" w:noHBand="1" w:noVBand="1"/>
      </w:tblPr>
      <w:tblGrid>
        <w:gridCol w:w="1774"/>
        <w:gridCol w:w="3052"/>
        <w:gridCol w:w="2442"/>
        <w:gridCol w:w="4290"/>
        <w:gridCol w:w="2187"/>
      </w:tblGrid>
      <w:tr w:rsidR="00113089" w14:paraId="0BF0FED7" w14:textId="77777777" w:rsidTr="00DE2CF8">
        <w:trPr>
          <w:cantSplit/>
          <w:trHeight w:val="1212"/>
        </w:trPr>
        <w:tc>
          <w:tcPr>
            <w:tcW w:w="1774" w:type="dxa"/>
            <w:shd w:val="clear" w:color="auto" w:fill="auto"/>
            <w:textDirection w:val="btLr"/>
          </w:tcPr>
          <w:p w14:paraId="6C7293A7" w14:textId="77777777" w:rsidR="00113089" w:rsidRPr="004F509E" w:rsidRDefault="00113089" w:rsidP="00C74264">
            <w:pPr>
              <w:pStyle w:val="Heading3"/>
              <w:ind w:left="113"/>
              <w:outlineLvl w:val="2"/>
            </w:pPr>
          </w:p>
        </w:tc>
        <w:tc>
          <w:tcPr>
            <w:tcW w:w="3052" w:type="dxa"/>
            <w:shd w:val="clear" w:color="auto" w:fill="auto"/>
            <w:vAlign w:val="center"/>
          </w:tcPr>
          <w:p w14:paraId="02976B1A" w14:textId="73B6B4DE" w:rsidR="00113089" w:rsidRPr="0038111D" w:rsidRDefault="00113089" w:rsidP="00C74264">
            <w:pPr>
              <w:pStyle w:val="Heading4"/>
              <w:jc w:val="center"/>
              <w:outlineLvl w:val="3"/>
              <w:rPr>
                <w:sz w:val="24"/>
                <w:szCs w:val="18"/>
              </w:rPr>
            </w:pPr>
            <w:r>
              <w:rPr>
                <w:b w:val="0"/>
                <w:sz w:val="24"/>
                <w:szCs w:val="18"/>
              </w:rPr>
              <w:t>Plataforma</w:t>
            </w:r>
          </w:p>
        </w:tc>
        <w:tc>
          <w:tcPr>
            <w:tcW w:w="2442" w:type="dxa"/>
            <w:shd w:val="clear" w:color="auto" w:fill="auto"/>
            <w:vAlign w:val="center"/>
          </w:tcPr>
          <w:p w14:paraId="05F47A9F" w14:textId="27195C17" w:rsidR="00113089" w:rsidRPr="0038111D" w:rsidRDefault="00E137C7" w:rsidP="00C74264">
            <w:pPr>
              <w:pStyle w:val="Heading4"/>
              <w:jc w:val="center"/>
              <w:outlineLvl w:val="3"/>
              <w:rPr>
                <w:sz w:val="24"/>
                <w:szCs w:val="18"/>
              </w:rPr>
            </w:pPr>
            <w:r>
              <w:rPr>
                <w:b w:val="0"/>
                <w:sz w:val="24"/>
                <w:szCs w:val="18"/>
              </w:rPr>
              <w:t>Registar</w:t>
            </w:r>
          </w:p>
        </w:tc>
        <w:tc>
          <w:tcPr>
            <w:tcW w:w="4290" w:type="dxa"/>
            <w:shd w:val="clear" w:color="auto" w:fill="auto"/>
            <w:vAlign w:val="center"/>
          </w:tcPr>
          <w:p w14:paraId="164AEC3B" w14:textId="577FAA7C" w:rsidR="00113089" w:rsidRPr="0038111D" w:rsidRDefault="00113089" w:rsidP="00C74264">
            <w:pPr>
              <w:pStyle w:val="Heading4"/>
              <w:jc w:val="center"/>
              <w:outlineLvl w:val="3"/>
              <w:rPr>
                <w:sz w:val="24"/>
                <w:szCs w:val="18"/>
              </w:rPr>
            </w:pPr>
          </w:p>
        </w:tc>
        <w:tc>
          <w:tcPr>
            <w:tcW w:w="2187" w:type="dxa"/>
            <w:shd w:val="clear" w:color="auto" w:fill="auto"/>
            <w:vAlign w:val="center"/>
          </w:tcPr>
          <w:p w14:paraId="535556D5" w14:textId="662E27E8" w:rsidR="00113089" w:rsidRPr="0038111D" w:rsidRDefault="00113089" w:rsidP="00C74264">
            <w:pPr>
              <w:pStyle w:val="Heading4"/>
              <w:jc w:val="center"/>
              <w:outlineLvl w:val="3"/>
              <w:rPr>
                <w:sz w:val="24"/>
                <w:szCs w:val="18"/>
              </w:rPr>
            </w:pPr>
          </w:p>
        </w:tc>
      </w:tr>
      <w:tr w:rsidR="00113089" w14:paraId="752BAACE" w14:textId="77777777" w:rsidTr="00882464">
        <w:trPr>
          <w:trHeight w:val="3028"/>
        </w:trPr>
        <w:tc>
          <w:tcPr>
            <w:tcW w:w="1774" w:type="dxa"/>
            <w:tcBorders>
              <w:right w:val="single" w:sz="24" w:space="0" w:color="000000"/>
            </w:tcBorders>
            <w:shd w:val="clear" w:color="auto" w:fill="auto"/>
            <w:textDirection w:val="btLr"/>
          </w:tcPr>
          <w:p w14:paraId="376D249F" w14:textId="77777777" w:rsidR="00113089" w:rsidRDefault="00113089" w:rsidP="00C74264">
            <w:pPr>
              <w:pStyle w:val="Heading3"/>
              <w:spacing w:before="480"/>
              <w:ind w:left="113" w:right="113"/>
              <w:jc w:val="center"/>
              <w:outlineLvl w:val="2"/>
            </w:pPr>
            <w:r w:rsidRPr="0038111D">
              <w:rPr>
                <w:sz w:val="32"/>
              </w:rPr>
              <w:t>Conteúdos Funcionais</w:t>
            </w:r>
          </w:p>
        </w:tc>
        <w:tc>
          <w:tcPr>
            <w:tcW w:w="3052" w:type="dxa"/>
            <w:tcBorders>
              <w:left w:val="single" w:sz="24" w:space="0" w:color="000000"/>
            </w:tcBorders>
            <w:shd w:val="clear" w:color="auto" w:fill="F2F2F2" w:themeFill="background1" w:themeFillShade="F2"/>
            <w:vAlign w:val="center"/>
          </w:tcPr>
          <w:p w14:paraId="0F3AD608" w14:textId="77777777" w:rsidR="00113089" w:rsidRDefault="00113089" w:rsidP="00C74264">
            <w:pPr>
              <w:pStyle w:val="ListBullet"/>
              <w:numPr>
                <w:ilvl w:val="0"/>
                <w:numId w:val="30"/>
              </w:numPr>
              <w:rPr>
                <w:bCs/>
              </w:rPr>
            </w:pPr>
            <w:r>
              <w:rPr>
                <w:bCs/>
              </w:rPr>
              <w:t>Login</w:t>
            </w:r>
          </w:p>
          <w:p w14:paraId="49DB3181" w14:textId="5A2AA64D" w:rsidR="00113089" w:rsidRPr="00065BB9" w:rsidRDefault="00113089" w:rsidP="00C74264">
            <w:pPr>
              <w:pStyle w:val="ListBullet"/>
              <w:numPr>
                <w:ilvl w:val="0"/>
                <w:numId w:val="30"/>
              </w:numPr>
              <w:rPr>
                <w:bCs/>
              </w:rPr>
            </w:pPr>
            <w:proofErr w:type="gramStart"/>
            <w:r>
              <w:rPr>
                <w:bCs/>
              </w:rPr>
              <w:t>Registrar</w:t>
            </w:r>
            <w:proofErr w:type="gramEnd"/>
          </w:p>
        </w:tc>
        <w:tc>
          <w:tcPr>
            <w:tcW w:w="2442" w:type="dxa"/>
            <w:shd w:val="clear" w:color="auto" w:fill="F2F2F2" w:themeFill="background1" w:themeFillShade="F2"/>
            <w:vAlign w:val="center"/>
          </w:tcPr>
          <w:p w14:paraId="79071121" w14:textId="02D2E54F" w:rsidR="00113089" w:rsidRDefault="00E137C7" w:rsidP="00C74264">
            <w:pPr>
              <w:pStyle w:val="ListBullet"/>
              <w:numPr>
                <w:ilvl w:val="0"/>
                <w:numId w:val="29"/>
              </w:numPr>
              <w:rPr>
                <w:bCs/>
              </w:rPr>
            </w:pPr>
            <w:proofErr w:type="spellStart"/>
            <w:r>
              <w:rPr>
                <w:bCs/>
              </w:rPr>
              <w:t>Fromulário</w:t>
            </w:r>
            <w:proofErr w:type="spellEnd"/>
            <w:r>
              <w:rPr>
                <w:bCs/>
              </w:rPr>
              <w:t xml:space="preserve"> de registo</w:t>
            </w:r>
          </w:p>
          <w:p w14:paraId="061A5DEF" w14:textId="77777777" w:rsidR="00113089" w:rsidRPr="00065BB9" w:rsidRDefault="00113089" w:rsidP="00E137C7">
            <w:pPr>
              <w:pStyle w:val="ListBullet"/>
              <w:ind w:left="360"/>
              <w:rPr>
                <w:bCs/>
              </w:rPr>
            </w:pPr>
          </w:p>
        </w:tc>
        <w:tc>
          <w:tcPr>
            <w:tcW w:w="4290" w:type="dxa"/>
            <w:shd w:val="clear" w:color="auto" w:fill="F2F2F2" w:themeFill="background1" w:themeFillShade="F2"/>
            <w:vAlign w:val="center"/>
          </w:tcPr>
          <w:p w14:paraId="5FB688FF" w14:textId="6FE24BB7" w:rsidR="00113089" w:rsidRPr="00E137C7" w:rsidRDefault="00113089" w:rsidP="00D807DA">
            <w:pPr>
              <w:pStyle w:val="ListBullet"/>
              <w:ind w:left="360"/>
              <w:rPr>
                <w:bCs/>
              </w:rPr>
            </w:pPr>
          </w:p>
        </w:tc>
        <w:tc>
          <w:tcPr>
            <w:tcW w:w="2187" w:type="dxa"/>
            <w:shd w:val="clear" w:color="auto" w:fill="F2F2F2" w:themeFill="background1" w:themeFillShade="F2"/>
            <w:vAlign w:val="center"/>
          </w:tcPr>
          <w:p w14:paraId="78B28F2D" w14:textId="13BDD257" w:rsidR="00113089" w:rsidRPr="00065BB9" w:rsidRDefault="00113089" w:rsidP="00E137C7">
            <w:pPr>
              <w:pStyle w:val="ListBullet"/>
              <w:rPr>
                <w:bCs/>
              </w:rPr>
            </w:pPr>
          </w:p>
        </w:tc>
      </w:tr>
    </w:tbl>
    <w:p w14:paraId="4FD807B1" w14:textId="1C798B6D" w:rsidR="00F73AA0" w:rsidRDefault="00F73AA0" w:rsidP="00073854"/>
    <w:p w14:paraId="7DE697F4" w14:textId="7B09C9B0" w:rsidR="00113089" w:rsidRDefault="00113089" w:rsidP="00073854"/>
    <w:p w14:paraId="418B4E70" w14:textId="77777777" w:rsidR="00113089" w:rsidRDefault="00113089" w:rsidP="00073854"/>
    <w:p w14:paraId="7492454F" w14:textId="77777777" w:rsidR="00113089" w:rsidRDefault="00113089" w:rsidP="00073854"/>
    <w:p w14:paraId="042C2304" w14:textId="30EEBA8C" w:rsidR="00842950" w:rsidRDefault="00842950" w:rsidP="00073854"/>
    <w:p w14:paraId="51774F65" w14:textId="692DBAEB" w:rsidR="00842950" w:rsidRDefault="00842950" w:rsidP="00073854"/>
    <w:p w14:paraId="1A68B26C" w14:textId="3D91A609" w:rsidR="00842950" w:rsidRDefault="00842950" w:rsidP="00073854"/>
    <w:p w14:paraId="179B8814" w14:textId="44C034D1" w:rsidR="00842950" w:rsidRDefault="00842950" w:rsidP="00073854"/>
    <w:p w14:paraId="1CB70FB1" w14:textId="77777777" w:rsidR="00842950" w:rsidRDefault="00842950" w:rsidP="00073854"/>
    <w:p w14:paraId="3737B7F3" w14:textId="7750A384" w:rsidR="00F73AA0" w:rsidRDefault="00BE6A20" w:rsidP="004E59B1">
      <w:pPr>
        <w:pStyle w:val="Heading1"/>
        <w:jc w:val="center"/>
        <w:rPr>
          <w:sz w:val="56"/>
        </w:rPr>
      </w:pPr>
      <w:r>
        <w:rPr>
          <w:noProof/>
        </w:rPr>
        <w:lastRenderedPageBreak/>
        <w:drawing>
          <wp:anchor distT="0" distB="0" distL="114300" distR="114300" simplePos="0" relativeHeight="251658240" behindDoc="1" locked="0" layoutInCell="1" allowOverlap="1" wp14:anchorId="17BD0118" wp14:editId="43BF28BC">
            <wp:simplePos x="0" y="0"/>
            <wp:positionH relativeFrom="column">
              <wp:posOffset>-71755</wp:posOffset>
            </wp:positionH>
            <wp:positionV relativeFrom="paragraph">
              <wp:posOffset>856615</wp:posOffset>
            </wp:positionV>
            <wp:extent cx="8682355" cy="5152390"/>
            <wp:effectExtent l="0" t="0" r="0" b="0"/>
            <wp:wrapTight wrapText="bothSides">
              <wp:wrapPolygon edited="0">
                <wp:start x="7646" y="639"/>
                <wp:lineTo x="6793" y="1863"/>
                <wp:lineTo x="6825" y="2023"/>
                <wp:lineTo x="7172" y="2449"/>
                <wp:lineTo x="7646" y="3301"/>
                <wp:lineTo x="5719" y="3727"/>
                <wp:lineTo x="5150" y="3887"/>
                <wp:lineTo x="5150" y="4153"/>
                <wp:lineTo x="4487" y="4579"/>
                <wp:lineTo x="4234" y="4792"/>
                <wp:lineTo x="4234" y="5218"/>
                <wp:lineTo x="4929" y="5857"/>
                <wp:lineTo x="5150" y="5857"/>
                <wp:lineTo x="4329" y="6442"/>
                <wp:lineTo x="4329" y="9104"/>
                <wp:lineTo x="4487" y="9264"/>
                <wp:lineTo x="5150" y="9264"/>
                <wp:lineTo x="4329" y="9796"/>
                <wp:lineTo x="5118" y="11820"/>
                <wp:lineTo x="4360" y="11926"/>
                <wp:lineTo x="4329" y="12033"/>
                <wp:lineTo x="4992" y="13523"/>
                <wp:lineTo x="4487" y="14002"/>
                <wp:lineTo x="4329" y="14215"/>
                <wp:lineTo x="5118" y="16079"/>
                <wp:lineTo x="4329" y="16665"/>
                <wp:lineTo x="4392" y="16931"/>
                <wp:lineTo x="1738" y="17463"/>
                <wp:lineTo x="1359" y="17570"/>
                <wp:lineTo x="1359" y="17783"/>
                <wp:lineTo x="569" y="17836"/>
                <wp:lineTo x="537" y="17942"/>
                <wp:lineTo x="1232" y="19486"/>
                <wp:lineTo x="1264" y="19965"/>
                <wp:lineTo x="2938" y="20338"/>
                <wp:lineTo x="4897" y="20338"/>
                <wp:lineTo x="5087" y="20817"/>
                <wp:lineTo x="5118" y="20924"/>
                <wp:lineTo x="8183" y="20924"/>
                <wp:lineTo x="14344" y="20711"/>
                <wp:lineTo x="14376" y="19220"/>
                <wp:lineTo x="13428" y="19114"/>
                <wp:lineTo x="5308" y="18634"/>
                <wp:lineTo x="5592" y="17783"/>
                <wp:lineTo x="12638" y="17623"/>
                <wp:lineTo x="12575" y="16931"/>
                <wp:lineTo x="12922" y="16931"/>
                <wp:lineTo x="14313" y="16239"/>
                <wp:lineTo x="14313" y="16079"/>
                <wp:lineTo x="14629" y="15866"/>
                <wp:lineTo x="14565" y="15706"/>
                <wp:lineTo x="14028" y="15227"/>
                <wp:lineTo x="13807" y="14375"/>
                <wp:lineTo x="13807" y="13896"/>
                <wp:lineTo x="13712" y="13523"/>
                <wp:lineTo x="15134" y="13523"/>
                <wp:lineTo x="20126" y="12884"/>
                <wp:lineTo x="20126" y="10968"/>
                <wp:lineTo x="20632" y="10968"/>
                <wp:lineTo x="20979" y="10595"/>
                <wp:lineTo x="21011" y="9850"/>
                <wp:lineTo x="20821" y="9690"/>
                <wp:lineTo x="20126" y="9264"/>
                <wp:lineTo x="20126" y="8412"/>
                <wp:lineTo x="20884" y="8252"/>
                <wp:lineTo x="21074" y="7933"/>
                <wp:lineTo x="20948" y="7560"/>
                <wp:lineTo x="20979" y="7241"/>
                <wp:lineTo x="16840" y="6708"/>
                <wp:lineTo x="17883" y="6495"/>
                <wp:lineTo x="17914" y="5484"/>
                <wp:lineTo x="17535" y="5377"/>
                <wp:lineTo x="14660" y="4845"/>
                <wp:lineTo x="14344" y="4579"/>
                <wp:lineTo x="13712" y="4153"/>
                <wp:lineTo x="13775" y="3887"/>
                <wp:lineTo x="13144" y="3780"/>
                <wp:lineTo x="7836" y="3301"/>
                <wp:lineTo x="8310" y="2449"/>
                <wp:lineTo x="8625" y="2130"/>
                <wp:lineTo x="8689" y="1863"/>
                <wp:lineTo x="7836" y="639"/>
                <wp:lineTo x="7646" y="63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82355" cy="5152390"/>
                    </a:xfrm>
                    <a:prstGeom prst="rect">
                      <a:avLst/>
                    </a:prstGeom>
                  </pic:spPr>
                </pic:pic>
              </a:graphicData>
            </a:graphic>
            <wp14:sizeRelH relativeFrom="page">
              <wp14:pctWidth>0</wp14:pctWidth>
            </wp14:sizeRelH>
            <wp14:sizeRelV relativeFrom="page">
              <wp14:pctHeight>0</wp14:pctHeight>
            </wp14:sizeRelV>
          </wp:anchor>
        </w:drawing>
      </w:r>
      <w:r w:rsidRPr="00BE6A20">
        <w:rPr>
          <w:sz w:val="96"/>
          <w:szCs w:val="28"/>
        </w:rPr>
        <w:t xml:space="preserve"> </w:t>
      </w:r>
      <w:r>
        <w:rPr>
          <w:sz w:val="96"/>
          <w:szCs w:val="28"/>
        </w:rPr>
        <w:t>CoolLab</w:t>
      </w:r>
      <w:r w:rsidR="003767E3" w:rsidRPr="003767E3">
        <w:rPr>
          <w:sz w:val="56"/>
        </w:rPr>
        <w:t xml:space="preserve"> </w:t>
      </w:r>
      <w:r w:rsidR="003767E3">
        <w:rPr>
          <w:sz w:val="56"/>
        </w:rPr>
        <w:t>Diagrama</w:t>
      </w:r>
      <w:r w:rsidRPr="004E59B1">
        <w:rPr>
          <w:sz w:val="56"/>
        </w:rPr>
        <w:t xml:space="preserve"> </w:t>
      </w:r>
      <w:r w:rsidR="004E59B1" w:rsidRPr="004E59B1">
        <w:rPr>
          <w:sz w:val="56"/>
        </w:rPr>
        <w:t>Front-End</w:t>
      </w:r>
      <w:r w:rsidR="00113089">
        <w:rPr>
          <w:sz w:val="56"/>
        </w:rPr>
        <w:t xml:space="preserve"> </w:t>
      </w:r>
    </w:p>
    <w:p w14:paraId="02340957" w14:textId="44B7CC46" w:rsidR="004E59B1" w:rsidRDefault="004E59B1" w:rsidP="004E59B1"/>
    <w:p w14:paraId="1F9C0C77" w14:textId="4CFA6416" w:rsidR="004E59B1" w:rsidRDefault="004E59B1" w:rsidP="004E59B1"/>
    <w:p w14:paraId="78A85BB9" w14:textId="6DD3C5C9" w:rsidR="004E59B1" w:rsidRDefault="004E59B1" w:rsidP="004E59B1"/>
    <w:p w14:paraId="70579A57" w14:textId="4A1F6FFC" w:rsidR="004E59B1" w:rsidRDefault="004E59B1" w:rsidP="004E59B1"/>
    <w:p w14:paraId="17011681" w14:textId="3E6638C2" w:rsidR="004E59B1" w:rsidRDefault="004E59B1" w:rsidP="004E59B1"/>
    <w:p w14:paraId="4BA75120" w14:textId="178A8812" w:rsidR="00F73AA0" w:rsidRDefault="00F73AA0" w:rsidP="00073854"/>
    <w:p w14:paraId="3892D0DD" w14:textId="7F74F3DA" w:rsidR="00BE6A20" w:rsidRDefault="00BE6A20" w:rsidP="00073854"/>
    <w:p w14:paraId="44BBF70B" w14:textId="7A013CC8" w:rsidR="00BE6A20" w:rsidRDefault="00BE6A20" w:rsidP="00073854"/>
    <w:p w14:paraId="1C85B20E" w14:textId="500C7E0E" w:rsidR="00BE6A20" w:rsidRDefault="00BE6A20" w:rsidP="00073854"/>
    <w:p w14:paraId="0A4CB70E" w14:textId="3C175101" w:rsidR="00BE6A20" w:rsidRDefault="00BE6A20" w:rsidP="00073854"/>
    <w:p w14:paraId="658B60B0" w14:textId="2F092B29" w:rsidR="00BE6A20" w:rsidRDefault="00BE6A20" w:rsidP="00073854"/>
    <w:p w14:paraId="0DC99AF7" w14:textId="0A4AABC2" w:rsidR="00BE6A20" w:rsidRDefault="00BE6A20" w:rsidP="00073854"/>
    <w:p w14:paraId="6DABE387" w14:textId="764498C4" w:rsidR="00BE6A20" w:rsidRDefault="00BE6A20" w:rsidP="00073854"/>
    <w:p w14:paraId="40A5989B" w14:textId="2BDC4076" w:rsidR="00BE6A20" w:rsidRDefault="00BE6A20" w:rsidP="00073854"/>
    <w:p w14:paraId="3BA1B3A7" w14:textId="4575DDC4" w:rsidR="00BE6A20" w:rsidRDefault="00BE6A20" w:rsidP="00073854"/>
    <w:p w14:paraId="55C988B6" w14:textId="2F8E8629" w:rsidR="00BE6A20" w:rsidRDefault="00BE6A20" w:rsidP="00073854"/>
    <w:p w14:paraId="64177911" w14:textId="7611DC18" w:rsidR="00BE6A20" w:rsidRDefault="00BE6A20" w:rsidP="00BE6A20">
      <w:pPr>
        <w:pStyle w:val="Heading1"/>
        <w:jc w:val="center"/>
        <w:rPr>
          <w:sz w:val="56"/>
        </w:rPr>
      </w:pPr>
      <w:r>
        <w:rPr>
          <w:sz w:val="96"/>
          <w:szCs w:val="28"/>
        </w:rPr>
        <w:lastRenderedPageBreak/>
        <w:t>CoolLab</w:t>
      </w:r>
      <w:r w:rsidRPr="004E59B1">
        <w:rPr>
          <w:sz w:val="56"/>
        </w:rPr>
        <w:t xml:space="preserve"> Front-End</w:t>
      </w:r>
      <w:r>
        <w:rPr>
          <w:sz w:val="56"/>
        </w:rPr>
        <w:t xml:space="preserve"> Planificação Es</w:t>
      </w:r>
      <w:r w:rsidR="003767E3">
        <w:rPr>
          <w:sz w:val="56"/>
        </w:rPr>
        <w:t>trutura</w:t>
      </w:r>
    </w:p>
    <w:p w14:paraId="09BD96C9" w14:textId="4D2EA9B4" w:rsidR="00BE6A20" w:rsidRDefault="002372B4" w:rsidP="00410A74">
      <w:pPr>
        <w:jc w:val="both"/>
      </w:pPr>
      <w:r>
        <w:rPr>
          <w:noProof/>
        </w:rPr>
        <w:drawing>
          <wp:anchor distT="0" distB="0" distL="114300" distR="114300" simplePos="0" relativeHeight="251660288" behindDoc="1" locked="0" layoutInCell="1" allowOverlap="1" wp14:anchorId="07A1E2CA" wp14:editId="61D90811">
            <wp:simplePos x="0" y="0"/>
            <wp:positionH relativeFrom="column">
              <wp:posOffset>92710</wp:posOffset>
            </wp:positionH>
            <wp:positionV relativeFrom="paragraph">
              <wp:posOffset>597535</wp:posOffset>
            </wp:positionV>
            <wp:extent cx="4363085" cy="2184400"/>
            <wp:effectExtent l="0" t="0" r="5715" b="0"/>
            <wp:wrapTight wrapText="bothSides">
              <wp:wrapPolygon edited="0">
                <wp:start x="0" y="0"/>
                <wp:lineTo x="0" y="21474"/>
                <wp:lineTo x="21565" y="21474"/>
                <wp:lineTo x="21565" y="0"/>
                <wp:lineTo x="0" y="0"/>
              </wp:wrapPolygon>
            </wp:wrapTight>
            <wp:docPr id="3" name="Picture 3" descr="A screenshot of a blu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blue screen&#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4363085" cy="2184400"/>
                    </a:xfrm>
                    <a:prstGeom prst="rect">
                      <a:avLst/>
                    </a:prstGeom>
                  </pic:spPr>
                </pic:pic>
              </a:graphicData>
            </a:graphic>
            <wp14:sizeRelH relativeFrom="page">
              <wp14:pctWidth>0</wp14:pctWidth>
            </wp14:sizeRelH>
            <wp14:sizeRelV relativeFrom="page">
              <wp14:pctHeight>0</wp14:pctHeight>
            </wp14:sizeRelV>
          </wp:anchor>
        </w:drawing>
      </w:r>
      <w:r w:rsidR="003767E3">
        <w:t xml:space="preserve">Uma planificação prévia dos nossos elementos ajuda </w:t>
      </w:r>
      <w:r w:rsidR="00D07F4A">
        <w:t>a</w:t>
      </w:r>
      <w:r w:rsidR="003767E3">
        <w:t xml:space="preserve"> estruturar a nossa aplicação web</w:t>
      </w:r>
      <w:r w:rsidR="00D07F4A">
        <w:t>. P</w:t>
      </w:r>
      <w:r w:rsidR="003767E3">
        <w:t xml:space="preserve">rincipalmente a </w:t>
      </w:r>
      <w:r w:rsidR="00D07F4A">
        <w:t xml:space="preserve">manter as boas práticas aconselhadas, a </w:t>
      </w:r>
      <w:r w:rsidR="003767E3">
        <w:t xml:space="preserve">não termos que estar a repetir código </w:t>
      </w:r>
      <w:r w:rsidR="003538FE">
        <w:t>desnecessariamente,</w:t>
      </w:r>
      <w:r w:rsidR="00D07F4A">
        <w:t xml:space="preserve"> mas também</w:t>
      </w:r>
      <w:r w:rsidR="00744B0C">
        <w:t xml:space="preserve"> a delinear o flow de dados provenientes do back-end, que neste nosso exercício estão simulados em JSON.</w:t>
      </w:r>
    </w:p>
    <w:p w14:paraId="56B7408D" w14:textId="6699187F" w:rsidR="00D07F4A" w:rsidRDefault="00D07F4A" w:rsidP="00410A74">
      <w:pPr>
        <w:jc w:val="both"/>
      </w:pPr>
      <w:r>
        <w:t>Todo a app</w:t>
      </w:r>
      <w:r w:rsidR="002372B4">
        <w:t xml:space="preserve"> foi planeada usando sempre a estratégia MOBILE </w:t>
      </w:r>
      <w:proofErr w:type="spellStart"/>
      <w:r w:rsidR="002372B4">
        <w:t>First</w:t>
      </w:r>
      <w:proofErr w:type="spellEnd"/>
      <w:r w:rsidR="002372B4">
        <w:t>, sendo assim</w:t>
      </w:r>
      <w:r>
        <w:t xml:space="preserve"> 100% responsiva e para </w:t>
      </w:r>
      <w:r w:rsidR="002372B4">
        <w:t>se poder adaptar aos vários tipos de dispositivos que a app pode ser visualizada.</w:t>
      </w:r>
    </w:p>
    <w:p w14:paraId="20875F2B" w14:textId="5F309FE4" w:rsidR="002372B4" w:rsidRDefault="002372B4" w:rsidP="00410A74">
      <w:pPr>
        <w:jc w:val="both"/>
      </w:pPr>
      <w:r>
        <w:rPr>
          <w:noProof/>
        </w:rPr>
        <w:drawing>
          <wp:anchor distT="0" distB="0" distL="114300" distR="114300" simplePos="0" relativeHeight="251659264" behindDoc="1" locked="0" layoutInCell="1" allowOverlap="1" wp14:anchorId="5F0EFB13" wp14:editId="3E357063">
            <wp:simplePos x="0" y="0"/>
            <wp:positionH relativeFrom="column">
              <wp:posOffset>4456430</wp:posOffset>
            </wp:positionH>
            <wp:positionV relativeFrom="paragraph">
              <wp:posOffset>949325</wp:posOffset>
            </wp:positionV>
            <wp:extent cx="4178300" cy="2758440"/>
            <wp:effectExtent l="0" t="0" r="0" b="0"/>
            <wp:wrapTight wrapText="bothSides">
              <wp:wrapPolygon edited="0">
                <wp:start x="0" y="0"/>
                <wp:lineTo x="0" y="21481"/>
                <wp:lineTo x="21534" y="21481"/>
                <wp:lineTo x="21534" y="0"/>
                <wp:lineTo x="0" y="0"/>
              </wp:wrapPolygon>
            </wp:wrapTight>
            <wp:docPr id="2" name="Picture 2" descr="A person holding a certifica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certificat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8300" cy="2758440"/>
                    </a:xfrm>
                    <a:prstGeom prst="rect">
                      <a:avLst/>
                    </a:prstGeom>
                  </pic:spPr>
                </pic:pic>
              </a:graphicData>
            </a:graphic>
            <wp14:sizeRelH relativeFrom="page">
              <wp14:pctWidth>0</wp14:pctWidth>
            </wp14:sizeRelH>
            <wp14:sizeRelV relativeFrom="page">
              <wp14:pctHeight>0</wp14:pctHeight>
            </wp14:sizeRelV>
          </wp:anchor>
        </w:drawing>
      </w:r>
      <w:r>
        <w:t xml:space="preserve">Um dos componentes mais importantes em todas as apps é o nosso menu, que na versão original “mobile </w:t>
      </w:r>
      <w:proofErr w:type="spellStart"/>
      <w:r>
        <w:t>first</w:t>
      </w:r>
      <w:proofErr w:type="spellEnd"/>
      <w:r>
        <w:t xml:space="preserve">” foi concebido usando o hamburger menu e em versões de </w:t>
      </w:r>
      <w:proofErr w:type="spellStart"/>
      <w:r>
        <w:t>display´s</w:t>
      </w:r>
      <w:proofErr w:type="spellEnd"/>
      <w:r>
        <w:t xml:space="preserve"> maiores adapta o formato horizontal</w:t>
      </w:r>
    </w:p>
    <w:p w14:paraId="4BF82125" w14:textId="6772DC7F" w:rsidR="00744B0C" w:rsidRDefault="00744B0C" w:rsidP="00410A74">
      <w:pPr>
        <w:jc w:val="both"/>
      </w:pPr>
    </w:p>
    <w:p w14:paraId="3C81D8D7" w14:textId="5C688EBD" w:rsidR="002372B4" w:rsidRDefault="002372B4" w:rsidP="00410A74">
      <w:pPr>
        <w:jc w:val="both"/>
      </w:pPr>
    </w:p>
    <w:p w14:paraId="3238D24F" w14:textId="48E8FEE2" w:rsidR="002372B4" w:rsidRDefault="002372B4" w:rsidP="00410A74">
      <w:pPr>
        <w:jc w:val="both"/>
      </w:pPr>
    </w:p>
    <w:p w14:paraId="2D870A4E" w14:textId="30A322E3" w:rsidR="002372B4" w:rsidRDefault="002372B4" w:rsidP="00410A74">
      <w:pPr>
        <w:jc w:val="both"/>
      </w:pPr>
    </w:p>
    <w:p w14:paraId="7D7E1C0D" w14:textId="6A072AC3" w:rsidR="002372B4" w:rsidRDefault="002372B4" w:rsidP="00410A74">
      <w:pPr>
        <w:jc w:val="both"/>
      </w:pPr>
    </w:p>
    <w:p w14:paraId="3000676A" w14:textId="1A8C088E" w:rsidR="002372B4" w:rsidRDefault="002372B4" w:rsidP="00410A74">
      <w:pPr>
        <w:jc w:val="both"/>
      </w:pPr>
    </w:p>
    <w:p w14:paraId="0930E829" w14:textId="344725B1" w:rsidR="002372B4" w:rsidRDefault="002372B4" w:rsidP="00410A74">
      <w:pPr>
        <w:jc w:val="both"/>
      </w:pPr>
    </w:p>
    <w:p w14:paraId="287DC501" w14:textId="52CDC24F" w:rsidR="002372B4" w:rsidRDefault="00410A74" w:rsidP="00410A74">
      <w:pPr>
        <w:jc w:val="both"/>
      </w:pPr>
      <w:r>
        <w:rPr>
          <w:noProof/>
        </w:rPr>
        <w:lastRenderedPageBreak/>
        <w:drawing>
          <wp:anchor distT="0" distB="0" distL="114300" distR="114300" simplePos="0" relativeHeight="251661312" behindDoc="1" locked="0" layoutInCell="1" allowOverlap="1" wp14:anchorId="2777F641" wp14:editId="3628D69E">
            <wp:simplePos x="0" y="0"/>
            <wp:positionH relativeFrom="column">
              <wp:posOffset>0</wp:posOffset>
            </wp:positionH>
            <wp:positionV relativeFrom="paragraph">
              <wp:posOffset>41699</wp:posOffset>
            </wp:positionV>
            <wp:extent cx="4918710" cy="3689985"/>
            <wp:effectExtent l="0" t="0" r="0" b="5715"/>
            <wp:wrapTight wrapText="bothSides">
              <wp:wrapPolygon edited="0">
                <wp:start x="0" y="0"/>
                <wp:lineTo x="0" y="21559"/>
                <wp:lineTo x="21527" y="21559"/>
                <wp:lineTo x="21527" y="0"/>
                <wp:lineTo x="0" y="0"/>
              </wp:wrapPolygon>
            </wp:wrapTight>
            <wp:docPr id="4"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918710" cy="3689985"/>
                    </a:xfrm>
                    <a:prstGeom prst="rect">
                      <a:avLst/>
                    </a:prstGeom>
                  </pic:spPr>
                </pic:pic>
              </a:graphicData>
            </a:graphic>
            <wp14:sizeRelH relativeFrom="page">
              <wp14:pctWidth>0</wp14:pctWidth>
            </wp14:sizeRelH>
            <wp14:sizeRelV relativeFrom="page">
              <wp14:pctHeight>0</wp14:pctHeight>
            </wp14:sizeRelV>
          </wp:anchor>
        </w:drawing>
      </w:r>
      <w:r w:rsidR="002372B4">
        <w:rPr>
          <w:noProof/>
        </w:rPr>
        <w:drawing>
          <wp:anchor distT="0" distB="0" distL="114300" distR="114300" simplePos="0" relativeHeight="251662336" behindDoc="1" locked="0" layoutInCell="1" allowOverlap="1" wp14:anchorId="64E57D01" wp14:editId="5E9460DA">
            <wp:simplePos x="0" y="0"/>
            <wp:positionH relativeFrom="column">
              <wp:posOffset>4927600</wp:posOffset>
            </wp:positionH>
            <wp:positionV relativeFrom="paragraph">
              <wp:posOffset>1701800</wp:posOffset>
            </wp:positionV>
            <wp:extent cx="3677920" cy="4309110"/>
            <wp:effectExtent l="0" t="0" r="5080" b="0"/>
            <wp:wrapTight wrapText="bothSides">
              <wp:wrapPolygon edited="0">
                <wp:start x="0" y="0"/>
                <wp:lineTo x="0" y="21517"/>
                <wp:lineTo x="21555" y="21517"/>
                <wp:lineTo x="21555" y="0"/>
                <wp:lineTo x="0" y="0"/>
              </wp:wrapPolygon>
            </wp:wrapTight>
            <wp:docPr id="5" name="Picture 5" descr="A picture containing text, screenshot, websit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website, web p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77920" cy="4309110"/>
                    </a:xfrm>
                    <a:prstGeom prst="rect">
                      <a:avLst/>
                    </a:prstGeom>
                  </pic:spPr>
                </pic:pic>
              </a:graphicData>
            </a:graphic>
            <wp14:sizeRelH relativeFrom="page">
              <wp14:pctWidth>0</wp14:pctWidth>
            </wp14:sizeRelH>
            <wp14:sizeRelV relativeFrom="page">
              <wp14:pctHeight>0</wp14:pctHeight>
            </wp14:sizeRelV>
          </wp:anchor>
        </w:drawing>
      </w:r>
      <w:r w:rsidR="002372B4">
        <w:t>Outro componente importante, arriscando dizer o componente principal, é o componente de cursos / produtos, onde poderemos ver todos os nossos produtos disponíveis em forma de card que contém a informação principal de cada produto.</w:t>
      </w:r>
    </w:p>
    <w:p w14:paraId="3AA43AE0" w14:textId="1181019E" w:rsidR="00410A74" w:rsidRDefault="00410A74" w:rsidP="00410A74">
      <w:pPr>
        <w:jc w:val="both"/>
      </w:pPr>
      <w:r>
        <w:t>Gostando de destacar também um competente de filtros integrada neste componente, permitindo-nos filtrar os nossos cursos / cards por temas de curso.</w:t>
      </w:r>
    </w:p>
    <w:p w14:paraId="7C9C0377" w14:textId="619C8536" w:rsidR="00410A74" w:rsidRDefault="002372B4" w:rsidP="00410A74">
      <w:pPr>
        <w:jc w:val="both"/>
      </w:pPr>
      <w:r>
        <w:t>Cada card e respetiva informação existente no seu interior é gerada de forma dinâmica</w:t>
      </w:r>
      <w:r w:rsidR="00410A74">
        <w:t>.</w:t>
      </w:r>
    </w:p>
    <w:p w14:paraId="4B002BEF" w14:textId="198EC737" w:rsidR="00410A74" w:rsidRDefault="00410A74" w:rsidP="00410A74">
      <w:pPr>
        <w:jc w:val="both"/>
      </w:pPr>
      <w:r>
        <w:t>Assim sendo cada card após clicado gera uma nova página dinamicamente que contem todos os detalhes de cada produto e todos os mesmos detalhes vem de uma base de dados que nesta 1º fase está num JSON, porém assim que houver conhecimento técnico virá de uma base de dados em server.</w:t>
      </w:r>
    </w:p>
    <w:p w14:paraId="69390BA3" w14:textId="4C805EDB" w:rsidR="00410A74" w:rsidRDefault="00410A74" w:rsidP="00410A74">
      <w:pPr>
        <w:jc w:val="both"/>
      </w:pPr>
    </w:p>
    <w:p w14:paraId="73C3CDF3" w14:textId="32D131A9" w:rsidR="00410A74" w:rsidRDefault="00410A74" w:rsidP="00410A74">
      <w:pPr>
        <w:jc w:val="both"/>
      </w:pPr>
    </w:p>
    <w:p w14:paraId="1E6AE136" w14:textId="43A65B0C" w:rsidR="00410A74" w:rsidRDefault="00410A74" w:rsidP="00410A74">
      <w:pPr>
        <w:jc w:val="both"/>
      </w:pPr>
    </w:p>
    <w:p w14:paraId="5FFFC070" w14:textId="74284210" w:rsidR="00410A74" w:rsidRDefault="004A313B" w:rsidP="00410A74">
      <w:pPr>
        <w:jc w:val="both"/>
      </w:pPr>
      <w:r>
        <w:rPr>
          <w:noProof/>
        </w:rPr>
        <w:lastRenderedPageBreak/>
        <w:drawing>
          <wp:anchor distT="0" distB="0" distL="114300" distR="114300" simplePos="0" relativeHeight="251664384" behindDoc="1" locked="0" layoutInCell="1" allowOverlap="1" wp14:anchorId="67C46DD5" wp14:editId="49B02BB9">
            <wp:simplePos x="0" y="0"/>
            <wp:positionH relativeFrom="column">
              <wp:posOffset>4825577</wp:posOffset>
            </wp:positionH>
            <wp:positionV relativeFrom="paragraph">
              <wp:posOffset>536998</wp:posOffset>
            </wp:positionV>
            <wp:extent cx="4078182" cy="3230033"/>
            <wp:effectExtent l="0" t="0" r="0" b="0"/>
            <wp:wrapTight wrapText="bothSides">
              <wp:wrapPolygon edited="0">
                <wp:start x="0" y="0"/>
                <wp:lineTo x="0" y="21490"/>
                <wp:lineTo x="21526" y="21490"/>
                <wp:lineTo x="21526" y="0"/>
                <wp:lineTo x="0" y="0"/>
              </wp:wrapPolygon>
            </wp:wrapTight>
            <wp:docPr id="9"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078182" cy="32300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7DEF2593" wp14:editId="2DB5FEC6">
            <wp:simplePos x="0" y="0"/>
            <wp:positionH relativeFrom="column">
              <wp:posOffset>-635</wp:posOffset>
            </wp:positionH>
            <wp:positionV relativeFrom="paragraph">
              <wp:posOffset>0</wp:posOffset>
            </wp:positionV>
            <wp:extent cx="2166620" cy="3716655"/>
            <wp:effectExtent l="0" t="0" r="5080" b="4445"/>
            <wp:wrapTight wrapText="bothSides">
              <wp:wrapPolygon edited="0">
                <wp:start x="0" y="0"/>
                <wp:lineTo x="0" y="21552"/>
                <wp:lineTo x="21524" y="21552"/>
                <wp:lineTo x="21524" y="0"/>
                <wp:lineTo x="0" y="0"/>
              </wp:wrapPolygon>
            </wp:wrapTight>
            <wp:docPr id="8" name="Picture 8"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pho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6620" cy="3716655"/>
                    </a:xfrm>
                    <a:prstGeom prst="rect">
                      <a:avLst/>
                    </a:prstGeom>
                  </pic:spPr>
                </pic:pic>
              </a:graphicData>
            </a:graphic>
            <wp14:sizeRelH relativeFrom="page">
              <wp14:pctWidth>0</wp14:pctWidth>
            </wp14:sizeRelH>
            <wp14:sizeRelV relativeFrom="page">
              <wp14:pctHeight>0</wp14:pctHeight>
            </wp14:sizeRelV>
          </wp:anchor>
        </w:drawing>
      </w:r>
      <w:r w:rsidR="00410A74">
        <w:t xml:space="preserve">Outro componente é o componente de registo de usuários para a nossa plataforma. Este componente permitirá aos alunos da plataforma se registarem </w:t>
      </w:r>
      <w:r>
        <w:t>para poder ter acesso ao se Dashboard de alunos que irá conter toda a informação necessária para o bom funcionamento da aprendizagem do aluno.</w:t>
      </w:r>
    </w:p>
    <w:p w14:paraId="04AF9633" w14:textId="29A9459A" w:rsidR="00410A74" w:rsidRDefault="00410A74" w:rsidP="00410A74">
      <w:pPr>
        <w:jc w:val="both"/>
      </w:pPr>
    </w:p>
    <w:p w14:paraId="5DDFE59B" w14:textId="71786224" w:rsidR="004A313B" w:rsidRDefault="004A313B" w:rsidP="00410A74">
      <w:pPr>
        <w:jc w:val="both"/>
      </w:pPr>
    </w:p>
    <w:p w14:paraId="325A026E" w14:textId="421BF979" w:rsidR="004A313B" w:rsidRDefault="004A313B" w:rsidP="00410A74">
      <w:pPr>
        <w:jc w:val="both"/>
      </w:pPr>
    </w:p>
    <w:p w14:paraId="463E63AF" w14:textId="77777777" w:rsidR="004A313B" w:rsidRDefault="004A313B" w:rsidP="00410A74">
      <w:pPr>
        <w:jc w:val="both"/>
      </w:pPr>
    </w:p>
    <w:p w14:paraId="30E20D1D" w14:textId="6B207A27" w:rsidR="00410A74" w:rsidRDefault="004A313B" w:rsidP="00410A74">
      <w:pPr>
        <w:jc w:val="both"/>
      </w:pPr>
      <w:r>
        <w:t>De destacar que todos os formulários contem validação para que a informação adicionada nos campos seja a correta,</w:t>
      </w:r>
    </w:p>
    <w:p w14:paraId="2B4B9A00" w14:textId="1BA74532" w:rsidR="00410A74" w:rsidRDefault="00410A74" w:rsidP="00410A74">
      <w:pPr>
        <w:jc w:val="both"/>
      </w:pPr>
    </w:p>
    <w:p w14:paraId="194D55A4" w14:textId="77777777" w:rsidR="004A313B" w:rsidRDefault="004A313B" w:rsidP="00410A74">
      <w:pPr>
        <w:jc w:val="both"/>
      </w:pPr>
    </w:p>
    <w:p w14:paraId="5F93FEA7" w14:textId="55D303F4" w:rsidR="004A313B" w:rsidRDefault="004A313B" w:rsidP="00410A74">
      <w:pPr>
        <w:jc w:val="both"/>
      </w:pPr>
    </w:p>
    <w:p w14:paraId="6BDD2137" w14:textId="1B4B82FB" w:rsidR="004A313B" w:rsidRDefault="004A313B" w:rsidP="00410A74">
      <w:pPr>
        <w:jc w:val="both"/>
      </w:pPr>
      <w:r>
        <w:rPr>
          <w:noProof/>
        </w:rPr>
        <w:drawing>
          <wp:anchor distT="0" distB="0" distL="114300" distR="114300" simplePos="0" relativeHeight="251665408" behindDoc="0" locked="0" layoutInCell="1" allowOverlap="1" wp14:anchorId="555101E4" wp14:editId="323E48DE">
            <wp:simplePos x="0" y="0"/>
            <wp:positionH relativeFrom="column">
              <wp:posOffset>4828752</wp:posOffset>
            </wp:positionH>
            <wp:positionV relativeFrom="paragraph">
              <wp:posOffset>5927</wp:posOffset>
            </wp:positionV>
            <wp:extent cx="4080933" cy="2864185"/>
            <wp:effectExtent l="0" t="0" r="0" b="6350"/>
            <wp:wrapNone/>
            <wp:docPr id="10" name="Picture 10"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box&#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080933" cy="2864185"/>
                    </a:xfrm>
                    <a:prstGeom prst="rect">
                      <a:avLst/>
                    </a:prstGeom>
                  </pic:spPr>
                </pic:pic>
              </a:graphicData>
            </a:graphic>
            <wp14:sizeRelH relativeFrom="page">
              <wp14:pctWidth>0</wp14:pctWidth>
            </wp14:sizeRelH>
            <wp14:sizeRelV relativeFrom="page">
              <wp14:pctHeight>0</wp14:pctHeight>
            </wp14:sizeRelV>
          </wp:anchor>
        </w:drawing>
      </w:r>
    </w:p>
    <w:p w14:paraId="2A6E46A6" w14:textId="590F8CAD" w:rsidR="004A313B" w:rsidRDefault="004A313B" w:rsidP="00410A74">
      <w:pPr>
        <w:jc w:val="both"/>
      </w:pPr>
    </w:p>
    <w:p w14:paraId="04EB0D86" w14:textId="3C52196C" w:rsidR="004A313B" w:rsidRDefault="004A313B" w:rsidP="00410A74">
      <w:pPr>
        <w:jc w:val="both"/>
      </w:pPr>
    </w:p>
    <w:p w14:paraId="6BA68F24" w14:textId="4B3091BD" w:rsidR="004A313B" w:rsidRDefault="004A313B" w:rsidP="00410A74">
      <w:pPr>
        <w:jc w:val="both"/>
      </w:pPr>
    </w:p>
    <w:p w14:paraId="57D04E7D" w14:textId="290CA2B4" w:rsidR="004A313B" w:rsidRDefault="004A313B" w:rsidP="00410A74">
      <w:pPr>
        <w:jc w:val="both"/>
      </w:pPr>
    </w:p>
    <w:p w14:paraId="15F8AF18" w14:textId="08380258" w:rsidR="004A313B" w:rsidRDefault="004A313B" w:rsidP="00410A74">
      <w:pPr>
        <w:jc w:val="both"/>
      </w:pPr>
    </w:p>
    <w:p w14:paraId="47D8BA86" w14:textId="2B5CF4EE" w:rsidR="004A313B" w:rsidRDefault="004A313B" w:rsidP="00410A74">
      <w:pPr>
        <w:jc w:val="both"/>
      </w:pPr>
    </w:p>
    <w:p w14:paraId="08B69C16" w14:textId="71AAD5CD" w:rsidR="004A313B" w:rsidRDefault="00E636C3" w:rsidP="00410A74">
      <w:pPr>
        <w:jc w:val="both"/>
      </w:pPr>
      <w:r>
        <w:rPr>
          <w:noProof/>
        </w:rPr>
        <w:lastRenderedPageBreak/>
        <w:drawing>
          <wp:anchor distT="0" distB="0" distL="114300" distR="114300" simplePos="0" relativeHeight="251667456" behindDoc="1" locked="0" layoutInCell="1" allowOverlap="1" wp14:anchorId="5466DA18" wp14:editId="1D82B691">
            <wp:simplePos x="0" y="0"/>
            <wp:positionH relativeFrom="column">
              <wp:posOffset>5858510</wp:posOffset>
            </wp:positionH>
            <wp:positionV relativeFrom="paragraph">
              <wp:posOffset>689610</wp:posOffset>
            </wp:positionV>
            <wp:extent cx="3242310" cy="3324225"/>
            <wp:effectExtent l="0" t="0" r="0" b="3175"/>
            <wp:wrapTight wrapText="bothSides">
              <wp:wrapPolygon edited="0">
                <wp:start x="0" y="0"/>
                <wp:lineTo x="0" y="21538"/>
                <wp:lineTo x="21490" y="21538"/>
                <wp:lineTo x="21490" y="0"/>
                <wp:lineTo x="0" y="0"/>
              </wp:wrapPolygon>
            </wp:wrapTight>
            <wp:docPr id="12" name="Picture 12" descr="A screenshot of a blu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blue screen&#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3242310" cy="3324225"/>
                    </a:xfrm>
                    <a:prstGeom prst="rect">
                      <a:avLst/>
                    </a:prstGeom>
                  </pic:spPr>
                </pic:pic>
              </a:graphicData>
            </a:graphic>
            <wp14:sizeRelH relativeFrom="page">
              <wp14:pctWidth>0</wp14:pctWidth>
            </wp14:sizeRelH>
            <wp14:sizeRelV relativeFrom="page">
              <wp14:pctHeight>0</wp14:pctHeight>
            </wp14:sizeRelV>
          </wp:anchor>
        </w:drawing>
      </w:r>
      <w:r w:rsidR="004A313B">
        <w:rPr>
          <w:noProof/>
        </w:rPr>
        <w:drawing>
          <wp:anchor distT="0" distB="0" distL="114300" distR="114300" simplePos="0" relativeHeight="251666432" behindDoc="1" locked="0" layoutInCell="1" allowOverlap="1" wp14:anchorId="79F06200" wp14:editId="0ECBBAEE">
            <wp:simplePos x="0" y="0"/>
            <wp:positionH relativeFrom="column">
              <wp:posOffset>-177800</wp:posOffset>
            </wp:positionH>
            <wp:positionV relativeFrom="paragraph">
              <wp:posOffset>0</wp:posOffset>
            </wp:positionV>
            <wp:extent cx="2540000" cy="3554730"/>
            <wp:effectExtent l="0" t="0" r="0" b="1270"/>
            <wp:wrapTight wrapText="bothSides">
              <wp:wrapPolygon edited="0">
                <wp:start x="0" y="0"/>
                <wp:lineTo x="0" y="21531"/>
                <wp:lineTo x="21492" y="21531"/>
                <wp:lineTo x="21492" y="0"/>
                <wp:lineTo x="0" y="0"/>
              </wp:wrapPolygon>
            </wp:wrapTight>
            <wp:docPr id="11" name="Picture 1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de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0000" cy="3554730"/>
                    </a:xfrm>
                    <a:prstGeom prst="rect">
                      <a:avLst/>
                    </a:prstGeom>
                  </pic:spPr>
                </pic:pic>
              </a:graphicData>
            </a:graphic>
            <wp14:sizeRelH relativeFrom="page">
              <wp14:pctWidth>0</wp14:pctWidth>
            </wp14:sizeRelH>
            <wp14:sizeRelV relativeFrom="page">
              <wp14:pctHeight>0</wp14:pctHeight>
            </wp14:sizeRelV>
          </wp:anchor>
        </w:drawing>
      </w:r>
      <w:r w:rsidR="004A313B">
        <w:t>Teremos também um formulário o qual inclui também todos os processos de validação de campos, sendo que este formulário em questão terá como objetivo a entrada de dados para uma lista que servirá após a conclusão da parte administrativa de formadores / professores, para informar a atualização da plataforma</w:t>
      </w:r>
      <w:r>
        <w:t xml:space="preserve"> e a</w:t>
      </w:r>
      <w:r w:rsidR="004A313B">
        <w:t xml:space="preserve"> disponibilidade que a plataforma terá para os interessados em colaborar</w:t>
      </w:r>
      <w:r>
        <w:t>.</w:t>
      </w:r>
    </w:p>
    <w:p w14:paraId="4F6D93BF" w14:textId="1BC1B937" w:rsidR="00E636C3" w:rsidRDefault="00E636C3" w:rsidP="00410A74">
      <w:pPr>
        <w:jc w:val="both"/>
      </w:pPr>
    </w:p>
    <w:p w14:paraId="68B2ACCE" w14:textId="38BFD5CC" w:rsidR="00E636C3" w:rsidRDefault="00E636C3" w:rsidP="00410A74">
      <w:pPr>
        <w:jc w:val="both"/>
      </w:pPr>
    </w:p>
    <w:p w14:paraId="1FBF5D1A" w14:textId="21072EC6" w:rsidR="00E636C3" w:rsidRDefault="00E636C3" w:rsidP="00410A74">
      <w:pPr>
        <w:jc w:val="both"/>
      </w:pPr>
    </w:p>
    <w:p w14:paraId="7EB62C25" w14:textId="3906E4F5" w:rsidR="00E636C3" w:rsidRDefault="00E636C3" w:rsidP="00410A74">
      <w:pPr>
        <w:jc w:val="both"/>
      </w:pPr>
    </w:p>
    <w:p w14:paraId="12F3687E" w14:textId="5B4C2D8F" w:rsidR="00E636C3" w:rsidRDefault="00E636C3" w:rsidP="00410A74">
      <w:pPr>
        <w:jc w:val="both"/>
      </w:pPr>
      <w:r>
        <w:t>Por fim e como qualquer plataforma que visa o contacto com o público, os contactos da plataforma. Contactos esses que apesar de estarem sempre presentes no rodapé também podem ser vistos na página dedicada ao sector de contactos. Essa página de contactos contém um pequeno formulário para contacto, opinião ou até mesmo o esclarecimento de qualquer dúvida.</w:t>
      </w:r>
    </w:p>
    <w:p w14:paraId="196C539B" w14:textId="65265B39" w:rsidR="00E636C3" w:rsidRDefault="00E636C3" w:rsidP="00410A74">
      <w:pPr>
        <w:jc w:val="both"/>
      </w:pPr>
      <w:r>
        <w:rPr>
          <w:noProof/>
        </w:rPr>
        <w:drawing>
          <wp:anchor distT="0" distB="0" distL="114300" distR="114300" simplePos="0" relativeHeight="251668480" behindDoc="1" locked="0" layoutInCell="1" allowOverlap="1" wp14:anchorId="78625E7E" wp14:editId="653B605B">
            <wp:simplePos x="0" y="0"/>
            <wp:positionH relativeFrom="column">
              <wp:posOffset>5875655</wp:posOffset>
            </wp:positionH>
            <wp:positionV relativeFrom="paragraph">
              <wp:posOffset>77470</wp:posOffset>
            </wp:positionV>
            <wp:extent cx="2573655" cy="1995170"/>
            <wp:effectExtent l="0" t="0" r="4445" b="0"/>
            <wp:wrapTight wrapText="bothSides">
              <wp:wrapPolygon edited="0">
                <wp:start x="0" y="0"/>
                <wp:lineTo x="0" y="21449"/>
                <wp:lineTo x="21531" y="21449"/>
                <wp:lineTo x="21531" y="0"/>
                <wp:lineTo x="0" y="0"/>
              </wp:wrapPolygon>
            </wp:wrapTight>
            <wp:docPr id="13" name="Picture 13"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3655" cy="1995170"/>
                    </a:xfrm>
                    <a:prstGeom prst="rect">
                      <a:avLst/>
                    </a:prstGeom>
                  </pic:spPr>
                </pic:pic>
              </a:graphicData>
            </a:graphic>
            <wp14:sizeRelH relativeFrom="page">
              <wp14:pctWidth>0</wp14:pctWidth>
            </wp14:sizeRelH>
            <wp14:sizeRelV relativeFrom="page">
              <wp14:pctHeight>0</wp14:pctHeight>
            </wp14:sizeRelV>
          </wp:anchor>
        </w:drawing>
      </w:r>
      <w:r>
        <w:t xml:space="preserve">Ficando completo com o típico mapa de localização, usado introduzindo através da componente mapa, a qual utiliza a </w:t>
      </w:r>
      <w:proofErr w:type="gramStart"/>
      <w:r>
        <w:t>API  Google</w:t>
      </w:r>
      <w:proofErr w:type="gramEnd"/>
      <w:r>
        <w:t xml:space="preserve"> </w:t>
      </w:r>
      <w:proofErr w:type="spellStart"/>
      <w:r>
        <w:t>Maps</w:t>
      </w:r>
      <w:proofErr w:type="spellEnd"/>
      <w:r>
        <w:t>.</w:t>
      </w:r>
    </w:p>
    <w:p w14:paraId="0858D41B" w14:textId="1D9337D1" w:rsidR="00410A74" w:rsidRDefault="00410A74" w:rsidP="00410A74">
      <w:pPr>
        <w:jc w:val="both"/>
      </w:pPr>
    </w:p>
    <w:sectPr w:rsidR="00410A74" w:rsidSect="004F509E">
      <w:footerReference w:type="default" r:id="rId19"/>
      <w:pgSz w:w="16839" w:h="11907" w:orient="landscape" w:code="9"/>
      <w:pgMar w:top="1080" w:right="1829" w:bottom="1080" w:left="144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6CB44" w14:textId="77777777" w:rsidR="00C93CCA" w:rsidRDefault="00C93CCA">
      <w:pPr>
        <w:spacing w:after="0" w:line="240" w:lineRule="auto"/>
      </w:pPr>
      <w:r>
        <w:separator/>
      </w:r>
    </w:p>
  </w:endnote>
  <w:endnote w:type="continuationSeparator" w:id="0">
    <w:p w14:paraId="5325E421" w14:textId="77777777" w:rsidR="00C93CCA" w:rsidRDefault="00C93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893270"/>
      <w:docPartObj>
        <w:docPartGallery w:val="Page Numbers (Top of Page)"/>
        <w:docPartUnique/>
      </w:docPartObj>
    </w:sdtPr>
    <w:sdtContent>
      <w:p w14:paraId="0234454B" w14:textId="77777777" w:rsidR="00524387" w:rsidRDefault="00CB7D2E">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2AB7C" w14:textId="77777777" w:rsidR="00C93CCA" w:rsidRDefault="00C93CCA">
      <w:pPr>
        <w:spacing w:after="0" w:line="240" w:lineRule="auto"/>
      </w:pPr>
      <w:r>
        <w:separator/>
      </w:r>
    </w:p>
  </w:footnote>
  <w:footnote w:type="continuationSeparator" w:id="0">
    <w:p w14:paraId="05C4ADB8" w14:textId="77777777" w:rsidR="00C93CCA" w:rsidRDefault="00C93C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F67ED816"/>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6C7362E"/>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A62729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BA10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166177B"/>
    <w:multiLevelType w:val="hybridMultilevel"/>
    <w:tmpl w:val="D870BF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22E0FD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E0597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E56EB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1F03E6"/>
    <w:multiLevelType w:val="hybridMultilevel"/>
    <w:tmpl w:val="553C3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23069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D53764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5812395"/>
    <w:multiLevelType w:val="hybridMultilevel"/>
    <w:tmpl w:val="9AC88B68"/>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073E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7AD0CB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8396C0A"/>
    <w:multiLevelType w:val="hybridMultilevel"/>
    <w:tmpl w:val="FF0C2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8A397A"/>
    <w:multiLevelType w:val="hybridMultilevel"/>
    <w:tmpl w:val="827C3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F267E1"/>
    <w:multiLevelType w:val="hybridMultilevel"/>
    <w:tmpl w:val="E0BC0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C15D3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08C35B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0E57EDF"/>
    <w:multiLevelType w:val="hybridMultilevel"/>
    <w:tmpl w:val="04F0CCE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31322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2864E9"/>
    <w:multiLevelType w:val="hybridMultilevel"/>
    <w:tmpl w:val="554CA794"/>
    <w:lvl w:ilvl="0" w:tplc="08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D2C030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2770404">
    <w:abstractNumId w:val="1"/>
  </w:num>
  <w:num w:numId="2" w16cid:durableId="978611015">
    <w:abstractNumId w:val="1"/>
    <w:lvlOverride w:ilvl="0">
      <w:startOverride w:val="1"/>
    </w:lvlOverride>
  </w:num>
  <w:num w:numId="3" w16cid:durableId="43063173">
    <w:abstractNumId w:val="9"/>
  </w:num>
  <w:num w:numId="4" w16cid:durableId="22362603">
    <w:abstractNumId w:val="0"/>
  </w:num>
  <w:num w:numId="5" w16cid:durableId="1743218521">
    <w:abstractNumId w:val="26"/>
  </w:num>
  <w:num w:numId="6" w16cid:durableId="1150709484">
    <w:abstractNumId w:val="25"/>
  </w:num>
  <w:num w:numId="7" w16cid:durableId="1500073452">
    <w:abstractNumId w:val="2"/>
  </w:num>
  <w:num w:numId="8" w16cid:durableId="968704672">
    <w:abstractNumId w:val="16"/>
  </w:num>
  <w:num w:numId="9" w16cid:durableId="1268198330">
    <w:abstractNumId w:val="10"/>
  </w:num>
  <w:num w:numId="10" w16cid:durableId="301422827">
    <w:abstractNumId w:val="21"/>
  </w:num>
  <w:num w:numId="11" w16cid:durableId="48303665">
    <w:abstractNumId w:val="23"/>
  </w:num>
  <w:num w:numId="12" w16cid:durableId="1657295459">
    <w:abstractNumId w:val="2"/>
  </w:num>
  <w:num w:numId="13" w16cid:durableId="550964742">
    <w:abstractNumId w:val="2"/>
  </w:num>
  <w:num w:numId="14" w16cid:durableId="414136289">
    <w:abstractNumId w:val="2"/>
  </w:num>
  <w:num w:numId="15" w16cid:durableId="1562060338">
    <w:abstractNumId w:val="2"/>
  </w:num>
  <w:num w:numId="16" w16cid:durableId="1958439170">
    <w:abstractNumId w:val="2"/>
  </w:num>
  <w:num w:numId="17" w16cid:durableId="1356226434">
    <w:abstractNumId w:val="17"/>
  </w:num>
  <w:num w:numId="18" w16cid:durableId="1546525771">
    <w:abstractNumId w:val="7"/>
  </w:num>
  <w:num w:numId="19" w16cid:durableId="107051119">
    <w:abstractNumId w:val="6"/>
  </w:num>
  <w:num w:numId="20" w16cid:durableId="884177005">
    <w:abstractNumId w:val="13"/>
  </w:num>
  <w:num w:numId="21" w16cid:durableId="1888033414">
    <w:abstractNumId w:val="12"/>
  </w:num>
  <w:num w:numId="22" w16cid:durableId="722486071">
    <w:abstractNumId w:val="19"/>
  </w:num>
  <w:num w:numId="23" w16cid:durableId="248471573">
    <w:abstractNumId w:val="22"/>
  </w:num>
  <w:num w:numId="24" w16cid:durableId="429086522">
    <w:abstractNumId w:val="3"/>
  </w:num>
  <w:num w:numId="25" w16cid:durableId="2100901258">
    <w:abstractNumId w:val="8"/>
  </w:num>
  <w:num w:numId="26" w16cid:durableId="113401590">
    <w:abstractNumId w:val="14"/>
  </w:num>
  <w:num w:numId="27" w16cid:durableId="419524357">
    <w:abstractNumId w:val="20"/>
  </w:num>
  <w:num w:numId="28" w16cid:durableId="291063145">
    <w:abstractNumId w:val="4"/>
  </w:num>
  <w:num w:numId="29" w16cid:durableId="208492957">
    <w:abstractNumId w:val="11"/>
  </w:num>
  <w:num w:numId="30" w16cid:durableId="1543055892">
    <w:abstractNumId w:val="24"/>
  </w:num>
  <w:num w:numId="31" w16cid:durableId="575625837">
    <w:abstractNumId w:val="15"/>
  </w:num>
  <w:num w:numId="32" w16cid:durableId="1874073546">
    <w:abstractNumId w:val="18"/>
  </w:num>
  <w:num w:numId="33" w16cid:durableId="2428407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activeWritingStyle w:appName="MSWord" w:lang="en-US" w:vendorID="64" w:dllVersion="0" w:nlCheck="1" w:checkStyle="0"/>
  <w:activeWritingStyle w:appName="MSWord" w:lang="pt-PT" w:vendorID="64" w:dllVersion="0" w:nlCheck="1" w:checkStyle="0"/>
  <w:activeWritingStyle w:appName="MSWord" w:lang="en-GB" w:vendorID="64" w:dllVersion="0" w:nlCheck="1" w:checkStyle="0"/>
  <w:proofState w:spelling="clean" w:grammar="clean"/>
  <w:attachedTemplate r:id="rId1"/>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7F"/>
    <w:rsid w:val="000505A0"/>
    <w:rsid w:val="00065BB9"/>
    <w:rsid w:val="00073854"/>
    <w:rsid w:val="000778A8"/>
    <w:rsid w:val="000D3470"/>
    <w:rsid w:val="00104133"/>
    <w:rsid w:val="00113089"/>
    <w:rsid w:val="00151E52"/>
    <w:rsid w:val="00154DEA"/>
    <w:rsid w:val="00192864"/>
    <w:rsid w:val="001D5EDB"/>
    <w:rsid w:val="002138BE"/>
    <w:rsid w:val="002162BB"/>
    <w:rsid w:val="00227E1E"/>
    <w:rsid w:val="002365B1"/>
    <w:rsid w:val="002372B4"/>
    <w:rsid w:val="00240422"/>
    <w:rsid w:val="002667E9"/>
    <w:rsid w:val="00266940"/>
    <w:rsid w:val="00275CB9"/>
    <w:rsid w:val="002973C0"/>
    <w:rsid w:val="00350857"/>
    <w:rsid w:val="003538FE"/>
    <w:rsid w:val="003767E3"/>
    <w:rsid w:val="0038111D"/>
    <w:rsid w:val="003A2F96"/>
    <w:rsid w:val="003A31EA"/>
    <w:rsid w:val="00400E7F"/>
    <w:rsid w:val="00410A74"/>
    <w:rsid w:val="00411E2C"/>
    <w:rsid w:val="00433966"/>
    <w:rsid w:val="00437438"/>
    <w:rsid w:val="00494D38"/>
    <w:rsid w:val="004A313B"/>
    <w:rsid w:val="004D14DC"/>
    <w:rsid w:val="004E075C"/>
    <w:rsid w:val="004E4D3B"/>
    <w:rsid w:val="004E59B1"/>
    <w:rsid w:val="004F509E"/>
    <w:rsid w:val="00524387"/>
    <w:rsid w:val="00531A6C"/>
    <w:rsid w:val="00556555"/>
    <w:rsid w:val="005615BA"/>
    <w:rsid w:val="0056705A"/>
    <w:rsid w:val="00595F78"/>
    <w:rsid w:val="005B3319"/>
    <w:rsid w:val="005F27BB"/>
    <w:rsid w:val="006524EC"/>
    <w:rsid w:val="00666535"/>
    <w:rsid w:val="006814C3"/>
    <w:rsid w:val="00690750"/>
    <w:rsid w:val="006D44E5"/>
    <w:rsid w:val="006E5F31"/>
    <w:rsid w:val="00722C6B"/>
    <w:rsid w:val="00734E0A"/>
    <w:rsid w:val="00744B0C"/>
    <w:rsid w:val="00752999"/>
    <w:rsid w:val="00763AEC"/>
    <w:rsid w:val="00774230"/>
    <w:rsid w:val="007A6105"/>
    <w:rsid w:val="00803E2B"/>
    <w:rsid w:val="00842950"/>
    <w:rsid w:val="00852554"/>
    <w:rsid w:val="0086380E"/>
    <w:rsid w:val="00885738"/>
    <w:rsid w:val="008A14D4"/>
    <w:rsid w:val="008D0C9D"/>
    <w:rsid w:val="008E7C36"/>
    <w:rsid w:val="008E7F55"/>
    <w:rsid w:val="00986D13"/>
    <w:rsid w:val="009A4C99"/>
    <w:rsid w:val="009D1CD2"/>
    <w:rsid w:val="00A14014"/>
    <w:rsid w:val="00A30DE4"/>
    <w:rsid w:val="00A32B54"/>
    <w:rsid w:val="00A65B03"/>
    <w:rsid w:val="00A75AE2"/>
    <w:rsid w:val="00AC000E"/>
    <w:rsid w:val="00AE7C84"/>
    <w:rsid w:val="00B36F6F"/>
    <w:rsid w:val="00B43F7A"/>
    <w:rsid w:val="00B452FC"/>
    <w:rsid w:val="00B56BA2"/>
    <w:rsid w:val="00BD7439"/>
    <w:rsid w:val="00BE6A20"/>
    <w:rsid w:val="00C26C1B"/>
    <w:rsid w:val="00C6562F"/>
    <w:rsid w:val="00C93CCA"/>
    <w:rsid w:val="00CA1399"/>
    <w:rsid w:val="00CB4734"/>
    <w:rsid w:val="00CB7D2E"/>
    <w:rsid w:val="00CD092C"/>
    <w:rsid w:val="00CE2FF7"/>
    <w:rsid w:val="00D07F4A"/>
    <w:rsid w:val="00D544D1"/>
    <w:rsid w:val="00D655D4"/>
    <w:rsid w:val="00D807DA"/>
    <w:rsid w:val="00E137C7"/>
    <w:rsid w:val="00E146A5"/>
    <w:rsid w:val="00E3140A"/>
    <w:rsid w:val="00E56533"/>
    <w:rsid w:val="00E636C3"/>
    <w:rsid w:val="00E75107"/>
    <w:rsid w:val="00E91E69"/>
    <w:rsid w:val="00E96509"/>
    <w:rsid w:val="00F25A78"/>
    <w:rsid w:val="00F565D4"/>
    <w:rsid w:val="00F625E6"/>
    <w:rsid w:val="00F73AA0"/>
    <w:rsid w:val="00FD5AB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96832"/>
  <w15:chartTrackingRefBased/>
  <w15:docId w15:val="{ACCFBD7B-9FD7-8849-9E53-5E1EEBB66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BA2"/>
    <w:rPr>
      <w:i/>
      <w:iCs/>
      <w:sz w:val="20"/>
      <w:szCs w:val="20"/>
      <w:lang w:val="pt-PT"/>
    </w:rPr>
  </w:style>
  <w:style w:type="paragraph" w:styleId="Heading1">
    <w:name w:val="heading 1"/>
    <w:basedOn w:val="Normal"/>
    <w:next w:val="Normal"/>
    <w:link w:val="Heading1Char"/>
    <w:uiPriority w:val="9"/>
    <w:qFormat/>
    <w:rsid w:val="00B56BA2"/>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22"/>
      <w:szCs w:val="22"/>
    </w:rPr>
  </w:style>
  <w:style w:type="paragraph" w:styleId="Heading2">
    <w:name w:val="heading 2"/>
    <w:basedOn w:val="Normal"/>
    <w:next w:val="Normal"/>
    <w:link w:val="Heading2Char"/>
    <w:uiPriority w:val="9"/>
    <w:unhideWhenUsed/>
    <w:qFormat/>
    <w:rsid w:val="00B56BA2"/>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2"/>
      <w:szCs w:val="22"/>
    </w:rPr>
  </w:style>
  <w:style w:type="paragraph" w:styleId="Heading3">
    <w:name w:val="heading 3"/>
    <w:basedOn w:val="Normal"/>
    <w:next w:val="Normal"/>
    <w:link w:val="Heading3Char"/>
    <w:uiPriority w:val="9"/>
    <w:unhideWhenUsed/>
    <w:qFormat/>
    <w:rsid w:val="00B56BA2"/>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Heading4">
    <w:name w:val="heading 4"/>
    <w:basedOn w:val="Normal"/>
    <w:next w:val="Normal"/>
    <w:link w:val="Heading4Char"/>
    <w:uiPriority w:val="9"/>
    <w:unhideWhenUsed/>
    <w:qFormat/>
    <w:rsid w:val="00B56BA2"/>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Heading5">
    <w:name w:val="heading 5"/>
    <w:basedOn w:val="Normal"/>
    <w:next w:val="Normal"/>
    <w:link w:val="Heading5Char"/>
    <w:uiPriority w:val="9"/>
    <w:unhideWhenUsed/>
    <w:qFormat/>
    <w:rsid w:val="00B56BA2"/>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Heading6">
    <w:name w:val="heading 6"/>
    <w:basedOn w:val="Normal"/>
    <w:next w:val="Normal"/>
    <w:link w:val="Heading6Char"/>
    <w:uiPriority w:val="9"/>
    <w:unhideWhenUsed/>
    <w:qFormat/>
    <w:rsid w:val="00B56BA2"/>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Heading7">
    <w:name w:val="heading 7"/>
    <w:basedOn w:val="Normal"/>
    <w:next w:val="Normal"/>
    <w:link w:val="Heading7Char"/>
    <w:uiPriority w:val="9"/>
    <w:unhideWhenUsed/>
    <w:qFormat/>
    <w:rsid w:val="00B56BA2"/>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Heading8">
    <w:name w:val="heading 8"/>
    <w:basedOn w:val="Normal"/>
    <w:next w:val="Normal"/>
    <w:link w:val="Heading8Char"/>
    <w:uiPriority w:val="9"/>
    <w:unhideWhenUsed/>
    <w:qFormat/>
    <w:rsid w:val="00B56BA2"/>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Heading9">
    <w:name w:val="heading 9"/>
    <w:basedOn w:val="Normal"/>
    <w:next w:val="Normal"/>
    <w:link w:val="Heading9Char"/>
    <w:uiPriority w:val="9"/>
    <w:semiHidden/>
    <w:unhideWhenUsed/>
    <w:qFormat/>
    <w:rsid w:val="00B56BA2"/>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B56BA2"/>
    <w:rPr>
      <w:rFonts w:asciiTheme="majorHAnsi" w:eastAsiaTheme="majorEastAsia" w:hAnsiTheme="majorHAnsi" w:cstheme="majorBidi"/>
      <w:b/>
      <w:bCs/>
      <w:i/>
      <w:iCs/>
      <w:color w:val="224E76" w:themeColor="accent2" w:themeShade="7F"/>
      <w:shd w:val="clear" w:color="auto" w:fill="DFEBF5" w:themeFill="accent2" w:themeFillTint="33"/>
    </w:rPr>
  </w:style>
  <w:style w:type="character" w:customStyle="1" w:styleId="Heading2Char">
    <w:name w:val="Heading 2 Char"/>
    <w:basedOn w:val="DefaultParagraphFont"/>
    <w:link w:val="Heading2"/>
    <w:uiPriority w:val="9"/>
    <w:rsid w:val="00B56BA2"/>
    <w:rPr>
      <w:rFonts w:asciiTheme="majorHAnsi" w:eastAsiaTheme="majorEastAsia" w:hAnsiTheme="majorHAnsi" w:cstheme="majorBidi"/>
      <w:b/>
      <w:bCs/>
      <w:i/>
      <w:iCs/>
      <w:color w:val="3476B1" w:themeColor="accent2" w:themeShade="BF"/>
    </w:rPr>
  </w:style>
  <w:style w:type="paragraph" w:styleId="ListBullet">
    <w:name w:val="List Bullet"/>
    <w:basedOn w:val="Normal"/>
    <w:uiPriority w:val="10"/>
    <w:qFormat/>
    <w:p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B56BA2"/>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IntenseQuoteChar">
    <w:name w:val="Intense Quote Char"/>
    <w:basedOn w:val="DefaultParagraphFont"/>
    <w:link w:val="IntenseQuote"/>
    <w:uiPriority w:val="30"/>
    <w:rsid w:val="00B56BA2"/>
    <w:rPr>
      <w:rFonts w:asciiTheme="majorHAnsi" w:eastAsiaTheme="majorEastAsia" w:hAnsiTheme="majorHAnsi" w:cstheme="majorBidi"/>
      <w:b/>
      <w:bCs/>
      <w:i/>
      <w:iCs/>
      <w:color w:val="629DD1" w:themeColor="accent2"/>
      <w:sz w:val="20"/>
      <w:szCs w:val="20"/>
    </w:rPr>
  </w:style>
  <w:style w:type="table" w:customStyle="1" w:styleId="ModernPaper">
    <w:name w:val="Modern Paper"/>
    <w:basedOn w:val="TableNormal"/>
    <w:uiPriority w:val="99"/>
    <w:pPr>
      <w:spacing w:before="200" w:line="240" w:lineRule="auto"/>
    </w:pPr>
    <w:tblPr>
      <w:tblBorders>
        <w:insideH w:val="single" w:sz="8" w:space="0" w:color="242852"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4A66AC" w:themeColor="accent1"/>
        <w:sz w:val="28"/>
      </w:rPr>
      <w:tblPr/>
      <w:trPr>
        <w:tblHeader/>
      </w:trPr>
      <w:tcPr>
        <w:tcBorders>
          <w:top w:val="nil"/>
          <w:left w:val="nil"/>
          <w:bottom w:val="single" w:sz="24" w:space="0" w:color="242852"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rsid w:val="00B56BA2"/>
    <w:rPr>
      <w:rFonts w:asciiTheme="majorHAnsi" w:eastAsiaTheme="majorEastAsia" w:hAnsiTheme="majorHAnsi" w:cstheme="majorBidi"/>
      <w:b/>
      <w:bCs/>
      <w:i/>
      <w:iCs/>
      <w:color w:val="3476B1" w:themeColor="accent2" w:themeShade="BF"/>
    </w:rPr>
  </w:style>
  <w:style w:type="character" w:customStyle="1" w:styleId="Heading4Char">
    <w:name w:val="Heading 4 Char"/>
    <w:basedOn w:val="DefaultParagraphFont"/>
    <w:link w:val="Heading4"/>
    <w:uiPriority w:val="9"/>
    <w:rsid w:val="00B56BA2"/>
    <w:rPr>
      <w:rFonts w:asciiTheme="majorHAnsi" w:eastAsiaTheme="majorEastAsia" w:hAnsiTheme="majorHAnsi" w:cstheme="majorBidi"/>
      <w:b/>
      <w:bCs/>
      <w:i/>
      <w:iCs/>
      <w:color w:val="3476B1" w:themeColor="accent2" w:themeShade="BF"/>
    </w:rPr>
  </w:style>
  <w:style w:type="character" w:customStyle="1" w:styleId="Heading5Char">
    <w:name w:val="Heading 5 Char"/>
    <w:basedOn w:val="DefaultParagraphFont"/>
    <w:link w:val="Heading5"/>
    <w:uiPriority w:val="9"/>
    <w:rsid w:val="00B56BA2"/>
    <w:rPr>
      <w:rFonts w:asciiTheme="majorHAnsi" w:eastAsiaTheme="majorEastAsia" w:hAnsiTheme="majorHAnsi" w:cstheme="majorBidi"/>
      <w:b/>
      <w:bCs/>
      <w:i/>
      <w:iCs/>
      <w:color w:val="3476B1" w:themeColor="accent2" w:themeShade="BF"/>
    </w:rPr>
  </w:style>
  <w:style w:type="character" w:customStyle="1" w:styleId="Heading6Char">
    <w:name w:val="Heading 6 Char"/>
    <w:basedOn w:val="DefaultParagraphFont"/>
    <w:link w:val="Heading6"/>
    <w:uiPriority w:val="9"/>
    <w:rsid w:val="00B56BA2"/>
    <w:rPr>
      <w:rFonts w:asciiTheme="majorHAnsi" w:eastAsiaTheme="majorEastAsia" w:hAnsiTheme="majorHAnsi" w:cstheme="majorBidi"/>
      <w:i/>
      <w:iCs/>
      <w:color w:val="3476B1" w:themeColor="accent2" w:themeShade="BF"/>
    </w:rPr>
  </w:style>
  <w:style w:type="character" w:customStyle="1" w:styleId="Heading7Char">
    <w:name w:val="Heading 7 Char"/>
    <w:basedOn w:val="DefaultParagraphFont"/>
    <w:link w:val="Heading7"/>
    <w:uiPriority w:val="9"/>
    <w:rsid w:val="00B56BA2"/>
    <w:rPr>
      <w:rFonts w:asciiTheme="majorHAnsi" w:eastAsiaTheme="majorEastAsia" w:hAnsiTheme="majorHAnsi" w:cstheme="majorBidi"/>
      <w:i/>
      <w:iCs/>
      <w:color w:val="3476B1" w:themeColor="accent2" w:themeShade="BF"/>
    </w:rPr>
  </w:style>
  <w:style w:type="character" w:customStyle="1" w:styleId="Heading8Char">
    <w:name w:val="Heading 8 Char"/>
    <w:basedOn w:val="DefaultParagraphFont"/>
    <w:link w:val="Heading8"/>
    <w:uiPriority w:val="9"/>
    <w:rsid w:val="00B56BA2"/>
    <w:rPr>
      <w:rFonts w:asciiTheme="majorHAnsi" w:eastAsiaTheme="majorEastAsia" w:hAnsiTheme="majorHAnsi" w:cstheme="majorBidi"/>
      <w:i/>
      <w:iCs/>
      <w:color w:val="629DD1" w:themeColor="accent2"/>
    </w:rPr>
  </w:style>
  <w:style w:type="character" w:customStyle="1" w:styleId="Heading9Char">
    <w:name w:val="Heading 9 Char"/>
    <w:basedOn w:val="DefaultParagraphFont"/>
    <w:link w:val="Heading9"/>
    <w:uiPriority w:val="9"/>
    <w:semiHidden/>
    <w:rsid w:val="00B56BA2"/>
    <w:rPr>
      <w:rFonts w:asciiTheme="majorHAnsi" w:eastAsiaTheme="majorEastAsia" w:hAnsiTheme="majorHAnsi" w:cstheme="majorBidi"/>
      <w:i/>
      <w:iCs/>
      <w:color w:val="629DD1" w:themeColor="accent2"/>
      <w:sz w:val="20"/>
      <w:szCs w:val="20"/>
    </w:rPr>
  </w:style>
  <w:style w:type="character" w:styleId="Emphasis">
    <w:name w:val="Emphasis"/>
    <w:uiPriority w:val="20"/>
    <w:qFormat/>
    <w:rsid w:val="00B56BA2"/>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character" w:styleId="IntenseEmphasis">
    <w:name w:val="Intense Emphasis"/>
    <w:uiPriority w:val="21"/>
    <w:qFormat/>
    <w:rsid w:val="00B56BA2"/>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Strong">
    <w:name w:val="Strong"/>
    <w:uiPriority w:val="22"/>
    <w:qFormat/>
    <w:rsid w:val="00B56BA2"/>
    <w:rPr>
      <w:b/>
      <w:bCs/>
      <w:spacing w:val="0"/>
    </w:rPr>
  </w:style>
  <w:style w:type="character" w:styleId="SubtleReference">
    <w:name w:val="Subtle Reference"/>
    <w:uiPriority w:val="31"/>
    <w:qFormat/>
    <w:rsid w:val="00B56BA2"/>
    <w:rPr>
      <w:i/>
      <w:iCs/>
      <w:smallCaps/>
      <w:color w:val="629DD1" w:themeColor="accent2"/>
      <w:u w:color="629DD1" w:themeColor="accent2"/>
    </w:rPr>
  </w:style>
  <w:style w:type="character" w:styleId="IntenseReference">
    <w:name w:val="Intense Reference"/>
    <w:uiPriority w:val="32"/>
    <w:qFormat/>
    <w:rsid w:val="00B56BA2"/>
    <w:rPr>
      <w:b/>
      <w:bCs/>
      <w:i/>
      <w:iCs/>
      <w:smallCaps/>
      <w:color w:val="629DD1" w:themeColor="accent2"/>
      <w:u w:color="629DD1" w:themeColor="accent2"/>
    </w:rPr>
  </w:style>
  <w:style w:type="character" w:styleId="BookTitle">
    <w:name w:val="Book Title"/>
    <w:uiPriority w:val="33"/>
    <w:qFormat/>
    <w:rsid w:val="00B56BA2"/>
    <w:rPr>
      <w:rFonts w:asciiTheme="majorHAnsi" w:eastAsiaTheme="majorEastAsia" w:hAnsiTheme="majorHAnsi" w:cstheme="majorBidi"/>
      <w:b/>
      <w:bCs/>
      <w:i/>
      <w:iCs/>
      <w:smallCaps/>
      <w:color w:val="3476B1" w:themeColor="accent2" w:themeShade="BF"/>
      <w:u w:val="single"/>
    </w:rPr>
  </w:style>
  <w:style w:type="paragraph" w:styleId="Caption">
    <w:name w:val="caption"/>
    <w:basedOn w:val="Normal"/>
    <w:next w:val="Normal"/>
    <w:uiPriority w:val="35"/>
    <w:semiHidden/>
    <w:unhideWhenUsed/>
    <w:qFormat/>
    <w:rsid w:val="00B56BA2"/>
    <w:rPr>
      <w:b/>
      <w:bCs/>
      <w:color w:val="3476B1" w:themeColor="accent2" w:themeShade="BF"/>
      <w:sz w:val="18"/>
      <w:szCs w:val="18"/>
    </w:rPr>
  </w:style>
  <w:style w:type="paragraph" w:styleId="TOCHeading">
    <w:name w:val="TOC Heading"/>
    <w:basedOn w:val="Heading1"/>
    <w:next w:val="Normal"/>
    <w:uiPriority w:val="39"/>
    <w:semiHidden/>
    <w:unhideWhenUsed/>
    <w:qFormat/>
    <w:rsid w:val="00B56BA2"/>
    <w:pPr>
      <w:outlineLvl w:val="9"/>
    </w:pPr>
  </w:style>
  <w:style w:type="paragraph" w:styleId="Title">
    <w:name w:val="Title"/>
    <w:basedOn w:val="Normal"/>
    <w:next w:val="Normal"/>
    <w:link w:val="TitleChar"/>
    <w:uiPriority w:val="10"/>
    <w:qFormat/>
    <w:rsid w:val="00B56BA2"/>
    <w:pPr>
      <w:pBdr>
        <w:top w:val="single" w:sz="48" w:space="0" w:color="629DD1" w:themeColor="accent2"/>
        <w:bottom w:val="single" w:sz="48" w:space="0" w:color="629DD1" w:themeColor="accent2"/>
      </w:pBdr>
      <w:shd w:val="clear" w:color="auto" w:fill="629DD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B56BA2"/>
    <w:rPr>
      <w:rFonts w:asciiTheme="majorHAnsi" w:eastAsiaTheme="majorEastAsia" w:hAnsiTheme="majorHAnsi" w:cstheme="majorBidi"/>
      <w:i/>
      <w:iCs/>
      <w:color w:val="FFFFFF" w:themeColor="background1"/>
      <w:spacing w:val="10"/>
      <w:sz w:val="48"/>
      <w:szCs w:val="48"/>
      <w:shd w:val="clear" w:color="auto" w:fill="629DD1" w:themeFill="accent2"/>
    </w:rPr>
  </w:style>
  <w:style w:type="paragraph" w:styleId="Subtitle">
    <w:name w:val="Subtitle"/>
    <w:basedOn w:val="Normal"/>
    <w:next w:val="Normal"/>
    <w:link w:val="SubtitleChar"/>
    <w:uiPriority w:val="11"/>
    <w:qFormat/>
    <w:rsid w:val="00B56BA2"/>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 w:val="24"/>
      <w:szCs w:val="24"/>
    </w:rPr>
  </w:style>
  <w:style w:type="character" w:customStyle="1" w:styleId="SubtitleChar">
    <w:name w:val="Subtitle Char"/>
    <w:basedOn w:val="DefaultParagraphFont"/>
    <w:link w:val="Subtitle"/>
    <w:uiPriority w:val="11"/>
    <w:rsid w:val="00B56BA2"/>
    <w:rPr>
      <w:rFonts w:asciiTheme="majorHAnsi" w:eastAsiaTheme="majorEastAsia" w:hAnsiTheme="majorHAnsi" w:cstheme="majorBidi"/>
      <w:i/>
      <w:iCs/>
      <w:color w:val="224E76" w:themeColor="accent2" w:themeShade="7F"/>
      <w:sz w:val="24"/>
      <w:szCs w:val="24"/>
    </w:rPr>
  </w:style>
  <w:style w:type="character" w:styleId="PlaceholderText">
    <w:name w:val="Placeholder Text"/>
    <w:basedOn w:val="DefaultParagraphFont"/>
    <w:uiPriority w:val="99"/>
    <w:semiHidden/>
    <w:rPr>
      <w:color w:val="808080"/>
    </w:rPr>
  </w:style>
  <w:style w:type="character" w:styleId="SubtleEmphasis">
    <w:name w:val="Subtle Emphasis"/>
    <w:uiPriority w:val="19"/>
    <w:qFormat/>
    <w:rsid w:val="00B56BA2"/>
    <w:rPr>
      <w:rFonts w:asciiTheme="majorHAnsi" w:eastAsiaTheme="majorEastAsia" w:hAnsiTheme="majorHAnsi" w:cstheme="majorBidi"/>
      <w:i/>
      <w:iCs/>
      <w:color w:val="629DD1" w:themeColor="accent2"/>
    </w:rPr>
  </w:style>
  <w:style w:type="paragraph" w:styleId="Quote">
    <w:name w:val="Quote"/>
    <w:basedOn w:val="Normal"/>
    <w:next w:val="Normal"/>
    <w:link w:val="QuoteChar"/>
    <w:uiPriority w:val="29"/>
    <w:qFormat/>
    <w:rsid w:val="00B56BA2"/>
    <w:rPr>
      <w:i w:val="0"/>
      <w:iCs w:val="0"/>
      <w:color w:val="3476B1" w:themeColor="accent2" w:themeShade="BF"/>
    </w:rPr>
  </w:style>
  <w:style w:type="character" w:customStyle="1" w:styleId="QuoteChar">
    <w:name w:val="Quote Char"/>
    <w:basedOn w:val="DefaultParagraphFont"/>
    <w:link w:val="Quote"/>
    <w:uiPriority w:val="29"/>
    <w:rsid w:val="00B56BA2"/>
    <w:rPr>
      <w:color w:val="3476B1" w:themeColor="accent2" w:themeShade="BF"/>
      <w:sz w:val="20"/>
      <w:szCs w:val="2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pPr>
      <w:numPr>
        <w:numId w:val="6"/>
      </w:numPr>
      <w:spacing w:after="120"/>
    </w:pPr>
  </w:style>
  <w:style w:type="paragraph" w:styleId="BlockText">
    <w:name w:val="Block Text"/>
    <w:basedOn w:val="Normal"/>
    <w:uiPriority w:val="31"/>
    <w:unhideWhenUsed/>
    <w:pPr>
      <w:spacing w:before="360" w:after="360"/>
    </w:pPr>
    <w:rPr>
      <w:iCs w:val="0"/>
      <w:color w:val="2F356C" w:themeColor="text2" w:themeTint="E6"/>
      <w:sz w:val="28"/>
    </w:rPr>
  </w:style>
  <w:style w:type="table" w:styleId="PlainTable5">
    <w:name w:val="Plain Table 5"/>
    <w:basedOn w:val="TableNormal"/>
    <w:uiPriority w:val="45"/>
    <w:rsid w:val="002667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B56BA2"/>
    <w:pPr>
      <w:ind w:left="720"/>
      <w:contextualSpacing/>
    </w:pPr>
  </w:style>
  <w:style w:type="table" w:styleId="TableGridLight">
    <w:name w:val="Grid Table Light"/>
    <w:basedOn w:val="TableNormal"/>
    <w:uiPriority w:val="40"/>
    <w:rsid w:val="000505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0505A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5C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F73AA0"/>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26C1B"/>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26C1B"/>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26C1B"/>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26C1B"/>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paragraph" w:styleId="NoSpacing">
    <w:name w:val="No Spacing"/>
    <w:basedOn w:val="Normal"/>
    <w:uiPriority w:val="1"/>
    <w:qFormat/>
    <w:rsid w:val="00B56BA2"/>
    <w:pPr>
      <w:spacing w:after="0" w:line="240" w:lineRule="auto"/>
    </w:pPr>
  </w:style>
  <w:style w:type="paragraph" w:styleId="NormalWeb">
    <w:name w:val="Normal (Web)"/>
    <w:basedOn w:val="Normal"/>
    <w:uiPriority w:val="99"/>
    <w:semiHidden/>
    <w:unhideWhenUsed/>
    <w:rsid w:val="00F25A7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4858">
      <w:bodyDiv w:val="1"/>
      <w:marLeft w:val="0"/>
      <w:marRight w:val="0"/>
      <w:marTop w:val="0"/>
      <w:marBottom w:val="0"/>
      <w:divBdr>
        <w:top w:val="none" w:sz="0" w:space="0" w:color="auto"/>
        <w:left w:val="none" w:sz="0" w:space="0" w:color="auto"/>
        <w:bottom w:val="none" w:sz="0" w:space="0" w:color="auto"/>
        <w:right w:val="none" w:sz="0" w:space="0" w:color="auto"/>
      </w:divBdr>
    </w:div>
    <w:div w:id="150709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uxdourado/Library/Containers/com.microsoft.Word/Data/Library/Application%20Support/Microsoft/Office/16.0/DTS/en-GB%7b13980959-93E3-5640-9561-47DE73D40AD9%7d/%7b756BA283-F3D6-1546-9344-1A204FA2582E%7dtf10002078_mac.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12A6-0EBF-FD49-A639-091BDF0D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{756BA283-F3D6-1546-9344-1A204FA2582E}tf10002078_mac.dotx</Template>
  <TotalTime>180</TotalTime>
  <Pages>14</Pages>
  <Words>1550</Words>
  <Characters>8836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Dourado</dc:creator>
  <cp:keywords/>
  <dc:description/>
  <cp:lastModifiedBy>Dario Dourado</cp:lastModifiedBy>
  <cp:revision>6</cp:revision>
  <dcterms:created xsi:type="dcterms:W3CDTF">2023-06-01T16:48:00Z</dcterms:created>
  <dcterms:modified xsi:type="dcterms:W3CDTF">2023-06-11T13:24:00Z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