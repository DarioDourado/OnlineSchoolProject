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16C1" w14:textId="77777777" w:rsidR="00B56BA2" w:rsidRDefault="00B56BA2" w:rsidP="00B56BA2">
      <w:pPr>
        <w:pStyle w:val="NoSpacing"/>
        <w:jc w:val="center"/>
        <w:rPr>
          <w:b/>
          <w:bCs/>
          <w:sz w:val="96"/>
          <w:szCs w:val="96"/>
        </w:rPr>
      </w:pPr>
    </w:p>
    <w:p w14:paraId="7E6860CB" w14:textId="77777777" w:rsidR="00B56BA2" w:rsidRDefault="00B56BA2" w:rsidP="00B56BA2">
      <w:pPr>
        <w:pStyle w:val="NoSpacing"/>
        <w:jc w:val="center"/>
        <w:rPr>
          <w:b/>
          <w:bCs/>
          <w:sz w:val="96"/>
          <w:szCs w:val="96"/>
        </w:rPr>
      </w:pPr>
    </w:p>
    <w:p w14:paraId="5AEE9820" w14:textId="77777777" w:rsidR="00B56BA2" w:rsidRDefault="00B56BA2" w:rsidP="00B56BA2">
      <w:pPr>
        <w:pStyle w:val="NoSpacing"/>
        <w:jc w:val="center"/>
        <w:rPr>
          <w:b/>
          <w:bCs/>
          <w:sz w:val="96"/>
          <w:szCs w:val="96"/>
        </w:rPr>
      </w:pPr>
    </w:p>
    <w:p w14:paraId="63BE4252" w14:textId="351DCC76" w:rsidR="002973C0" w:rsidRDefault="00B56BA2" w:rsidP="00B56BA2">
      <w:pPr>
        <w:pStyle w:val="NoSpacing"/>
        <w:jc w:val="center"/>
        <w:rPr>
          <w:b/>
          <w:bCs/>
          <w:sz w:val="96"/>
          <w:szCs w:val="96"/>
        </w:rPr>
      </w:pPr>
      <w:proofErr w:type="spellStart"/>
      <w:r>
        <w:rPr>
          <w:b/>
          <w:bCs/>
          <w:sz w:val="96"/>
          <w:szCs w:val="96"/>
        </w:rPr>
        <w:t>Projecto</w:t>
      </w:r>
      <w:proofErr w:type="spellEnd"/>
      <w:r w:rsidR="00400E7F" w:rsidRPr="00B56BA2">
        <w:rPr>
          <w:b/>
          <w:bCs/>
          <w:sz w:val="96"/>
          <w:szCs w:val="96"/>
        </w:rPr>
        <w:t xml:space="preserve"> </w:t>
      </w:r>
      <w:r w:rsidR="00BE6A20">
        <w:rPr>
          <w:sz w:val="96"/>
          <w:szCs w:val="28"/>
        </w:rPr>
        <w:t>CoolLab</w:t>
      </w:r>
    </w:p>
    <w:p w14:paraId="1C815551" w14:textId="28BFDE42" w:rsidR="00524387" w:rsidRPr="00B56BA2" w:rsidRDefault="002973C0" w:rsidP="00B56BA2">
      <w:pPr>
        <w:pStyle w:val="NoSpacing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Online </w:t>
      </w:r>
      <w:proofErr w:type="spellStart"/>
      <w:r>
        <w:rPr>
          <w:b/>
          <w:bCs/>
          <w:sz w:val="96"/>
          <w:szCs w:val="96"/>
        </w:rPr>
        <w:t>Learning</w:t>
      </w:r>
      <w:proofErr w:type="spellEnd"/>
    </w:p>
    <w:p w14:paraId="3E64C1CC" w14:textId="3BB97F49" w:rsidR="00B43F7A" w:rsidRDefault="00B43F7A" w:rsidP="00192864">
      <w:pPr>
        <w:pStyle w:val="ListBullet"/>
      </w:pPr>
    </w:p>
    <w:tbl>
      <w:tblPr>
        <w:tblStyle w:val="PlainTable5"/>
        <w:tblW w:w="14601" w:type="dxa"/>
        <w:tblInd w:w="-851" w:type="dxa"/>
        <w:tblLayout w:type="fixed"/>
        <w:tblLook w:val="0480" w:firstRow="0" w:lastRow="0" w:firstColumn="1" w:lastColumn="0" w:noHBand="0" w:noVBand="1"/>
      </w:tblPr>
      <w:tblGrid>
        <w:gridCol w:w="1609"/>
        <w:gridCol w:w="12992"/>
      </w:tblGrid>
      <w:tr w:rsidR="002365B1" w:rsidRPr="00722C6B" w14:paraId="33C177D0" w14:textId="77777777" w:rsidTr="0023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right w:val="single" w:sz="48" w:space="0" w:color="072B62" w:themeColor="background2" w:themeShade="40"/>
            </w:tcBorders>
            <w:textDirection w:val="btLr"/>
            <w:vAlign w:val="bottom"/>
          </w:tcPr>
          <w:p w14:paraId="27D551CA" w14:textId="409CB274" w:rsidR="00192864" w:rsidRPr="00192864" w:rsidRDefault="00192864" w:rsidP="00192864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 w:rsidRPr="004E075C">
              <w:rPr>
                <w:sz w:val="72"/>
                <w:szCs w:val="48"/>
              </w:rPr>
              <w:lastRenderedPageBreak/>
              <w:t>Estratégia</w:t>
            </w:r>
          </w:p>
        </w:tc>
        <w:tc>
          <w:tcPr>
            <w:tcW w:w="12992" w:type="dxa"/>
            <w:tcBorders>
              <w:left w:val="single" w:sz="48" w:space="0" w:color="072B62" w:themeColor="background2" w:themeShade="40"/>
            </w:tcBorders>
            <w:shd w:val="clear" w:color="auto" w:fill="FFFFFF" w:themeFill="background1"/>
            <w:vAlign w:val="center"/>
          </w:tcPr>
          <w:p w14:paraId="646DA5C1" w14:textId="49632EB8" w:rsidR="00192864" w:rsidRPr="00F25A78" w:rsidRDefault="00B56BA2" w:rsidP="00842950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A78">
              <w:t>O</w:t>
            </w:r>
            <w:r w:rsidR="00192864" w:rsidRPr="00F25A78">
              <w:t>bjetivos do Produto</w:t>
            </w:r>
          </w:p>
          <w:p w14:paraId="47288B04" w14:textId="6B401CE4" w:rsidR="00E75107" w:rsidRDefault="00E75107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decorrer da última década com a evolução e rapidez da interne, plataformas que usam vídeo foram tendo cada vez melhor condição para poder expor e proporcionar cada vez melhores condições aos seus utilizadores. Na sequência plataformas de ensino e tutoriais foram crescendo e alimentando-se de conteúdo educativo / formativo nas mais diversas áreas.</w:t>
            </w:r>
          </w:p>
          <w:p w14:paraId="6F2DC82D" w14:textId="77777777" w:rsidR="00E75107" w:rsidRDefault="00E75107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271298" w14:textId="79EB8EEB" w:rsidR="00F25A78" w:rsidRDefault="00E75107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  <w:r>
              <w:t xml:space="preserve">O </w:t>
            </w:r>
            <w:r w:rsidR="00F25A78" w:rsidRPr="00F25A78">
              <w:rPr>
                <w:lang w:val="en-PT"/>
              </w:rPr>
              <w:t>projeto</w:t>
            </w:r>
            <w:r>
              <w:t xml:space="preserve"> </w:t>
            </w:r>
            <w:r w:rsidR="002973C0">
              <w:t>“Cool</w:t>
            </w:r>
            <w:r w:rsidR="00BE6A20">
              <w:t>L</w:t>
            </w:r>
            <w:r w:rsidR="002973C0">
              <w:t xml:space="preserve">ab online </w:t>
            </w:r>
            <w:proofErr w:type="spellStart"/>
            <w:r w:rsidR="002973C0">
              <w:t>lerning</w:t>
            </w:r>
            <w:proofErr w:type="spellEnd"/>
            <w:r w:rsidR="002973C0">
              <w:t>”,</w:t>
            </w:r>
            <w:r w:rsidR="00F25A78" w:rsidRPr="00F25A78">
              <w:rPr>
                <w:lang w:val="en-PT"/>
              </w:rPr>
              <w:t xml:space="preserve"> consiste em criar uma plataforma de cursos online para que as pessoas possam adquirir novas habilidades e conhecimentos de forma conveniente e flexível. Acredit</w:t>
            </w:r>
            <w:r>
              <w:t>ando convictamente</w:t>
            </w:r>
            <w:r w:rsidR="00F25A78" w:rsidRPr="00F25A78">
              <w:rPr>
                <w:lang w:val="en-PT"/>
              </w:rPr>
              <w:t xml:space="preserve"> que a aprendizagem contínua é essencial para o desenvolvimento pessoal e profissional</w:t>
            </w:r>
            <w:r>
              <w:t xml:space="preserve">, esta </w:t>
            </w:r>
            <w:r w:rsidR="00F25A78" w:rsidRPr="00F25A78">
              <w:rPr>
                <w:lang w:val="en-PT"/>
              </w:rPr>
              <w:t xml:space="preserve"> plataforma de cursos online oferece uma maneira acessível e eficaz de alcançar esse objetivo.</w:t>
            </w:r>
          </w:p>
          <w:p w14:paraId="26B45305" w14:textId="77777777" w:rsidR="00E75107" w:rsidRPr="00F25A78" w:rsidRDefault="00E75107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</w:p>
          <w:p w14:paraId="7D01274F" w14:textId="03A48B45" w:rsidR="00F25A78" w:rsidRPr="00F25A78" w:rsidRDefault="00F25A78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A78">
              <w:rPr>
                <w:lang w:val="en-PT"/>
              </w:rPr>
              <w:t>Em tempos em que a tecnologia está em constante evolução, é fundamental estar atualizado e preparado para enfrentar novos desafios. Aprendendo novas habilidades, é possível ampliar nossas perspectivas e oportunidades, aumentando nossa competitividade no mercado de trabalho</w:t>
            </w:r>
            <w:r w:rsidR="00E75107">
              <w:t xml:space="preserve"> assim como conhecimento pessoal para poder também desenvolver os mais </w:t>
            </w:r>
            <w:proofErr w:type="spellStart"/>
            <w:r w:rsidR="00E75107">
              <w:t>variádos</w:t>
            </w:r>
            <w:proofErr w:type="spellEnd"/>
            <w:r w:rsidR="00E75107">
              <w:t xml:space="preserve"> projetos pessoais.</w:t>
            </w:r>
          </w:p>
          <w:p w14:paraId="5526A062" w14:textId="77777777" w:rsidR="00722C6B" w:rsidRDefault="00F25A78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A78">
              <w:rPr>
                <w:lang w:val="en-PT"/>
              </w:rPr>
              <w:t>Nosso projeto visa tornar o processo de aprendizado fácil e acessível, permitindo que as pessoas estudem de onde quiserem, no horário que for mais conveniente para elas</w:t>
            </w:r>
            <w:r w:rsidR="00722C6B">
              <w:t>, necessitando apenas de uma conceção á internet.</w:t>
            </w:r>
          </w:p>
          <w:p w14:paraId="49E825B9" w14:textId="77777777" w:rsidR="00722C6B" w:rsidRDefault="00722C6B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4DF697" w14:textId="52876D1A" w:rsidR="00F25A78" w:rsidRPr="00F25A78" w:rsidRDefault="00F25A78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A78">
              <w:rPr>
                <w:lang w:val="en-PT"/>
              </w:rPr>
              <w:t>Ao realizar os cursos online, os alunos podem estudar ao seu próprio ritmo, sem precisar se preocupar com deslocamentos ou horários restritos</w:t>
            </w:r>
            <w:r w:rsidR="00722C6B">
              <w:t xml:space="preserve"> podendo assim com todo o conforto fazer qualquer um dos nossos cursos, assim como, esclarecer qualquer dúvida que tenha.</w:t>
            </w:r>
          </w:p>
          <w:p w14:paraId="39F9C01E" w14:textId="30716639" w:rsidR="00F25A78" w:rsidRDefault="00F25A78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  <w:r w:rsidRPr="00F25A78">
              <w:rPr>
                <w:lang w:val="en-PT"/>
              </w:rPr>
              <w:t>Acreditamos que nosso projeto é importante para a sociedade, pois incentiva a aprendizagem contínua e ajuda a promover a democratização do conhecimento. Todos devem ter a oportunidade de adquirir novas habilidades e conhecimentos, independentemente de sua localização geográfica ou de sua situação financeira.</w:t>
            </w:r>
          </w:p>
          <w:p w14:paraId="096B6224" w14:textId="77777777" w:rsidR="00722C6B" w:rsidRPr="00F25A78" w:rsidRDefault="00722C6B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</w:p>
          <w:p w14:paraId="3D4C20C1" w14:textId="41624B75" w:rsidR="00F25A78" w:rsidRDefault="00F25A78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  <w:r w:rsidRPr="00F25A78">
              <w:rPr>
                <w:lang w:val="en-PT"/>
              </w:rPr>
              <w:t>Com nossa plataforma de cursos online, queremos ajudar as pessoas a atingir seus objetivos pessoais e profissionais, fornecendo uma experiência de aprendizado envolvente e acessível a todos.</w:t>
            </w:r>
          </w:p>
          <w:p w14:paraId="72F59234" w14:textId="51F6D8C3" w:rsidR="00722C6B" w:rsidRDefault="00722C6B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T"/>
              </w:rPr>
            </w:pPr>
          </w:p>
          <w:p w14:paraId="05E6A50F" w14:textId="10885BE0" w:rsidR="00722C6B" w:rsidRPr="00842950" w:rsidRDefault="00722C6B" w:rsidP="00F25A7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darkGray"/>
              </w:rPr>
            </w:pPr>
            <w:r w:rsidRPr="00842950">
              <w:rPr>
                <w:highlight w:val="darkGray"/>
              </w:rPr>
              <w:t xml:space="preserve">Numa primeira fase a nossa plataforma será uma </w:t>
            </w:r>
            <w:r w:rsidR="00AE7C84" w:rsidRPr="00842950">
              <w:rPr>
                <w:highlight w:val="darkGray"/>
              </w:rPr>
              <w:t>concebida</w:t>
            </w:r>
            <w:r w:rsidRPr="00842950">
              <w:rPr>
                <w:highlight w:val="darkGray"/>
              </w:rPr>
              <w:t xml:space="preserve"> </w:t>
            </w:r>
            <w:r w:rsidR="00AE7C84" w:rsidRPr="00842950">
              <w:rPr>
                <w:highlight w:val="darkGray"/>
              </w:rPr>
              <w:t>para que o utilizador tenha a opção de</w:t>
            </w:r>
            <w:r w:rsidRPr="00842950">
              <w:rPr>
                <w:highlight w:val="darkGray"/>
              </w:rPr>
              <w:t xml:space="preserve"> acesso a</w:t>
            </w:r>
            <w:r w:rsidR="00AE7C84" w:rsidRPr="00842950">
              <w:rPr>
                <w:highlight w:val="darkGray"/>
              </w:rPr>
              <w:t>os</w:t>
            </w:r>
            <w:r w:rsidRPr="00842950">
              <w:rPr>
                <w:highlight w:val="darkGray"/>
              </w:rPr>
              <w:t xml:space="preserve"> cursos individualmente</w:t>
            </w:r>
            <w:r w:rsidR="00AE7C84" w:rsidRPr="00842950">
              <w:rPr>
                <w:highlight w:val="darkGray"/>
              </w:rPr>
              <w:t>, pagando apenas por o que consome,</w:t>
            </w:r>
            <w:r w:rsidRPr="00842950">
              <w:rPr>
                <w:highlight w:val="darkGray"/>
              </w:rPr>
              <w:t xml:space="preserve"> ou</w:t>
            </w:r>
            <w:r w:rsidR="00AE7C84" w:rsidRPr="00842950">
              <w:rPr>
                <w:highlight w:val="darkGray"/>
              </w:rPr>
              <w:t xml:space="preserve"> pela opção de subscrição anual onde poderá ter acesso</w:t>
            </w:r>
            <w:r w:rsidRPr="00842950">
              <w:rPr>
                <w:highlight w:val="darkGray"/>
              </w:rPr>
              <w:t xml:space="preserve"> a todo o conteúdo existente</w:t>
            </w:r>
            <w:r w:rsidR="00AE7C84" w:rsidRPr="00842950">
              <w:rPr>
                <w:highlight w:val="darkGray"/>
              </w:rPr>
              <w:t>.</w:t>
            </w:r>
          </w:p>
          <w:p w14:paraId="537E13CB" w14:textId="5796A5CB" w:rsidR="00192864" w:rsidRPr="00722C6B" w:rsidRDefault="00AE7C84" w:rsidP="00722C6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950">
              <w:rPr>
                <w:highlight w:val="darkGray"/>
              </w:rPr>
              <w:t xml:space="preserve">Numa segunda fase com o Back-End iremos </w:t>
            </w:r>
            <w:r w:rsidR="00842950" w:rsidRPr="00842950">
              <w:rPr>
                <w:highlight w:val="darkGray"/>
              </w:rPr>
              <w:t>deixar a possibilidade de qualquer pessoa que seja formador / professor poder ter exposto o seu conteúdo digital.</w:t>
            </w:r>
          </w:p>
        </w:tc>
      </w:tr>
    </w:tbl>
    <w:p w14:paraId="4974AF54" w14:textId="72EEC015" w:rsidR="00B43F7A" w:rsidRPr="00722C6B" w:rsidRDefault="00B43F7A" w:rsidP="00842950">
      <w:pPr>
        <w:pStyle w:val="ListBullet"/>
      </w:pPr>
    </w:p>
    <w:tbl>
      <w:tblPr>
        <w:tblStyle w:val="PlainTable5"/>
        <w:tblW w:w="14415" w:type="dxa"/>
        <w:tblInd w:w="-851" w:type="dxa"/>
        <w:tblLayout w:type="fixed"/>
        <w:tblLook w:val="0480" w:firstRow="0" w:lastRow="0" w:firstColumn="1" w:lastColumn="0" w:noHBand="0" w:noVBand="1"/>
      </w:tblPr>
      <w:tblGrid>
        <w:gridCol w:w="2097"/>
        <w:gridCol w:w="12318"/>
      </w:tblGrid>
      <w:tr w:rsidR="000778A8" w:rsidRPr="00722C6B" w14:paraId="4C4C9733" w14:textId="77777777" w:rsidTr="006E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tcBorders>
              <w:right w:val="single" w:sz="48" w:space="0" w:color="072B62" w:themeColor="background2" w:themeShade="40"/>
            </w:tcBorders>
            <w:textDirection w:val="btLr"/>
            <w:vAlign w:val="bottom"/>
          </w:tcPr>
          <w:p w14:paraId="2EC98FF8" w14:textId="4AA1E6EC" w:rsidR="000778A8" w:rsidRPr="00722C6B" w:rsidRDefault="000778A8" w:rsidP="009B7456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</w:p>
        </w:tc>
        <w:tc>
          <w:tcPr>
            <w:tcW w:w="12318" w:type="dxa"/>
            <w:tcBorders>
              <w:left w:val="single" w:sz="48" w:space="0" w:color="072B62" w:themeColor="background2" w:themeShade="40"/>
            </w:tcBorders>
            <w:shd w:val="clear" w:color="auto" w:fill="FFFFFF" w:themeFill="background1"/>
            <w:vAlign w:val="center"/>
          </w:tcPr>
          <w:p w14:paraId="77978C00" w14:textId="77777777" w:rsidR="000778A8" w:rsidRPr="00192864" w:rsidRDefault="000778A8" w:rsidP="000778A8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864">
              <w:t>Público-Alvo</w:t>
            </w:r>
          </w:p>
          <w:p w14:paraId="22493B87" w14:textId="77777777" w:rsidR="000778A8" w:rsidRPr="004E075C" w:rsidRDefault="000778A8" w:rsidP="009B74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E43F41" w14:textId="77777777" w:rsidR="000778A8" w:rsidRDefault="000778A8" w:rsidP="009B745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E8A8AA" w14:textId="210FB821" w:rsidR="000778A8" w:rsidRDefault="00722C6B" w:rsidP="000778A8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10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C6B">
              <w:t>Todas as pessoas que queiram aprender e desenvolver mais conheci</w:t>
            </w:r>
            <w:r>
              <w:t xml:space="preserve">mento, independentemente da área. </w:t>
            </w:r>
          </w:p>
          <w:p w14:paraId="7317973D" w14:textId="5F4E88A1" w:rsidR="00842950" w:rsidRPr="00842950" w:rsidRDefault="00842950" w:rsidP="000778A8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10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darkGray"/>
              </w:rPr>
            </w:pPr>
            <w:r w:rsidRPr="00842950">
              <w:rPr>
                <w:highlight w:val="darkGray"/>
              </w:rPr>
              <w:t>Todas as pessoas que tenham conhecimento e que tenham o gosto pela partilha de conhecimento.</w:t>
            </w:r>
          </w:p>
          <w:p w14:paraId="755B5804" w14:textId="0BE2D6F6" w:rsidR="000778A8" w:rsidRPr="00722C6B" w:rsidRDefault="000778A8" w:rsidP="000778A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0BA852" w14:textId="185E7933" w:rsidR="004E075C" w:rsidRPr="00722C6B" w:rsidRDefault="004E075C" w:rsidP="00B43F7A">
      <w:pPr>
        <w:pStyle w:val="ListBullet"/>
        <w:ind w:left="389" w:hanging="389"/>
      </w:pPr>
    </w:p>
    <w:p w14:paraId="0E3B041E" w14:textId="0919B25E" w:rsidR="004E075C" w:rsidRPr="00722C6B" w:rsidRDefault="004E075C" w:rsidP="00B43F7A">
      <w:pPr>
        <w:pStyle w:val="ListBullet"/>
        <w:ind w:left="389" w:hanging="389"/>
      </w:pPr>
    </w:p>
    <w:tbl>
      <w:tblPr>
        <w:tblStyle w:val="PlainTable3"/>
        <w:tblW w:w="13608" w:type="dxa"/>
        <w:tblLayout w:type="fixed"/>
        <w:tblLook w:val="0480" w:firstRow="0" w:lastRow="0" w:firstColumn="1" w:lastColumn="0" w:noHBand="0" w:noVBand="1"/>
      </w:tblPr>
      <w:tblGrid>
        <w:gridCol w:w="1576"/>
        <w:gridCol w:w="12032"/>
      </w:tblGrid>
      <w:tr w:rsidR="00192864" w:rsidRPr="002162BB" w14:paraId="0C816965" w14:textId="77777777" w:rsidTr="006E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 w:val="restart"/>
            <w:shd w:val="clear" w:color="auto" w:fill="FFFFFF" w:themeFill="background1"/>
            <w:textDirection w:val="btLr"/>
          </w:tcPr>
          <w:p w14:paraId="3E7A9BEB" w14:textId="237CD1AB" w:rsidR="00192864" w:rsidRPr="00192864" w:rsidRDefault="00192864" w:rsidP="00192864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 w:rsidRPr="00437438">
              <w:rPr>
                <w:b/>
                <w:caps w:val="0"/>
                <w:sz w:val="72"/>
                <w:szCs w:val="48"/>
              </w:rPr>
              <w:t>Âmbito</w:t>
            </w:r>
          </w:p>
        </w:tc>
        <w:tc>
          <w:tcPr>
            <w:tcW w:w="12032" w:type="dxa"/>
          </w:tcPr>
          <w:p w14:paraId="48FA9375" w14:textId="44F5D802" w:rsidR="00192864" w:rsidRPr="002162BB" w:rsidRDefault="00842950" w:rsidP="004E075C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Front-end</w:t>
            </w:r>
            <w:r w:rsidR="00192864" w:rsidRPr="002162BB">
              <w:t xml:space="preserve"> v.1</w:t>
            </w:r>
          </w:p>
          <w:p w14:paraId="4E6E6134" w14:textId="67418BC2" w:rsidR="00192864" w:rsidRDefault="00842950" w:rsidP="00437438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Landing Page</w:t>
            </w:r>
          </w:p>
          <w:p w14:paraId="589B81B8" w14:textId="77777777" w:rsidR="00B36F6F" w:rsidRPr="002162BB" w:rsidRDefault="00B36F6F" w:rsidP="00B36F6F">
            <w:pPr>
              <w:pStyle w:val="ListBulle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93F1E9" w14:textId="6223AA6B" w:rsidR="00192864" w:rsidRPr="002162BB" w:rsidRDefault="00842950" w:rsidP="00437438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Contactos</w:t>
            </w:r>
          </w:p>
          <w:p w14:paraId="0D4DB01A" w14:textId="0901F8C3" w:rsidR="002162BB" w:rsidRPr="002162BB" w:rsidRDefault="002162BB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 xml:space="preserve">Formulário </w:t>
            </w:r>
          </w:p>
          <w:p w14:paraId="58095B2C" w14:textId="18C349C8" w:rsidR="00842950" w:rsidRDefault="00842950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Localização (Google API)</w:t>
            </w:r>
          </w:p>
          <w:p w14:paraId="16F248D0" w14:textId="77777777" w:rsidR="00B36F6F" w:rsidRPr="002162BB" w:rsidRDefault="00B36F6F" w:rsidP="00B36F6F">
            <w:pPr>
              <w:pStyle w:val="ListBulle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B478AB" w14:textId="4867B641" w:rsidR="00192864" w:rsidRPr="002162BB" w:rsidRDefault="002162BB" w:rsidP="00437438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Cursos</w:t>
            </w:r>
          </w:p>
          <w:p w14:paraId="370DD0F5" w14:textId="77777777" w:rsidR="002162BB" w:rsidRPr="002162BB" w:rsidRDefault="002162BB" w:rsidP="00437438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Expostos os cursos</w:t>
            </w:r>
          </w:p>
          <w:p w14:paraId="048F8271" w14:textId="3A049788" w:rsidR="00437438" w:rsidRDefault="002162BB" w:rsidP="00437438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Filtros tema</w:t>
            </w:r>
            <w:r w:rsidR="00437438" w:rsidRPr="002162BB">
              <w:t>.</w:t>
            </w:r>
          </w:p>
          <w:p w14:paraId="5D361A5D" w14:textId="3409CBEC" w:rsidR="002162BB" w:rsidRDefault="002162BB" w:rsidP="00437438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Curso</w:t>
            </w:r>
          </w:p>
          <w:p w14:paraId="076921C7" w14:textId="3CBEB21D" w:rsidR="00B36F6F" w:rsidRDefault="00B36F6F" w:rsidP="00B36F6F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apresentação do curso</w:t>
            </w:r>
          </w:p>
          <w:p w14:paraId="7AC3E54A" w14:textId="0B4FF877" w:rsidR="00A32B54" w:rsidRDefault="00F625E6" w:rsidP="00B36F6F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Carrinho de compra</w:t>
            </w:r>
          </w:p>
          <w:p w14:paraId="74986BA9" w14:textId="6DB7838D" w:rsidR="00F625E6" w:rsidRDefault="00A32B54" w:rsidP="00F625E6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Meios de </w:t>
            </w:r>
            <w:r w:rsidR="00763AEC">
              <w:t>pagamento (</w:t>
            </w:r>
            <w:r w:rsidR="00A14014">
              <w:t>API)</w:t>
            </w:r>
          </w:p>
          <w:p w14:paraId="343E98BB" w14:textId="7E699A2E" w:rsidR="00F625E6" w:rsidRDefault="00F625E6" w:rsidP="00F625E6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com sucesso</w:t>
            </w:r>
          </w:p>
          <w:p w14:paraId="0186E8A4" w14:textId="67E00E28" w:rsidR="002162BB" w:rsidRDefault="002162BB" w:rsidP="005615BA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9CF20E" w14:textId="77777777" w:rsidR="00B36F6F" w:rsidRPr="002162BB" w:rsidRDefault="00B36F6F" w:rsidP="005615BA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2F081D" w14:textId="4BFF434F" w:rsidR="002162BB" w:rsidRPr="002162BB" w:rsidRDefault="002162BB" w:rsidP="002162BB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 xml:space="preserve">Trabalhe </w:t>
            </w:r>
            <w:r>
              <w:t>c</w:t>
            </w:r>
            <w:r w:rsidRPr="002162BB">
              <w:t>onnosco</w:t>
            </w:r>
          </w:p>
          <w:p w14:paraId="3318F300" w14:textId="4774B155" w:rsidR="002162BB" w:rsidRDefault="002162BB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2BB">
              <w:t>Registo de pessoas interessadas e</w:t>
            </w:r>
            <w:r>
              <w:t>x</w:t>
            </w:r>
            <w:r w:rsidRPr="002162BB">
              <w:t xml:space="preserve">por o </w:t>
            </w:r>
            <w:r w:rsidR="00BE6A20">
              <w:t>próprio</w:t>
            </w:r>
            <w:r w:rsidRPr="002162BB">
              <w:t xml:space="preserve"> curso online</w:t>
            </w:r>
          </w:p>
          <w:p w14:paraId="719E9697" w14:textId="77777777" w:rsidR="00803E2B" w:rsidRDefault="00803E2B" w:rsidP="00803E2B">
            <w:pPr>
              <w:pStyle w:val="ListBulle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9D3D2C" w14:textId="2E9A8E30" w:rsidR="002162BB" w:rsidRPr="002162BB" w:rsidRDefault="002162BB" w:rsidP="002162BB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Plataforma</w:t>
            </w:r>
          </w:p>
          <w:p w14:paraId="0940B0A2" w14:textId="5CFEFFEA" w:rsidR="002162BB" w:rsidRDefault="002162BB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Registo</w:t>
            </w:r>
          </w:p>
          <w:p w14:paraId="3DACA560" w14:textId="1662D4EF" w:rsidR="00B36F6F" w:rsidRDefault="00B36F6F" w:rsidP="00B36F6F">
            <w:pPr>
              <w:pStyle w:val="ListBullet"/>
              <w:numPr>
                <w:ilvl w:val="2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Formulário para novo utilizador</w:t>
            </w:r>
          </w:p>
          <w:p w14:paraId="585E74C9" w14:textId="51100706" w:rsidR="002162BB" w:rsidRDefault="002162BB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Autentificação / Login</w:t>
            </w:r>
          </w:p>
          <w:p w14:paraId="6EEA5B5A" w14:textId="77777777" w:rsidR="002162BB" w:rsidRDefault="002162BB" w:rsidP="002162BB">
            <w:pPr>
              <w:pStyle w:val="ListBullet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A0E13D" w14:textId="2449B07E" w:rsidR="002162BB" w:rsidRPr="002162BB" w:rsidRDefault="002162BB" w:rsidP="002162BB">
            <w:pPr>
              <w:pStyle w:val="ListBulle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 Aluno</w:t>
            </w:r>
          </w:p>
          <w:p w14:paraId="4CED923D" w14:textId="7563A9C6" w:rsidR="002162BB" w:rsidRDefault="00A32B54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Aluno</w:t>
            </w:r>
          </w:p>
          <w:p w14:paraId="0B7504B3" w14:textId="6753CCF1" w:rsidR="00A32B54" w:rsidRDefault="00A32B54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Cursos adquiridos</w:t>
            </w:r>
          </w:p>
          <w:p w14:paraId="14EA224E" w14:textId="4902AACE" w:rsidR="00A32B54" w:rsidRPr="002162BB" w:rsidRDefault="00A32B54" w:rsidP="002162BB">
            <w:pPr>
              <w:pStyle w:val="ListBullet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Progressão do Curso</w:t>
            </w:r>
          </w:p>
          <w:p w14:paraId="59C049E9" w14:textId="77777777" w:rsidR="00192864" w:rsidRPr="002162BB" w:rsidRDefault="00192864" w:rsidP="00E96509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64C2C6" w14:textId="77777777" w:rsidR="00192864" w:rsidRDefault="00192864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1E60D6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FF281B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F6F607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6FD0B1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A17646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ED73F9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DE598F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4EED96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3E1D35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789639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98219E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A9F00B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FD6F10" w14:textId="77777777" w:rsidR="00763AEC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C9384B" w14:textId="3E6A8F04" w:rsidR="00763AEC" w:rsidRPr="002162BB" w:rsidRDefault="00763AEC" w:rsidP="0057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864" w:rsidRPr="004E075C" w14:paraId="53DF40F1" w14:textId="77777777" w:rsidTr="006E5F31">
        <w:trPr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/>
            <w:shd w:val="clear" w:color="auto" w:fill="FFFFFF" w:themeFill="background1"/>
            <w:textDirection w:val="btLr"/>
          </w:tcPr>
          <w:p w14:paraId="5AA16DB1" w14:textId="77777777" w:rsidR="00192864" w:rsidRPr="002162BB" w:rsidRDefault="00192864" w:rsidP="0057597B">
            <w:pPr>
              <w:pStyle w:val="ListBullet"/>
              <w:ind w:left="502" w:right="2499" w:hanging="389"/>
            </w:pPr>
          </w:p>
        </w:tc>
        <w:tc>
          <w:tcPr>
            <w:tcW w:w="12032" w:type="dxa"/>
            <w:shd w:val="clear" w:color="auto" w:fill="F2F2F2" w:themeFill="background1" w:themeFillShade="F2"/>
          </w:tcPr>
          <w:p w14:paraId="382512B1" w14:textId="77777777" w:rsidR="00192864" w:rsidRPr="00411E2C" w:rsidRDefault="00192864" w:rsidP="00192864">
            <w:pPr>
              <w:pStyle w:val="Heading4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E2C">
              <w:t>Estratégia de Conteúdo</w:t>
            </w:r>
          </w:p>
          <w:p w14:paraId="30250245" w14:textId="77777777" w:rsidR="004E4D3B" w:rsidRDefault="004E4D3B" w:rsidP="00437438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Apresentar um produto de fácil compreensão para o utilizador.</w:t>
            </w:r>
          </w:p>
          <w:p w14:paraId="6A44EADF" w14:textId="77777777" w:rsidR="004E4D3B" w:rsidRDefault="004E4D3B" w:rsidP="00437438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produto que resolva 3 problemas das pessoas:</w:t>
            </w:r>
          </w:p>
          <w:p w14:paraId="048B0B34" w14:textId="1BA64236" w:rsidR="004E4D3B" w:rsidRDefault="004E4D3B" w:rsidP="004E4D3B">
            <w:pPr>
              <w:pStyle w:val="ListBullet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Tempo Reduzido:</w:t>
            </w:r>
          </w:p>
          <w:p w14:paraId="7CF78482" w14:textId="0291EC27" w:rsidR="004E4D3B" w:rsidRDefault="004E4D3B" w:rsidP="004E4D3B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Com o objetivo de cada utilizador poder usufruir do produto á hora e local que mais lhe convém.</w:t>
            </w:r>
          </w:p>
          <w:p w14:paraId="331D3A02" w14:textId="5CC26D53" w:rsidR="00763AEC" w:rsidRDefault="00763AEC" w:rsidP="00763AEC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 utilizador terá um programa focado e orientado as suas necessidades.</w:t>
            </w:r>
          </w:p>
          <w:p w14:paraId="005CDE22" w14:textId="69CEA118" w:rsidR="004E4D3B" w:rsidRDefault="004E4D3B" w:rsidP="00763AEC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Sem necessidade perder dias ou até talvez semanas a juntar o conteúdo que necessita de aprender</w:t>
            </w:r>
            <w:r w:rsidR="00763AEC">
              <w:t xml:space="preserve"> e que por vezes fica mais confuso que esclarecido devido á enorme quantidade de informação solta.</w:t>
            </w:r>
          </w:p>
          <w:p w14:paraId="6AC0DE85" w14:textId="77777777" w:rsidR="004E4D3B" w:rsidRDefault="004E4D3B" w:rsidP="004E4D3B">
            <w:pPr>
              <w:pStyle w:val="ListBullet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Aquisição de Conhecimento:</w:t>
            </w:r>
          </w:p>
          <w:p w14:paraId="521457C1" w14:textId="4650C51B" w:rsidR="004E4D3B" w:rsidRDefault="004E4D3B" w:rsidP="004E4D3B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Um Produto educacional com lições curtas, diretas ao ponto e de linguagem simples.</w:t>
            </w:r>
          </w:p>
          <w:p w14:paraId="625C4336" w14:textId="77777777" w:rsidR="004E4D3B" w:rsidRDefault="004E4D3B" w:rsidP="004E4D3B">
            <w:pPr>
              <w:pStyle w:val="ListBullet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Redução de Custos:</w:t>
            </w:r>
          </w:p>
          <w:p w14:paraId="3BA81279" w14:textId="1B428E58" w:rsidR="004E4D3B" w:rsidRDefault="004E4D3B" w:rsidP="004E4D3B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 utilizador poderá ter acesso aos conteúdos em qualquer dispositivo.</w:t>
            </w:r>
          </w:p>
          <w:p w14:paraId="635B8FFF" w14:textId="0BA6F9BF" w:rsidR="004E4D3B" w:rsidRDefault="004E4D3B" w:rsidP="004E4D3B">
            <w:pPr>
              <w:pStyle w:val="ListBulle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Não necessita de se deslocar a nenhum local </w:t>
            </w:r>
            <w:r w:rsidR="00763AEC">
              <w:t>específico</w:t>
            </w:r>
            <w:r>
              <w:t xml:space="preserve"> par poder ter a formação</w:t>
            </w:r>
          </w:p>
          <w:p w14:paraId="5EEB0F2D" w14:textId="77777777" w:rsidR="00763AEC" w:rsidRDefault="00763AEC" w:rsidP="00803E2B">
            <w:pPr>
              <w:pStyle w:val="ListBullet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UX / UI Intuitiva:</w:t>
            </w:r>
          </w:p>
          <w:p w14:paraId="4F7EF08D" w14:textId="3D3AB0D8" w:rsidR="00192864" w:rsidRPr="004E075C" w:rsidRDefault="00763AEC" w:rsidP="00763AEC">
            <w:pPr>
              <w:pStyle w:val="ListBullet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Toda a UX deverá ser intuitiva tanto para o utilizador experiente como para o menos experiente.</w:t>
            </w:r>
          </w:p>
        </w:tc>
      </w:tr>
    </w:tbl>
    <w:p w14:paraId="0661A1DF" w14:textId="64C4FB9A" w:rsidR="00275CB9" w:rsidRDefault="00275CB9" w:rsidP="00411E2C">
      <w:pPr>
        <w:pStyle w:val="ListBullet"/>
      </w:pPr>
    </w:p>
    <w:p w14:paraId="19E100A1" w14:textId="77777777" w:rsidR="00275CB9" w:rsidRDefault="00275CB9" w:rsidP="00411E2C">
      <w:pPr>
        <w:pStyle w:val="ListBullet"/>
      </w:pPr>
    </w:p>
    <w:p w14:paraId="2911AB00" w14:textId="4A9B45E4" w:rsidR="00073854" w:rsidRDefault="00073854" w:rsidP="00411E2C">
      <w:pPr>
        <w:pStyle w:val="ListBullet"/>
      </w:pPr>
    </w:p>
    <w:p w14:paraId="41D5239B" w14:textId="77777777" w:rsidR="00275CB9" w:rsidRDefault="00275CB9" w:rsidP="00411E2C">
      <w:pPr>
        <w:pStyle w:val="ListBullet"/>
      </w:pPr>
    </w:p>
    <w:p w14:paraId="2A5644D4" w14:textId="77777777" w:rsidR="00275CB9" w:rsidRDefault="00275CB9" w:rsidP="00411E2C">
      <w:pPr>
        <w:pStyle w:val="ListBullet"/>
      </w:pPr>
    </w:p>
    <w:tbl>
      <w:tblPr>
        <w:tblStyle w:val="PlainTable5"/>
        <w:tblpPr w:leftFromText="180" w:rightFromText="180" w:vertAnchor="page" w:horzAnchor="page" w:tblpX="1925" w:tblpY="2641"/>
        <w:tblW w:w="13183" w:type="dxa"/>
        <w:tblLayout w:type="fixed"/>
        <w:tblLook w:val="0480" w:firstRow="0" w:lastRow="0" w:firstColumn="1" w:lastColumn="0" w:noHBand="0" w:noVBand="1"/>
      </w:tblPr>
      <w:tblGrid>
        <w:gridCol w:w="1188"/>
        <w:gridCol w:w="11995"/>
      </w:tblGrid>
      <w:tr w:rsidR="0038111D" w:rsidRPr="004E075C" w14:paraId="08166D73" w14:textId="77777777" w:rsidTr="006E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extDirection w:val="btLr"/>
          </w:tcPr>
          <w:p w14:paraId="19C737C2" w14:textId="77777777" w:rsidR="0038111D" w:rsidRPr="00192864" w:rsidRDefault="0038111D" w:rsidP="0038111D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>
              <w:rPr>
                <w:sz w:val="72"/>
                <w:szCs w:val="48"/>
              </w:rPr>
              <w:lastRenderedPageBreak/>
              <w:t>Personas</w:t>
            </w:r>
          </w:p>
        </w:tc>
        <w:tc>
          <w:tcPr>
            <w:tcW w:w="11995" w:type="dxa"/>
          </w:tcPr>
          <w:p w14:paraId="0AB2BBDC" w14:textId="77777777" w:rsidR="0038111D" w:rsidRPr="00411E2C" w:rsidRDefault="0038111D" w:rsidP="0038111D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E2C">
              <w:t>Joana Almeida</w:t>
            </w:r>
          </w:p>
          <w:p w14:paraId="05DDAB1C" w14:textId="77777777" w:rsidR="0038111D" w:rsidRDefault="0038111D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Idade: 30-40</w:t>
            </w:r>
          </w:p>
          <w:p w14:paraId="23FA0FE4" w14:textId="00FE53F3" w:rsidR="0038111D" w:rsidRDefault="00803E2B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Profissão</w:t>
            </w:r>
            <w:r w:rsidR="0038111D" w:rsidRPr="00803E2B">
              <w:rPr>
                <w:u w:val="single"/>
              </w:rPr>
              <w:t>:</w:t>
            </w:r>
            <w:r w:rsidR="0038111D">
              <w:t xml:space="preserve"> </w:t>
            </w:r>
            <w:r>
              <w:t>Secretária</w:t>
            </w:r>
            <w:r w:rsidR="0038111D">
              <w:t xml:space="preserve"> da empresa </w:t>
            </w:r>
            <w:r>
              <w:t xml:space="preserve">Transportes Gouveia &amp; Bonifácio </w:t>
            </w:r>
            <w:proofErr w:type="spellStart"/>
            <w:r>
              <w:t>Lda</w:t>
            </w:r>
            <w:proofErr w:type="spellEnd"/>
          </w:p>
          <w:p w14:paraId="4B405294" w14:textId="63AAF919" w:rsidR="0038111D" w:rsidRDefault="0038111D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Localização: Porto (urbana) </w:t>
            </w:r>
          </w:p>
          <w:p w14:paraId="7DACCCCE" w14:textId="324DD7F1" w:rsidR="0038111D" w:rsidRDefault="0038111D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Personalidade: Energética, introvertida, dinâmica</w:t>
            </w:r>
            <w:r w:rsidR="00803E2B">
              <w:t>, casada, mãe.</w:t>
            </w:r>
          </w:p>
          <w:p w14:paraId="693A0141" w14:textId="77777777" w:rsidR="0038111D" w:rsidRDefault="0038111D" w:rsidP="0038111D">
            <w:pPr>
              <w:pStyle w:val="ListBullet"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40A">
              <w:rPr>
                <w:u w:val="single"/>
              </w:rPr>
              <w:t>Objetivos</w:t>
            </w:r>
            <w:r>
              <w:t xml:space="preserve">: </w:t>
            </w:r>
          </w:p>
          <w:p w14:paraId="714F15B8" w14:textId="1876F7CA" w:rsidR="0038111D" w:rsidRDefault="0038111D" w:rsidP="006E5F31">
            <w:pPr>
              <w:pStyle w:val="ListBullet"/>
              <w:numPr>
                <w:ilvl w:val="1"/>
                <w:numId w:val="24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Produtividade,</w:t>
            </w:r>
          </w:p>
          <w:p w14:paraId="10BF9057" w14:textId="0C801204" w:rsidR="00803E2B" w:rsidRDefault="00803E2B" w:rsidP="006E5F31">
            <w:pPr>
              <w:pStyle w:val="ListBullet"/>
              <w:numPr>
                <w:ilvl w:val="1"/>
                <w:numId w:val="24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Automatismo</w:t>
            </w:r>
          </w:p>
          <w:p w14:paraId="02011E65" w14:textId="1E25EC8C" w:rsidR="0038111D" w:rsidRDefault="00803E2B" w:rsidP="006E5F31">
            <w:pPr>
              <w:pStyle w:val="ListBullet"/>
              <w:numPr>
                <w:ilvl w:val="1"/>
                <w:numId w:val="24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Maior domínio de ferramentas de base de dados.</w:t>
            </w:r>
          </w:p>
          <w:p w14:paraId="7FF7C78D" w14:textId="77777777" w:rsidR="0038111D" w:rsidRPr="00E3140A" w:rsidRDefault="0038111D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3140A">
              <w:rPr>
                <w:u w:val="single"/>
              </w:rPr>
              <w:t>Frustrações:</w:t>
            </w:r>
          </w:p>
          <w:p w14:paraId="5FAF7BA3" w14:textId="1F31E856" w:rsidR="0038111D" w:rsidRDefault="0038111D" w:rsidP="006E5F31">
            <w:pPr>
              <w:pStyle w:val="ListBullet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Trabalho acumulado</w:t>
            </w:r>
            <w:r w:rsidR="00803E2B">
              <w:t>,</w:t>
            </w:r>
          </w:p>
          <w:p w14:paraId="6A270018" w14:textId="58AAF173" w:rsidR="0038111D" w:rsidRDefault="00803E2B" w:rsidP="006E5F31">
            <w:pPr>
              <w:pStyle w:val="ListBullet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tempo,</w:t>
            </w:r>
          </w:p>
          <w:p w14:paraId="33B0AF58" w14:textId="2BD375EB" w:rsidR="00803E2B" w:rsidRDefault="00803E2B" w:rsidP="006E5F31">
            <w:pPr>
              <w:pStyle w:val="ListBullet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Colegas sem </w:t>
            </w:r>
            <w:proofErr w:type="spell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para poder </w:t>
            </w:r>
            <w:r w:rsidR="006E5F31">
              <w:t>ajudá-la a completar as tarefas que tem maior dificuldade</w:t>
            </w:r>
          </w:p>
          <w:p w14:paraId="21E999BC" w14:textId="24C5ED17" w:rsidR="00803E2B" w:rsidRDefault="00803E2B" w:rsidP="006E5F31">
            <w:pPr>
              <w:pStyle w:val="ListBullet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Progressão no trabalho</w:t>
            </w:r>
          </w:p>
          <w:p w14:paraId="05618138" w14:textId="0B1FA11F" w:rsidR="0038111D" w:rsidRDefault="0038111D" w:rsidP="00803E2B">
            <w:pPr>
              <w:pStyle w:val="ListBullet"/>
              <w:ind w:left="1119" w:hanging="8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08A6F51F" w14:textId="77777777" w:rsidR="0038111D" w:rsidRPr="004E075C" w:rsidRDefault="0038111D" w:rsidP="00381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6C607E" w14:textId="162263DC" w:rsidR="008A14D4" w:rsidRDefault="008A14D4" w:rsidP="008A14D4">
      <w:pPr>
        <w:pStyle w:val="ListBullet"/>
        <w:ind w:left="389" w:hanging="389"/>
      </w:pPr>
    </w:p>
    <w:p w14:paraId="689C5DE7" w14:textId="101AE157" w:rsidR="00073854" w:rsidRDefault="00073854" w:rsidP="00411E2C">
      <w:pPr>
        <w:pStyle w:val="ListBullet"/>
      </w:pPr>
    </w:p>
    <w:p w14:paraId="0320435C" w14:textId="58C80822" w:rsidR="00073854" w:rsidRDefault="00073854" w:rsidP="00411E2C">
      <w:pPr>
        <w:pStyle w:val="ListBullet"/>
      </w:pPr>
    </w:p>
    <w:p w14:paraId="5C2FCC12" w14:textId="77777777" w:rsidR="00275CB9" w:rsidRDefault="00275CB9" w:rsidP="00411E2C">
      <w:pPr>
        <w:pStyle w:val="ListBullet"/>
      </w:pPr>
    </w:p>
    <w:p w14:paraId="25FC04FB" w14:textId="3D689D48" w:rsidR="00073854" w:rsidRDefault="00073854" w:rsidP="00411E2C">
      <w:pPr>
        <w:pStyle w:val="ListBullet"/>
      </w:pPr>
    </w:p>
    <w:p w14:paraId="53846D0E" w14:textId="0A5E6FB3" w:rsidR="00073854" w:rsidRDefault="00073854" w:rsidP="00411E2C">
      <w:pPr>
        <w:pStyle w:val="ListBullet"/>
      </w:pPr>
    </w:p>
    <w:p w14:paraId="532AA730" w14:textId="77777777" w:rsidR="00073854" w:rsidRDefault="00073854" w:rsidP="00411E2C">
      <w:pPr>
        <w:pStyle w:val="ListBullet"/>
      </w:pPr>
    </w:p>
    <w:p w14:paraId="51DD0485" w14:textId="4834689D" w:rsidR="00073854" w:rsidRDefault="00073854" w:rsidP="00411E2C">
      <w:pPr>
        <w:pStyle w:val="ListBullet"/>
      </w:pPr>
    </w:p>
    <w:p w14:paraId="421EFC97" w14:textId="28BF9ADE" w:rsidR="00073854" w:rsidRDefault="00073854" w:rsidP="00411E2C">
      <w:pPr>
        <w:pStyle w:val="ListBullet"/>
      </w:pPr>
    </w:p>
    <w:p w14:paraId="2C2750A4" w14:textId="77777777" w:rsidR="006E5F31" w:rsidRDefault="006E5F31" w:rsidP="006E5F31">
      <w:pPr>
        <w:pStyle w:val="ListBullet"/>
      </w:pPr>
    </w:p>
    <w:tbl>
      <w:tblPr>
        <w:tblStyle w:val="PlainTable5"/>
        <w:tblpPr w:leftFromText="180" w:rightFromText="180" w:vertAnchor="page" w:horzAnchor="page" w:tblpX="1813" w:tblpY="1001"/>
        <w:tblW w:w="13183" w:type="dxa"/>
        <w:tblLayout w:type="fixed"/>
        <w:tblLook w:val="0480" w:firstRow="0" w:lastRow="0" w:firstColumn="1" w:lastColumn="0" w:noHBand="0" w:noVBand="1"/>
      </w:tblPr>
      <w:tblGrid>
        <w:gridCol w:w="1276"/>
        <w:gridCol w:w="11907"/>
      </w:tblGrid>
      <w:tr w:rsidR="006E5F31" w:rsidRPr="004E075C" w14:paraId="482BDCEB" w14:textId="77777777" w:rsidTr="00C7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extDirection w:val="btLr"/>
          </w:tcPr>
          <w:p w14:paraId="7B4D680F" w14:textId="77777777" w:rsidR="006E5F31" w:rsidRPr="00192864" w:rsidRDefault="006E5F31" w:rsidP="00C74264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>
              <w:rPr>
                <w:sz w:val="72"/>
                <w:szCs w:val="48"/>
              </w:rPr>
              <w:t>Personas</w:t>
            </w:r>
          </w:p>
        </w:tc>
        <w:tc>
          <w:tcPr>
            <w:tcW w:w="11907" w:type="dxa"/>
          </w:tcPr>
          <w:p w14:paraId="639E0866" w14:textId="77777777" w:rsidR="006E5F31" w:rsidRDefault="006E5F31" w:rsidP="00C74264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940">
              <w:t>Pedro Cruz</w:t>
            </w:r>
          </w:p>
          <w:p w14:paraId="40B5221F" w14:textId="77777777" w:rsidR="006E5F31" w:rsidRDefault="006E5F31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Idade: 25-35</w:t>
            </w:r>
          </w:p>
          <w:p w14:paraId="7FEADCC5" w14:textId="77777777" w:rsidR="006E5F31" w:rsidRDefault="006E5F31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Profissão: CEO da empresa </w:t>
            </w:r>
            <w:proofErr w:type="spellStart"/>
            <w:r>
              <w:t>BikeSport</w:t>
            </w:r>
            <w:proofErr w:type="spellEnd"/>
          </w:p>
          <w:p w14:paraId="702465C7" w14:textId="77777777" w:rsidR="006E5F31" w:rsidRDefault="006E5F31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Localização: Faro</w:t>
            </w:r>
          </w:p>
          <w:p w14:paraId="3F617901" w14:textId="77777777" w:rsidR="006E5F31" w:rsidRDefault="006E5F31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Personalidade: Dinâmico, Adora desporto, Extrovertido.</w:t>
            </w:r>
          </w:p>
          <w:p w14:paraId="196C02FE" w14:textId="77777777" w:rsidR="006E5F31" w:rsidRDefault="006E5F31" w:rsidP="00C74264">
            <w:pPr>
              <w:pStyle w:val="ListBullet"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40A">
              <w:rPr>
                <w:u w:val="single"/>
              </w:rPr>
              <w:t>Objetivos</w:t>
            </w:r>
            <w:r>
              <w:t xml:space="preserve">: </w:t>
            </w:r>
          </w:p>
          <w:p w14:paraId="5FBB85C4" w14:textId="77777777" w:rsidR="006E5F31" w:rsidRDefault="006E5F31" w:rsidP="00C74264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Produtividade, </w:t>
            </w:r>
          </w:p>
          <w:p w14:paraId="38079296" w14:textId="77777777" w:rsidR="006E5F31" w:rsidRDefault="006E5F31" w:rsidP="00C74264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Elaboração de base de dados para gestão da empresa,</w:t>
            </w:r>
          </w:p>
          <w:p w14:paraId="158F4AED" w14:textId="77777777" w:rsidR="006E5F31" w:rsidRDefault="006E5F31" w:rsidP="00C74264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Realização de </w:t>
            </w:r>
            <w:proofErr w:type="spellStart"/>
            <w:r>
              <w:t>Flyers</w:t>
            </w:r>
            <w:proofErr w:type="spellEnd"/>
            <w:r>
              <w:t xml:space="preserve"> promocionais</w:t>
            </w:r>
          </w:p>
          <w:p w14:paraId="353A360C" w14:textId="77777777" w:rsidR="006E5F31" w:rsidRDefault="006E5F31" w:rsidP="00C74264">
            <w:pPr>
              <w:pStyle w:val="ListBullet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Controlo total de todos os sectores do seu negócio num único local</w:t>
            </w:r>
          </w:p>
          <w:p w14:paraId="15383CEF" w14:textId="77777777" w:rsidR="006E5F31" w:rsidRPr="00E3140A" w:rsidRDefault="006E5F31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3140A">
              <w:rPr>
                <w:u w:val="single"/>
              </w:rPr>
              <w:t>Frustrações:</w:t>
            </w:r>
          </w:p>
          <w:p w14:paraId="298656BF" w14:textId="77777777" w:rsidR="006E5F31" w:rsidRDefault="006E5F31" w:rsidP="00C74264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Trabalho acumulado,</w:t>
            </w:r>
          </w:p>
          <w:p w14:paraId="21BAA086" w14:textId="77777777" w:rsidR="006E5F31" w:rsidRDefault="006E5F31" w:rsidP="00C74264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Atraso na entrega a clientes por défice de gestão de stock,</w:t>
            </w:r>
          </w:p>
          <w:p w14:paraId="0FAD04EE" w14:textId="55F1E072" w:rsidR="006E5F31" w:rsidRDefault="006E5F31" w:rsidP="00C74264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Pobre Produtividade por não conhecer </w:t>
            </w:r>
            <w:r w:rsidR="003767E3">
              <w:t>os seus números”</w:t>
            </w:r>
          </w:p>
          <w:p w14:paraId="7BA2E68A" w14:textId="77777777" w:rsidR="006E5F31" w:rsidRDefault="006E5F31" w:rsidP="00C74264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Quando tenta usar um programa de design nunca gosta do </w:t>
            </w:r>
            <w:proofErr w:type="gramStart"/>
            <w:r>
              <w:t>resultado final</w:t>
            </w:r>
            <w:proofErr w:type="gramEnd"/>
            <w:r>
              <w:t>.</w:t>
            </w:r>
          </w:p>
          <w:p w14:paraId="3373324C" w14:textId="77777777" w:rsidR="006E5F31" w:rsidRDefault="006E5F31" w:rsidP="00C74264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5D5251" w14:textId="77777777" w:rsidR="006E5F31" w:rsidRPr="004E075C" w:rsidRDefault="006E5F31" w:rsidP="00C7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A50E6D" w14:textId="77777777" w:rsidR="006E5F31" w:rsidRDefault="006E5F31" w:rsidP="00411E2C">
      <w:pPr>
        <w:pStyle w:val="ListBullet"/>
      </w:pPr>
    </w:p>
    <w:p w14:paraId="0BBA222F" w14:textId="77777777" w:rsidR="00F73AA0" w:rsidRDefault="00F73AA0" w:rsidP="00411E2C">
      <w:pPr>
        <w:pStyle w:val="ListBullet"/>
      </w:pPr>
    </w:p>
    <w:p w14:paraId="407DBC0F" w14:textId="77777777" w:rsidR="0038111D" w:rsidRDefault="0038111D" w:rsidP="00411E2C">
      <w:pPr>
        <w:pStyle w:val="ListBullet"/>
      </w:pPr>
    </w:p>
    <w:tbl>
      <w:tblPr>
        <w:tblStyle w:val="PlainTable5"/>
        <w:tblpPr w:leftFromText="180" w:rightFromText="180" w:vertAnchor="page" w:horzAnchor="page" w:tblpX="1813" w:tblpY="1001"/>
        <w:tblW w:w="13183" w:type="dxa"/>
        <w:tblLayout w:type="fixed"/>
        <w:tblLook w:val="0480" w:firstRow="0" w:lastRow="0" w:firstColumn="1" w:lastColumn="0" w:noHBand="0" w:noVBand="1"/>
      </w:tblPr>
      <w:tblGrid>
        <w:gridCol w:w="1276"/>
        <w:gridCol w:w="11907"/>
      </w:tblGrid>
      <w:tr w:rsidR="0038111D" w:rsidRPr="004E075C" w14:paraId="7D588A26" w14:textId="77777777" w:rsidTr="006E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extDirection w:val="btLr"/>
          </w:tcPr>
          <w:p w14:paraId="5502A121" w14:textId="77777777" w:rsidR="0038111D" w:rsidRPr="00192864" w:rsidRDefault="0038111D" w:rsidP="0038111D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>
              <w:rPr>
                <w:sz w:val="72"/>
                <w:szCs w:val="48"/>
              </w:rPr>
              <w:lastRenderedPageBreak/>
              <w:t>Personas</w:t>
            </w:r>
          </w:p>
        </w:tc>
        <w:tc>
          <w:tcPr>
            <w:tcW w:w="11907" w:type="dxa"/>
          </w:tcPr>
          <w:p w14:paraId="60EC4ED2" w14:textId="6FD9C912" w:rsidR="0038111D" w:rsidRDefault="006E5F31" w:rsidP="0038111D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</w:t>
            </w:r>
            <w:r w:rsidR="0038111D" w:rsidRPr="00266940">
              <w:t xml:space="preserve"> </w:t>
            </w:r>
            <w:r>
              <w:t>Silva</w:t>
            </w:r>
          </w:p>
          <w:p w14:paraId="6498B457" w14:textId="563F8D38" w:rsidR="0038111D" w:rsidRDefault="0038111D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Idade: </w:t>
            </w:r>
            <w:r w:rsidR="006E5F31">
              <w:t>4</w:t>
            </w:r>
            <w:r>
              <w:t>5-</w:t>
            </w:r>
            <w:r w:rsidR="006E5F31">
              <w:t>50</w:t>
            </w:r>
          </w:p>
          <w:p w14:paraId="514B5694" w14:textId="463F84A7" w:rsidR="0038111D" w:rsidRDefault="00666535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Profissão</w:t>
            </w:r>
            <w:r w:rsidR="0038111D">
              <w:t xml:space="preserve">: </w:t>
            </w:r>
            <w:r w:rsidR="006E5F31">
              <w:t>Contabilista</w:t>
            </w:r>
          </w:p>
          <w:p w14:paraId="524557F6" w14:textId="6BE8D301" w:rsidR="0038111D" w:rsidRDefault="0038111D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Localização: </w:t>
            </w:r>
            <w:r w:rsidR="006E5F31">
              <w:t>Lisboa</w:t>
            </w:r>
          </w:p>
          <w:p w14:paraId="494C5D4C" w14:textId="77777777" w:rsidR="0038111D" w:rsidRDefault="0038111D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Personalidade: Dinâmico, Adora desporto, Extrovertido.</w:t>
            </w:r>
          </w:p>
          <w:p w14:paraId="11A3F9CA" w14:textId="77777777" w:rsidR="0038111D" w:rsidRDefault="0038111D" w:rsidP="0038111D">
            <w:pPr>
              <w:pStyle w:val="ListBullet"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40A">
              <w:rPr>
                <w:u w:val="single"/>
              </w:rPr>
              <w:t>Objetivos</w:t>
            </w:r>
            <w:r>
              <w:t xml:space="preserve">: </w:t>
            </w:r>
          </w:p>
          <w:p w14:paraId="5AB2714E" w14:textId="17A8488E" w:rsidR="0038111D" w:rsidRDefault="006E5F31" w:rsidP="006E5F31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Saber o essencial acerca do Office e suas ferramentas</w:t>
            </w:r>
            <w:r w:rsidR="00A32B54">
              <w:t>.</w:t>
            </w:r>
          </w:p>
          <w:p w14:paraId="0AB19CA6" w14:textId="7BEA3549" w:rsidR="0038111D" w:rsidRDefault="006E5F31" w:rsidP="006E5F31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Poder elaborar </w:t>
            </w:r>
            <w:r w:rsidR="00A32B54">
              <w:t>ficheiros sem estar dependente de Templates.</w:t>
            </w:r>
          </w:p>
          <w:p w14:paraId="6504B821" w14:textId="77C28160" w:rsidR="00666535" w:rsidRDefault="00A32B54" w:rsidP="006E5F31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e enviar email para clientes com anexos.</w:t>
            </w:r>
          </w:p>
          <w:p w14:paraId="776B1658" w14:textId="74B5A687" w:rsidR="00A32B54" w:rsidRDefault="00A32B54" w:rsidP="006E5F31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ficheiros dinâmicos em Excel.</w:t>
            </w:r>
          </w:p>
          <w:p w14:paraId="7587AA39" w14:textId="77777777" w:rsidR="0038111D" w:rsidRPr="00E3140A" w:rsidRDefault="0038111D" w:rsidP="0038111D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3140A">
              <w:rPr>
                <w:u w:val="single"/>
              </w:rPr>
              <w:t>Frustrações:</w:t>
            </w:r>
          </w:p>
          <w:p w14:paraId="709A3647" w14:textId="3205DC35" w:rsidR="0038111D" w:rsidRDefault="006E5F31" w:rsidP="006E5F31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Pensa que nunca teve muito jeito para computadores</w:t>
            </w:r>
          </w:p>
          <w:p w14:paraId="67213F72" w14:textId="4D7DA8C9" w:rsidR="0038111D" w:rsidRDefault="006E5F31" w:rsidP="006E5F31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tecnologia evolui demasiado rápido para ela acompanha</w:t>
            </w:r>
          </w:p>
          <w:p w14:paraId="018BE9C9" w14:textId="0FD78FA6" w:rsidR="0038111D" w:rsidRDefault="006E5F31" w:rsidP="006E5F31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Ainda não consegue tirar partido do Word ou do Outlook sem estar sempre a chamar os colegas para a ajudar.</w:t>
            </w:r>
          </w:p>
          <w:p w14:paraId="0B15AE06" w14:textId="03AE87ED" w:rsidR="00666535" w:rsidRDefault="006E5F31" w:rsidP="006E5F31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Vida cheia de ocupações e ainda não consegui nenhuma formação com horários compatíveis.</w:t>
            </w:r>
          </w:p>
          <w:p w14:paraId="6F9470AD" w14:textId="7647FA83" w:rsidR="0038111D" w:rsidRDefault="0038111D" w:rsidP="00666535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B38094" w14:textId="77777777" w:rsidR="0038111D" w:rsidRPr="004E075C" w:rsidRDefault="0038111D" w:rsidP="00381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F5B245" w14:textId="460336F7" w:rsidR="00073854" w:rsidRDefault="00073854" w:rsidP="00073854"/>
    <w:tbl>
      <w:tblPr>
        <w:tblStyle w:val="PlainTable5"/>
        <w:tblpPr w:leftFromText="180" w:rightFromText="180" w:vertAnchor="page" w:horzAnchor="page" w:tblpX="1813" w:tblpY="1001"/>
        <w:tblW w:w="13183" w:type="dxa"/>
        <w:tblLayout w:type="fixed"/>
        <w:tblLook w:val="0480" w:firstRow="0" w:lastRow="0" w:firstColumn="1" w:lastColumn="0" w:noHBand="0" w:noVBand="1"/>
      </w:tblPr>
      <w:tblGrid>
        <w:gridCol w:w="1276"/>
        <w:gridCol w:w="11907"/>
      </w:tblGrid>
      <w:tr w:rsidR="00A14014" w:rsidRPr="004E075C" w14:paraId="1BFE32AC" w14:textId="77777777" w:rsidTr="00C74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extDirection w:val="btLr"/>
          </w:tcPr>
          <w:p w14:paraId="21870BE6" w14:textId="77777777" w:rsidR="00A14014" w:rsidRPr="00192864" w:rsidRDefault="00A14014" w:rsidP="00C74264">
            <w:pPr>
              <w:pStyle w:val="Heading3"/>
              <w:ind w:left="317"/>
              <w:jc w:val="center"/>
              <w:outlineLvl w:val="2"/>
              <w:rPr>
                <w:sz w:val="72"/>
                <w:szCs w:val="48"/>
              </w:rPr>
            </w:pPr>
            <w:r>
              <w:rPr>
                <w:sz w:val="72"/>
                <w:szCs w:val="48"/>
              </w:rPr>
              <w:lastRenderedPageBreak/>
              <w:t>Personas</w:t>
            </w:r>
          </w:p>
        </w:tc>
        <w:tc>
          <w:tcPr>
            <w:tcW w:w="11907" w:type="dxa"/>
          </w:tcPr>
          <w:p w14:paraId="54E0398A" w14:textId="7C1B7A1B" w:rsidR="00A14014" w:rsidRDefault="00A14014" w:rsidP="00C74264">
            <w:pPr>
              <w:pStyle w:val="Heading4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Bruno Gonçalves</w:t>
            </w:r>
          </w:p>
          <w:p w14:paraId="390C4BCF" w14:textId="417C5833" w:rsidR="00A14014" w:rsidRDefault="00A14014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Idade: 25-30</w:t>
            </w:r>
          </w:p>
          <w:p w14:paraId="27C51486" w14:textId="676ADEB5" w:rsidR="00A14014" w:rsidRDefault="00A14014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Profissão: Gestor de Empresas</w:t>
            </w:r>
          </w:p>
          <w:p w14:paraId="4EB127BA" w14:textId="4A2E46C8" w:rsidR="00A14014" w:rsidRDefault="00A14014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Localização: Albufeira</w:t>
            </w:r>
          </w:p>
          <w:p w14:paraId="7D4DFC9C" w14:textId="2F481E78" w:rsidR="00A14014" w:rsidRDefault="00A14014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Personalidade: Dinâmico, Gosta de Música e de tudo que envolva informática</w:t>
            </w:r>
          </w:p>
          <w:p w14:paraId="33E0D80C" w14:textId="77777777" w:rsidR="00A14014" w:rsidRDefault="00A14014" w:rsidP="00C74264">
            <w:pPr>
              <w:pStyle w:val="ListBullet"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40A">
              <w:rPr>
                <w:u w:val="single"/>
              </w:rPr>
              <w:t>Objetivos</w:t>
            </w:r>
            <w:r>
              <w:t xml:space="preserve">: </w:t>
            </w:r>
          </w:p>
          <w:p w14:paraId="53CD0313" w14:textId="6C0F402E" w:rsidR="00A14014" w:rsidRDefault="00A14014" w:rsidP="00C74264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Adquirir novos conhecimentos na área Web Dev</w:t>
            </w:r>
          </w:p>
          <w:p w14:paraId="7AFBCB03" w14:textId="610C428D" w:rsidR="00A14014" w:rsidRDefault="00A14014" w:rsidP="00C74264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uma WebApp para o seu novo negócio online</w:t>
            </w:r>
          </w:p>
          <w:p w14:paraId="28A82D80" w14:textId="68BC715B" w:rsidR="00A14014" w:rsidRDefault="00A14014" w:rsidP="00C74264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Ajudar os pais no negócio familiar de 20 anos</w:t>
            </w:r>
          </w:p>
          <w:p w14:paraId="56E64145" w14:textId="75B78E8B" w:rsidR="00A14014" w:rsidRDefault="00A14014" w:rsidP="00C74264">
            <w:pPr>
              <w:pStyle w:val="ListBullet"/>
              <w:numPr>
                <w:ilvl w:val="1"/>
                <w:numId w:val="27"/>
              </w:num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processos repetitivos automáticos.</w:t>
            </w:r>
          </w:p>
          <w:p w14:paraId="5A62CFA1" w14:textId="77777777" w:rsidR="00A14014" w:rsidRPr="00E3140A" w:rsidRDefault="00A14014" w:rsidP="00C74264">
            <w:pPr>
              <w:pStyle w:val="ListBullet"/>
              <w:tabs>
                <w:tab w:val="num" w:pos="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3140A">
              <w:rPr>
                <w:u w:val="single"/>
              </w:rPr>
              <w:t>Frustrações:</w:t>
            </w:r>
          </w:p>
          <w:p w14:paraId="1BC42BFB" w14:textId="5D7D8370" w:rsidR="00A14014" w:rsidRDefault="00A14014" w:rsidP="00C74264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Adora </w:t>
            </w:r>
            <w:r w:rsidR="00240422">
              <w:t>computadores,</w:t>
            </w:r>
            <w:r>
              <w:t xml:space="preserve"> mas</w:t>
            </w:r>
            <w:r w:rsidR="00240422">
              <w:t>,</w:t>
            </w:r>
            <w:r>
              <w:t xml:space="preserve"> como sempre viveu na província nunca teve possibilidades de seguir a área de TI</w:t>
            </w:r>
          </w:p>
          <w:p w14:paraId="4FD80384" w14:textId="685B009C" w:rsidR="00A14014" w:rsidRDefault="00A14014" w:rsidP="00C74264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ajuda os pais na empresa família não tem tanto tempo disponível </w:t>
            </w:r>
            <w:r w:rsidR="00240422">
              <w:t>durante o período laboral.</w:t>
            </w:r>
          </w:p>
          <w:p w14:paraId="2D0BB5CC" w14:textId="534AD963" w:rsidR="00A14014" w:rsidRDefault="00240422" w:rsidP="00C74264">
            <w:pPr>
              <w:pStyle w:val="ListBullet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escola de formação mais perto da sua casa fica a cerca de 30km e teria </w:t>
            </w:r>
            <w:proofErr w:type="gramStart"/>
            <w:r>
              <w:t>que</w:t>
            </w:r>
            <w:proofErr w:type="gramEnd"/>
            <w:r>
              <w:t xml:space="preserve"> despender de um montante razoável para poder tirar os cursos que deseja,</w:t>
            </w:r>
          </w:p>
          <w:p w14:paraId="76EAF7A2" w14:textId="77777777" w:rsidR="00A14014" w:rsidRDefault="00A14014" w:rsidP="00C74264">
            <w:pPr>
              <w:pStyle w:val="ListBulle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2AE775" w14:textId="77777777" w:rsidR="00A14014" w:rsidRPr="004E075C" w:rsidRDefault="00A14014" w:rsidP="00C742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EAA8AF" w14:textId="77777777" w:rsidR="00A14014" w:rsidRDefault="00A14014" w:rsidP="00A14014"/>
    <w:p w14:paraId="414B28CC" w14:textId="2416D3BF" w:rsidR="002973C0" w:rsidRPr="00192864" w:rsidRDefault="002973C0" w:rsidP="002973C0">
      <w:pPr>
        <w:pStyle w:val="Heading4"/>
        <w:jc w:val="center"/>
      </w:pPr>
      <w:r>
        <w:t>Objetivos em comum</w:t>
      </w:r>
    </w:p>
    <w:p w14:paraId="7B68E615" w14:textId="77777777" w:rsidR="002973C0" w:rsidRPr="004E075C" w:rsidRDefault="002973C0" w:rsidP="002973C0">
      <w:pPr>
        <w:jc w:val="both"/>
      </w:pPr>
    </w:p>
    <w:p w14:paraId="235CD5A7" w14:textId="51C13643" w:rsidR="00D655D4" w:rsidRDefault="002973C0" w:rsidP="00073854">
      <w:r>
        <w:t xml:space="preserve">Com o </w:t>
      </w:r>
      <w:r w:rsidR="00D655D4">
        <w:t>objetivo</w:t>
      </w:r>
      <w:r>
        <w:t xml:space="preserve"> de traçar várias personas foram vistos que independentemente da idade, profissão ou status a aquisição de </w:t>
      </w:r>
      <w:proofErr w:type="spellStart"/>
      <w:r>
        <w:t>skills</w:t>
      </w:r>
      <w:proofErr w:type="spellEnd"/>
      <w:r>
        <w:t xml:space="preserve"> é algo em comum em milhares de pessoas sendo que por </w:t>
      </w:r>
      <w:r w:rsidR="00D655D4">
        <w:t>diversos motivos</w:t>
      </w:r>
      <w:r>
        <w:t xml:space="preserve"> infelizmente não conseguem completar esse sonho.</w:t>
      </w:r>
    </w:p>
    <w:p w14:paraId="3A429CD6" w14:textId="024CE4F2" w:rsidR="004F509E" w:rsidRDefault="00D655D4" w:rsidP="00073854">
      <w:r>
        <w:lastRenderedPageBreak/>
        <w:t xml:space="preserve">Assim a </w:t>
      </w:r>
      <w:proofErr w:type="spellStart"/>
      <w:r>
        <w:t>Coollab</w:t>
      </w:r>
      <w:proofErr w:type="spellEnd"/>
      <w:r>
        <w:t xml:space="preserve"> visa colmatar essa necessidade com um projeto capaz de ir de encontro as necessidades dessas pessoas ajustando-se á maioria das necessidades que </w:t>
      </w:r>
      <w:r w:rsidR="0056705A">
        <w:t>ela tem</w:t>
      </w:r>
      <w:r>
        <w:t>, ou seja, aquisição de conhecimento, em horários ajustáveis e o mais importante é que podem-nos fazer em qualquer local que disponha de uma ligação a internet.</w:t>
      </w:r>
    </w:p>
    <w:p w14:paraId="35A82CE0" w14:textId="0FCE6EC9" w:rsidR="00F73AA0" w:rsidRDefault="00F73AA0" w:rsidP="00073854"/>
    <w:tbl>
      <w:tblPr>
        <w:tblStyle w:val="ModernPaper"/>
        <w:tblW w:w="13772" w:type="dxa"/>
        <w:tblInd w:w="-164" w:type="dxa"/>
        <w:tblLook w:val="04A0" w:firstRow="1" w:lastRow="0" w:firstColumn="1" w:lastColumn="0" w:noHBand="0" w:noVBand="1"/>
      </w:tblPr>
      <w:tblGrid>
        <w:gridCol w:w="1865"/>
        <w:gridCol w:w="11907"/>
      </w:tblGrid>
      <w:tr w:rsidR="0038111D" w14:paraId="15D564AA" w14:textId="77777777" w:rsidTr="00381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2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  <w:tcBorders>
              <w:bottom w:val="nil"/>
              <w:right w:val="single" w:sz="24" w:space="0" w:color="auto"/>
            </w:tcBorders>
            <w:textDirection w:val="btLr"/>
          </w:tcPr>
          <w:p w14:paraId="724C4A84" w14:textId="05D85B3F" w:rsidR="004F509E" w:rsidRDefault="004F509E" w:rsidP="004F509E">
            <w:pPr>
              <w:pStyle w:val="Heading3"/>
              <w:ind w:left="113" w:right="113"/>
              <w:jc w:val="center"/>
              <w:outlineLvl w:val="2"/>
            </w:pPr>
            <w:r w:rsidRPr="004F509E">
              <w:rPr>
                <w:b/>
                <w:color w:val="242852" w:themeColor="text2"/>
                <w:sz w:val="32"/>
              </w:rPr>
              <w:t>Conteúdos Funcionais</w:t>
            </w:r>
          </w:p>
        </w:tc>
        <w:tc>
          <w:tcPr>
            <w:tcW w:w="11907" w:type="dxa"/>
            <w:tcBorders>
              <w:left w:val="single" w:sz="24" w:space="0" w:color="auto"/>
              <w:bottom w:val="nil"/>
            </w:tcBorders>
            <w:shd w:val="clear" w:color="auto" w:fill="F2F2F2" w:themeFill="background1" w:themeFillShade="F2"/>
          </w:tcPr>
          <w:p w14:paraId="397E73C0" w14:textId="6E62FB07" w:rsidR="00240422" w:rsidRPr="00240422" w:rsidRDefault="00240422" w:rsidP="00240422">
            <w:pPr>
              <w:pStyle w:val="Heading4"/>
              <w:spacing w:before="0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Landing Page</w:t>
            </w:r>
          </w:p>
          <w:p w14:paraId="44A4C529" w14:textId="2A430554" w:rsidR="004F509E" w:rsidRPr="004F509E" w:rsidRDefault="00E96509" w:rsidP="004F509E">
            <w:pPr>
              <w:pStyle w:val="ListBullet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>
              <w:rPr>
                <w:rFonts w:asciiTheme="minorHAnsi" w:hAnsiTheme="minorHAnsi"/>
                <w:b w:val="0"/>
                <w:color w:val="242852" w:themeColor="text2"/>
                <w:sz w:val="22"/>
              </w:rPr>
              <w:t>Página apresentação Plataforma</w:t>
            </w:r>
          </w:p>
          <w:p w14:paraId="59738728" w14:textId="77777777" w:rsidR="00240422" w:rsidRPr="004F509E" w:rsidRDefault="00240422" w:rsidP="00240422">
            <w:pPr>
              <w:pStyle w:val="ListBullet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>
              <w:rPr>
                <w:rFonts w:asciiTheme="minorHAnsi" w:hAnsiTheme="minorHAnsi"/>
                <w:b w:val="0"/>
                <w:color w:val="242852" w:themeColor="text2"/>
                <w:sz w:val="22"/>
              </w:rPr>
              <w:t>Cursos</w:t>
            </w:r>
          </w:p>
          <w:p w14:paraId="052E157C" w14:textId="77777777" w:rsidR="00240422" w:rsidRPr="004F509E" w:rsidRDefault="00240422" w:rsidP="00240422">
            <w:pPr>
              <w:pStyle w:val="ListBullet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>
              <w:rPr>
                <w:rFonts w:asciiTheme="minorHAnsi" w:hAnsiTheme="minorHAnsi"/>
                <w:b w:val="0"/>
                <w:color w:val="242852" w:themeColor="text2"/>
                <w:sz w:val="22"/>
              </w:rPr>
              <w:t>Contactos</w:t>
            </w:r>
          </w:p>
          <w:p w14:paraId="6D7F5C9D" w14:textId="77777777" w:rsidR="00240422" w:rsidRPr="004F509E" w:rsidRDefault="00240422" w:rsidP="00240422">
            <w:pPr>
              <w:pStyle w:val="ListBullet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242852" w:themeColor="text2"/>
                <w:sz w:val="22"/>
              </w:rPr>
            </w:pPr>
            <w:r>
              <w:rPr>
                <w:rFonts w:asciiTheme="minorHAnsi" w:hAnsiTheme="minorHAnsi"/>
                <w:b w:val="0"/>
                <w:color w:val="242852" w:themeColor="text2"/>
                <w:sz w:val="22"/>
              </w:rPr>
              <w:t>Trabalhe connosco</w:t>
            </w:r>
          </w:p>
          <w:p w14:paraId="73D38D01" w14:textId="01E4D284" w:rsidR="00E96509" w:rsidRPr="00E96509" w:rsidRDefault="00240422" w:rsidP="00E96509">
            <w:pPr>
              <w:pStyle w:val="ListBullet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2852" w:themeColor="text2"/>
                <w:sz w:val="22"/>
              </w:rPr>
            </w:pPr>
            <w:r>
              <w:rPr>
                <w:rFonts w:asciiTheme="minorHAnsi" w:hAnsiTheme="minorHAnsi"/>
                <w:b w:val="0"/>
                <w:color w:val="242852" w:themeColor="text2"/>
                <w:sz w:val="22"/>
              </w:rPr>
              <w:t>Plataforma</w:t>
            </w:r>
          </w:p>
        </w:tc>
      </w:tr>
    </w:tbl>
    <w:p w14:paraId="520B3F9D" w14:textId="77777777" w:rsidR="00E146A5" w:rsidRDefault="00E146A5"/>
    <w:tbl>
      <w:tblPr>
        <w:tblStyle w:val="PlainTable3"/>
        <w:tblpPr w:leftFromText="180" w:rightFromText="180" w:vertAnchor="text" w:horzAnchor="margin" w:tblpYSpec="top"/>
        <w:tblW w:w="13745" w:type="dxa"/>
        <w:tblLook w:val="0600" w:firstRow="0" w:lastRow="0" w:firstColumn="0" w:lastColumn="0" w:noHBand="1" w:noVBand="1"/>
      </w:tblPr>
      <w:tblGrid>
        <w:gridCol w:w="1774"/>
        <w:gridCol w:w="3052"/>
        <w:gridCol w:w="2442"/>
        <w:gridCol w:w="2205"/>
        <w:gridCol w:w="2085"/>
        <w:gridCol w:w="2187"/>
      </w:tblGrid>
      <w:tr w:rsidR="00065BB9" w14:paraId="14AB0BD1" w14:textId="77777777" w:rsidTr="0038111D">
        <w:trPr>
          <w:cantSplit/>
          <w:trHeight w:val="1212"/>
        </w:trPr>
        <w:tc>
          <w:tcPr>
            <w:tcW w:w="1786" w:type="dxa"/>
            <w:shd w:val="clear" w:color="auto" w:fill="auto"/>
            <w:textDirection w:val="btLr"/>
          </w:tcPr>
          <w:p w14:paraId="3964C366" w14:textId="229CE1DD" w:rsidR="00C26C1B" w:rsidRPr="004F509E" w:rsidRDefault="00C26C1B" w:rsidP="002973C0">
            <w:pPr>
              <w:pStyle w:val="Heading3"/>
              <w:ind w:left="113"/>
              <w:outlineLvl w:val="2"/>
            </w:pPr>
          </w:p>
        </w:tc>
        <w:tc>
          <w:tcPr>
            <w:tcW w:w="3074" w:type="dxa"/>
            <w:shd w:val="clear" w:color="auto" w:fill="auto"/>
            <w:vAlign w:val="center"/>
          </w:tcPr>
          <w:p w14:paraId="0F83D8A4" w14:textId="52E70AC2" w:rsidR="00C26C1B" w:rsidRPr="0038111D" w:rsidRDefault="00C26C1B" w:rsidP="0038111D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proofErr w:type="spellStart"/>
            <w:r w:rsidRPr="0038111D">
              <w:rPr>
                <w:b w:val="0"/>
                <w:sz w:val="24"/>
                <w:szCs w:val="18"/>
              </w:rPr>
              <w:t>Intro</w:t>
            </w:r>
            <w:proofErr w:type="spellEnd"/>
            <w:r w:rsidRPr="0038111D">
              <w:rPr>
                <w:b w:val="0"/>
                <w:sz w:val="24"/>
                <w:szCs w:val="18"/>
              </w:rPr>
              <w:t xml:space="preserve"> / Landing Page</w:t>
            </w:r>
          </w:p>
        </w:tc>
        <w:tc>
          <w:tcPr>
            <w:tcW w:w="2458" w:type="dxa"/>
            <w:shd w:val="clear" w:color="auto" w:fill="auto"/>
            <w:vAlign w:val="center"/>
          </w:tcPr>
          <w:p w14:paraId="107F4F46" w14:textId="51A438CC" w:rsidR="00C26C1B" w:rsidRPr="0038111D" w:rsidRDefault="00240422" w:rsidP="0038111D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Cursos</w:t>
            </w:r>
          </w:p>
        </w:tc>
        <w:tc>
          <w:tcPr>
            <w:tcW w:w="2216" w:type="dxa"/>
            <w:shd w:val="clear" w:color="auto" w:fill="auto"/>
            <w:vAlign w:val="center"/>
          </w:tcPr>
          <w:p w14:paraId="7F10F476" w14:textId="37535F05" w:rsidR="00C26C1B" w:rsidRPr="0038111D" w:rsidRDefault="00240422" w:rsidP="0038111D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Contactos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487F505F" w14:textId="2DB413A9" w:rsidR="00C26C1B" w:rsidRPr="0038111D" w:rsidRDefault="00D655D4" w:rsidP="0038111D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Trabalhe connosco</w:t>
            </w:r>
          </w:p>
        </w:tc>
        <w:tc>
          <w:tcPr>
            <w:tcW w:w="2199" w:type="dxa"/>
            <w:shd w:val="clear" w:color="auto" w:fill="auto"/>
            <w:vAlign w:val="center"/>
          </w:tcPr>
          <w:p w14:paraId="573B2FF1" w14:textId="07118AB4" w:rsidR="00C26C1B" w:rsidRPr="0038111D" w:rsidRDefault="00240422" w:rsidP="0038111D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Plataforma</w:t>
            </w:r>
          </w:p>
        </w:tc>
      </w:tr>
      <w:tr w:rsidR="00065BB9" w14:paraId="655FA132" w14:textId="77777777" w:rsidTr="0038111D">
        <w:trPr>
          <w:trHeight w:val="3028"/>
        </w:trPr>
        <w:tc>
          <w:tcPr>
            <w:tcW w:w="1786" w:type="dxa"/>
            <w:tcBorders>
              <w:right w:val="single" w:sz="24" w:space="0" w:color="000000"/>
            </w:tcBorders>
            <w:shd w:val="clear" w:color="auto" w:fill="auto"/>
            <w:textDirection w:val="btLr"/>
          </w:tcPr>
          <w:p w14:paraId="00F10D8C" w14:textId="6A3B6E6C" w:rsidR="00C26C1B" w:rsidRDefault="00065BB9" w:rsidP="00065BB9">
            <w:pPr>
              <w:pStyle w:val="Heading3"/>
              <w:spacing w:before="480"/>
              <w:ind w:left="113" w:right="113"/>
              <w:jc w:val="center"/>
              <w:outlineLvl w:val="2"/>
            </w:pPr>
            <w:r w:rsidRPr="0038111D">
              <w:rPr>
                <w:sz w:val="32"/>
              </w:rPr>
              <w:t>Conteúdos Funcionais</w:t>
            </w:r>
          </w:p>
        </w:tc>
        <w:tc>
          <w:tcPr>
            <w:tcW w:w="3074" w:type="dxa"/>
            <w:tcBorders>
              <w:left w:val="single" w:sz="24" w:space="0" w:color="000000"/>
            </w:tcBorders>
            <w:shd w:val="clear" w:color="auto" w:fill="F2F2F2" w:themeFill="background1" w:themeFillShade="F2"/>
            <w:vAlign w:val="center"/>
          </w:tcPr>
          <w:p w14:paraId="6968EF25" w14:textId="1562C51B" w:rsidR="00C26C1B" w:rsidRDefault="00C26C1B" w:rsidP="002973C0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 w:rsidRPr="00065BB9">
              <w:rPr>
                <w:bCs/>
              </w:rPr>
              <w:t>Landing Page</w:t>
            </w:r>
            <w:r w:rsidR="002973C0">
              <w:rPr>
                <w:bCs/>
              </w:rPr>
              <w:t>, apresentação da plataforma.</w:t>
            </w:r>
          </w:p>
          <w:p w14:paraId="09304FEA" w14:textId="4C46D38A" w:rsidR="00E96509" w:rsidRDefault="00E96509" w:rsidP="002973C0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proofErr w:type="spellStart"/>
            <w:r>
              <w:rPr>
                <w:bCs/>
              </w:rPr>
              <w:t>Storie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Telling</w:t>
            </w:r>
            <w:proofErr w:type="spellEnd"/>
          </w:p>
          <w:p w14:paraId="0F386965" w14:textId="77777777" w:rsidR="002973C0" w:rsidRDefault="002973C0" w:rsidP="00E96509">
            <w:pPr>
              <w:pStyle w:val="ListBullet"/>
              <w:numPr>
                <w:ilvl w:val="1"/>
                <w:numId w:val="30"/>
              </w:numPr>
              <w:rPr>
                <w:bCs/>
              </w:rPr>
            </w:pPr>
            <w:r>
              <w:rPr>
                <w:bCs/>
              </w:rPr>
              <w:t>Incentivo á formação</w:t>
            </w:r>
          </w:p>
          <w:p w14:paraId="533EEB0D" w14:textId="77777777" w:rsidR="002973C0" w:rsidRDefault="002973C0" w:rsidP="00E96509">
            <w:pPr>
              <w:pStyle w:val="ListBullet"/>
              <w:numPr>
                <w:ilvl w:val="1"/>
                <w:numId w:val="30"/>
              </w:numPr>
              <w:rPr>
                <w:bCs/>
              </w:rPr>
            </w:pPr>
            <w:r>
              <w:rPr>
                <w:bCs/>
              </w:rPr>
              <w:t>Vantagens</w:t>
            </w:r>
          </w:p>
          <w:p w14:paraId="62D8F362" w14:textId="77777777" w:rsidR="002973C0" w:rsidRDefault="002973C0" w:rsidP="002973C0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Planos e preços</w:t>
            </w:r>
          </w:p>
          <w:p w14:paraId="30B82460" w14:textId="60735207" w:rsidR="00E96509" w:rsidRPr="00065BB9" w:rsidRDefault="00E96509" w:rsidP="002973C0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Rodapé</w:t>
            </w:r>
          </w:p>
        </w:tc>
        <w:tc>
          <w:tcPr>
            <w:tcW w:w="2458" w:type="dxa"/>
            <w:shd w:val="clear" w:color="auto" w:fill="F2F2F2" w:themeFill="background1" w:themeFillShade="F2"/>
            <w:vAlign w:val="center"/>
          </w:tcPr>
          <w:p w14:paraId="2151A895" w14:textId="2D6DF58C" w:rsidR="00C26C1B" w:rsidRDefault="002973C0" w:rsidP="002973C0">
            <w:pPr>
              <w:pStyle w:val="ListBullet"/>
              <w:numPr>
                <w:ilvl w:val="0"/>
                <w:numId w:val="29"/>
              </w:numPr>
              <w:rPr>
                <w:bCs/>
              </w:rPr>
            </w:pPr>
            <w:r>
              <w:rPr>
                <w:bCs/>
              </w:rPr>
              <w:t>Todos os cursos disponíveis.</w:t>
            </w:r>
          </w:p>
          <w:p w14:paraId="6E71BA46" w14:textId="62B86CBA" w:rsidR="002973C0" w:rsidRPr="002973C0" w:rsidRDefault="002973C0" w:rsidP="002973C0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Filtros cursos</w:t>
            </w:r>
          </w:p>
          <w:p w14:paraId="287E85EC" w14:textId="6A13F4D5" w:rsidR="00C26C1B" w:rsidRPr="00065BB9" w:rsidRDefault="00C26C1B" w:rsidP="00065BB9">
            <w:pPr>
              <w:pStyle w:val="ListBullet"/>
              <w:jc w:val="center"/>
              <w:rPr>
                <w:bCs/>
              </w:rPr>
            </w:pPr>
          </w:p>
        </w:tc>
        <w:tc>
          <w:tcPr>
            <w:tcW w:w="2216" w:type="dxa"/>
            <w:shd w:val="clear" w:color="auto" w:fill="F2F2F2" w:themeFill="background1" w:themeFillShade="F2"/>
            <w:vAlign w:val="center"/>
          </w:tcPr>
          <w:p w14:paraId="20F9045B" w14:textId="1DB8CC2B" w:rsidR="00C26C1B" w:rsidRPr="00065BB9" w:rsidRDefault="002973C0" w:rsidP="002973C0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 xml:space="preserve">Descrição e </w:t>
            </w:r>
            <w:r w:rsidR="00113089">
              <w:rPr>
                <w:bCs/>
              </w:rPr>
              <w:t>objetivos</w:t>
            </w:r>
            <w:r>
              <w:rPr>
                <w:bCs/>
              </w:rPr>
              <w:t xml:space="preserve"> da plataforma</w:t>
            </w:r>
          </w:p>
          <w:p w14:paraId="18E4661C" w14:textId="11641D48" w:rsidR="00C26C1B" w:rsidRPr="00065BB9" w:rsidRDefault="00C26C1B" w:rsidP="002973C0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 w:rsidRPr="00065BB9">
              <w:rPr>
                <w:bCs/>
              </w:rPr>
              <w:t>Contactos / Formulário de contactos</w:t>
            </w:r>
          </w:p>
        </w:tc>
        <w:tc>
          <w:tcPr>
            <w:tcW w:w="2012" w:type="dxa"/>
            <w:shd w:val="clear" w:color="auto" w:fill="F2F2F2" w:themeFill="background1" w:themeFillShade="F2"/>
            <w:vAlign w:val="center"/>
          </w:tcPr>
          <w:p w14:paraId="3F7670FB" w14:textId="79F409E0" w:rsidR="00C26C1B" w:rsidRPr="00065BB9" w:rsidRDefault="002973C0" w:rsidP="002973C0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Formulário para preenchimento caso de interesse de colocar o curso na plataforma</w:t>
            </w:r>
            <w:r w:rsidR="00C26C1B" w:rsidRPr="00065BB9">
              <w:rPr>
                <w:bCs/>
              </w:rPr>
              <w:t>.</w:t>
            </w:r>
          </w:p>
          <w:p w14:paraId="0D2DFC91" w14:textId="222BC8CB" w:rsidR="00C26C1B" w:rsidRPr="00065BB9" w:rsidRDefault="00C26C1B" w:rsidP="002973C0">
            <w:pPr>
              <w:pStyle w:val="ListBullet"/>
              <w:ind w:left="360"/>
              <w:rPr>
                <w:bCs/>
              </w:rPr>
            </w:pPr>
          </w:p>
        </w:tc>
        <w:tc>
          <w:tcPr>
            <w:tcW w:w="2199" w:type="dxa"/>
            <w:shd w:val="clear" w:color="auto" w:fill="F2F2F2" w:themeFill="background1" w:themeFillShade="F2"/>
            <w:vAlign w:val="center"/>
          </w:tcPr>
          <w:p w14:paraId="383F0996" w14:textId="7C0C140B" w:rsidR="00C26C1B" w:rsidRPr="00065BB9" w:rsidRDefault="00C26C1B" w:rsidP="002973C0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 w:rsidRPr="00065BB9">
              <w:rPr>
                <w:bCs/>
              </w:rPr>
              <w:t>Login para Clientes</w:t>
            </w:r>
          </w:p>
        </w:tc>
      </w:tr>
    </w:tbl>
    <w:p w14:paraId="5948DC4D" w14:textId="5B386B9C" w:rsidR="00F73AA0" w:rsidRDefault="00F73AA0" w:rsidP="00073854"/>
    <w:p w14:paraId="1E852042" w14:textId="74333C9F" w:rsidR="00F73AA0" w:rsidRDefault="00F73AA0" w:rsidP="004F509E">
      <w:pPr>
        <w:ind w:left="-851" w:firstLine="851"/>
      </w:pPr>
    </w:p>
    <w:tbl>
      <w:tblPr>
        <w:tblStyle w:val="PlainTable3"/>
        <w:tblpPr w:leftFromText="180" w:rightFromText="180" w:vertAnchor="text" w:horzAnchor="margin" w:tblpYSpec="top"/>
        <w:tblW w:w="13745" w:type="dxa"/>
        <w:tblLook w:val="0600" w:firstRow="0" w:lastRow="0" w:firstColumn="0" w:lastColumn="0" w:noHBand="1" w:noVBand="1"/>
      </w:tblPr>
      <w:tblGrid>
        <w:gridCol w:w="1774"/>
        <w:gridCol w:w="3052"/>
        <w:gridCol w:w="2442"/>
        <w:gridCol w:w="4290"/>
        <w:gridCol w:w="2187"/>
      </w:tblGrid>
      <w:tr w:rsidR="00113089" w14:paraId="0BF0FED7" w14:textId="77777777" w:rsidTr="00DE2CF8">
        <w:trPr>
          <w:cantSplit/>
          <w:trHeight w:val="1212"/>
        </w:trPr>
        <w:tc>
          <w:tcPr>
            <w:tcW w:w="1774" w:type="dxa"/>
            <w:shd w:val="clear" w:color="auto" w:fill="auto"/>
            <w:textDirection w:val="btLr"/>
          </w:tcPr>
          <w:p w14:paraId="6C7293A7" w14:textId="77777777" w:rsidR="00113089" w:rsidRPr="004F509E" w:rsidRDefault="00113089" w:rsidP="00C74264">
            <w:pPr>
              <w:pStyle w:val="Heading3"/>
              <w:ind w:left="113"/>
              <w:outlineLvl w:val="2"/>
            </w:pPr>
          </w:p>
        </w:tc>
        <w:tc>
          <w:tcPr>
            <w:tcW w:w="3052" w:type="dxa"/>
            <w:shd w:val="clear" w:color="auto" w:fill="auto"/>
            <w:vAlign w:val="center"/>
          </w:tcPr>
          <w:p w14:paraId="02976B1A" w14:textId="73B6B4DE" w:rsidR="00113089" w:rsidRPr="0038111D" w:rsidRDefault="00113089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Plataforma</w:t>
            </w:r>
          </w:p>
        </w:tc>
        <w:tc>
          <w:tcPr>
            <w:tcW w:w="2442" w:type="dxa"/>
            <w:shd w:val="clear" w:color="auto" w:fill="auto"/>
            <w:vAlign w:val="center"/>
          </w:tcPr>
          <w:p w14:paraId="05F47A9F" w14:textId="27195C17" w:rsidR="00113089" w:rsidRPr="0038111D" w:rsidRDefault="00E137C7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Registar</w:t>
            </w:r>
          </w:p>
        </w:tc>
        <w:tc>
          <w:tcPr>
            <w:tcW w:w="4290" w:type="dxa"/>
            <w:shd w:val="clear" w:color="auto" w:fill="auto"/>
            <w:vAlign w:val="center"/>
          </w:tcPr>
          <w:p w14:paraId="164AEC3B" w14:textId="449AEB78" w:rsidR="00113089" w:rsidRPr="0038111D" w:rsidRDefault="00E137C7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proofErr w:type="spellStart"/>
            <w:r>
              <w:rPr>
                <w:b w:val="0"/>
                <w:sz w:val="24"/>
                <w:szCs w:val="18"/>
              </w:rPr>
              <w:t>Logged</w:t>
            </w:r>
            <w:proofErr w:type="spellEnd"/>
            <w:r>
              <w:rPr>
                <w:b w:val="0"/>
                <w:sz w:val="24"/>
                <w:szCs w:val="18"/>
              </w:rPr>
              <w:t xml:space="preserve"> In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535556D5" w14:textId="662E27E8" w:rsidR="00113089" w:rsidRPr="0038111D" w:rsidRDefault="00113089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</w:p>
        </w:tc>
      </w:tr>
      <w:tr w:rsidR="00113089" w14:paraId="752BAACE" w14:textId="77777777" w:rsidTr="00882464">
        <w:trPr>
          <w:trHeight w:val="3028"/>
        </w:trPr>
        <w:tc>
          <w:tcPr>
            <w:tcW w:w="1774" w:type="dxa"/>
            <w:tcBorders>
              <w:right w:val="single" w:sz="24" w:space="0" w:color="000000"/>
            </w:tcBorders>
            <w:shd w:val="clear" w:color="auto" w:fill="auto"/>
            <w:textDirection w:val="btLr"/>
          </w:tcPr>
          <w:p w14:paraId="376D249F" w14:textId="77777777" w:rsidR="00113089" w:rsidRDefault="00113089" w:rsidP="00C74264">
            <w:pPr>
              <w:pStyle w:val="Heading3"/>
              <w:spacing w:before="480"/>
              <w:ind w:left="113" w:right="113"/>
              <w:jc w:val="center"/>
              <w:outlineLvl w:val="2"/>
            </w:pPr>
            <w:r w:rsidRPr="0038111D">
              <w:rPr>
                <w:sz w:val="32"/>
              </w:rPr>
              <w:t>Conteúdos Funcionais</w:t>
            </w:r>
          </w:p>
        </w:tc>
        <w:tc>
          <w:tcPr>
            <w:tcW w:w="3052" w:type="dxa"/>
            <w:tcBorders>
              <w:left w:val="single" w:sz="24" w:space="0" w:color="000000"/>
            </w:tcBorders>
            <w:shd w:val="clear" w:color="auto" w:fill="F2F2F2" w:themeFill="background1" w:themeFillShade="F2"/>
            <w:vAlign w:val="center"/>
          </w:tcPr>
          <w:p w14:paraId="0F3AD608" w14:textId="77777777" w:rsidR="00113089" w:rsidRDefault="00113089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Login</w:t>
            </w:r>
          </w:p>
          <w:p w14:paraId="49DB3181" w14:textId="5A2AA64D" w:rsidR="00113089" w:rsidRPr="00065BB9" w:rsidRDefault="00113089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proofErr w:type="gramStart"/>
            <w:r>
              <w:rPr>
                <w:bCs/>
              </w:rPr>
              <w:t>Registrar</w:t>
            </w:r>
            <w:proofErr w:type="gramEnd"/>
          </w:p>
        </w:tc>
        <w:tc>
          <w:tcPr>
            <w:tcW w:w="2442" w:type="dxa"/>
            <w:shd w:val="clear" w:color="auto" w:fill="F2F2F2" w:themeFill="background1" w:themeFillShade="F2"/>
            <w:vAlign w:val="center"/>
          </w:tcPr>
          <w:p w14:paraId="79071121" w14:textId="02D2E54F" w:rsidR="00113089" w:rsidRDefault="00E137C7" w:rsidP="00C74264">
            <w:pPr>
              <w:pStyle w:val="ListBullet"/>
              <w:numPr>
                <w:ilvl w:val="0"/>
                <w:numId w:val="29"/>
              </w:numPr>
              <w:rPr>
                <w:bCs/>
              </w:rPr>
            </w:pPr>
            <w:proofErr w:type="spellStart"/>
            <w:r>
              <w:rPr>
                <w:bCs/>
              </w:rPr>
              <w:t>Fromulário</w:t>
            </w:r>
            <w:proofErr w:type="spellEnd"/>
            <w:r>
              <w:rPr>
                <w:bCs/>
              </w:rPr>
              <w:t xml:space="preserve"> de registo</w:t>
            </w:r>
          </w:p>
          <w:p w14:paraId="061A5DEF" w14:textId="77777777" w:rsidR="00113089" w:rsidRPr="00065BB9" w:rsidRDefault="00113089" w:rsidP="00E137C7">
            <w:pPr>
              <w:pStyle w:val="ListBullet"/>
              <w:ind w:left="360"/>
              <w:rPr>
                <w:bCs/>
              </w:rPr>
            </w:pPr>
          </w:p>
        </w:tc>
        <w:tc>
          <w:tcPr>
            <w:tcW w:w="4290" w:type="dxa"/>
            <w:shd w:val="clear" w:color="auto" w:fill="F2F2F2" w:themeFill="background1" w:themeFillShade="F2"/>
            <w:vAlign w:val="center"/>
          </w:tcPr>
          <w:p w14:paraId="5FB688FF" w14:textId="5BB12956" w:rsidR="00113089" w:rsidRPr="00E137C7" w:rsidRDefault="00E96509" w:rsidP="00E137C7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Meu Dashboard</w:t>
            </w:r>
          </w:p>
        </w:tc>
        <w:tc>
          <w:tcPr>
            <w:tcW w:w="2187" w:type="dxa"/>
            <w:shd w:val="clear" w:color="auto" w:fill="F2F2F2" w:themeFill="background1" w:themeFillShade="F2"/>
            <w:vAlign w:val="center"/>
          </w:tcPr>
          <w:p w14:paraId="78B28F2D" w14:textId="13BDD257" w:rsidR="00113089" w:rsidRPr="00065BB9" w:rsidRDefault="00113089" w:rsidP="00E137C7">
            <w:pPr>
              <w:pStyle w:val="ListBullet"/>
              <w:rPr>
                <w:bCs/>
              </w:rPr>
            </w:pPr>
          </w:p>
        </w:tc>
      </w:tr>
    </w:tbl>
    <w:p w14:paraId="4FD807B1" w14:textId="1C798B6D" w:rsidR="00F73AA0" w:rsidRDefault="00F73AA0" w:rsidP="00073854"/>
    <w:p w14:paraId="7DE697F4" w14:textId="7B09C9B0" w:rsidR="00113089" w:rsidRDefault="00113089" w:rsidP="00073854"/>
    <w:p w14:paraId="418B4E70" w14:textId="77777777" w:rsidR="00113089" w:rsidRDefault="00113089" w:rsidP="00073854"/>
    <w:tbl>
      <w:tblPr>
        <w:tblStyle w:val="PlainTable3"/>
        <w:tblpPr w:leftFromText="180" w:rightFromText="180" w:vertAnchor="text" w:horzAnchor="margin" w:tblpYSpec="top"/>
        <w:tblW w:w="13745" w:type="dxa"/>
        <w:tblLook w:val="0600" w:firstRow="0" w:lastRow="0" w:firstColumn="0" w:lastColumn="0" w:noHBand="1" w:noVBand="1"/>
      </w:tblPr>
      <w:tblGrid>
        <w:gridCol w:w="1774"/>
        <w:gridCol w:w="3052"/>
        <w:gridCol w:w="2442"/>
        <w:gridCol w:w="4290"/>
        <w:gridCol w:w="2187"/>
      </w:tblGrid>
      <w:tr w:rsidR="00113089" w14:paraId="6D9B9005" w14:textId="77777777" w:rsidTr="00C74264">
        <w:trPr>
          <w:cantSplit/>
          <w:trHeight w:val="1212"/>
        </w:trPr>
        <w:tc>
          <w:tcPr>
            <w:tcW w:w="1774" w:type="dxa"/>
            <w:shd w:val="clear" w:color="auto" w:fill="auto"/>
            <w:textDirection w:val="btLr"/>
          </w:tcPr>
          <w:p w14:paraId="2A79E0DC" w14:textId="77777777" w:rsidR="00113089" w:rsidRPr="004F509E" w:rsidRDefault="00113089" w:rsidP="00C74264">
            <w:pPr>
              <w:pStyle w:val="Heading3"/>
              <w:ind w:left="113"/>
              <w:outlineLvl w:val="2"/>
            </w:pPr>
          </w:p>
        </w:tc>
        <w:tc>
          <w:tcPr>
            <w:tcW w:w="3052" w:type="dxa"/>
            <w:shd w:val="clear" w:color="auto" w:fill="auto"/>
            <w:vAlign w:val="center"/>
          </w:tcPr>
          <w:p w14:paraId="20B426D3" w14:textId="76A44BFB" w:rsidR="00113089" w:rsidRPr="0038111D" w:rsidRDefault="00556555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Dashboard</w:t>
            </w:r>
          </w:p>
        </w:tc>
        <w:tc>
          <w:tcPr>
            <w:tcW w:w="2442" w:type="dxa"/>
            <w:shd w:val="clear" w:color="auto" w:fill="auto"/>
            <w:vAlign w:val="center"/>
          </w:tcPr>
          <w:p w14:paraId="3A422A65" w14:textId="4B1AE199" w:rsidR="00113089" w:rsidRPr="0038111D" w:rsidRDefault="00227E1E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 xml:space="preserve">Meu </w:t>
            </w:r>
            <w:r w:rsidR="00556555">
              <w:rPr>
                <w:b w:val="0"/>
                <w:sz w:val="24"/>
                <w:szCs w:val="18"/>
              </w:rPr>
              <w:t>Dashboard</w:t>
            </w:r>
          </w:p>
        </w:tc>
        <w:tc>
          <w:tcPr>
            <w:tcW w:w="4290" w:type="dxa"/>
            <w:shd w:val="clear" w:color="auto" w:fill="auto"/>
            <w:vAlign w:val="center"/>
          </w:tcPr>
          <w:p w14:paraId="176131F2" w14:textId="0B958194" w:rsidR="00113089" w:rsidRPr="0038111D" w:rsidRDefault="00556555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Meus Cursos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06C5CECF" w14:textId="5BD84DC5" w:rsidR="00113089" w:rsidRPr="0038111D" w:rsidRDefault="00556555" w:rsidP="00C74264">
            <w:pPr>
              <w:pStyle w:val="Heading4"/>
              <w:jc w:val="center"/>
              <w:outlineLvl w:val="3"/>
              <w:rPr>
                <w:sz w:val="24"/>
                <w:szCs w:val="18"/>
              </w:rPr>
            </w:pPr>
            <w:r>
              <w:rPr>
                <w:b w:val="0"/>
                <w:sz w:val="24"/>
                <w:szCs w:val="18"/>
              </w:rPr>
              <w:t>Settings</w:t>
            </w:r>
          </w:p>
        </w:tc>
      </w:tr>
      <w:tr w:rsidR="00113089" w14:paraId="6E9363BE" w14:textId="77777777" w:rsidTr="00C74264">
        <w:trPr>
          <w:trHeight w:val="3028"/>
        </w:trPr>
        <w:tc>
          <w:tcPr>
            <w:tcW w:w="1774" w:type="dxa"/>
            <w:tcBorders>
              <w:right w:val="single" w:sz="24" w:space="0" w:color="000000"/>
            </w:tcBorders>
            <w:shd w:val="clear" w:color="auto" w:fill="auto"/>
            <w:textDirection w:val="btLr"/>
          </w:tcPr>
          <w:p w14:paraId="03F11232" w14:textId="77777777" w:rsidR="00113089" w:rsidRDefault="00113089" w:rsidP="00C74264">
            <w:pPr>
              <w:pStyle w:val="Heading3"/>
              <w:spacing w:before="480"/>
              <w:ind w:left="113" w:right="113"/>
              <w:jc w:val="center"/>
              <w:outlineLvl w:val="2"/>
            </w:pPr>
            <w:r w:rsidRPr="0038111D">
              <w:rPr>
                <w:sz w:val="32"/>
              </w:rPr>
              <w:t>Conteúdos Funcionais</w:t>
            </w:r>
          </w:p>
        </w:tc>
        <w:tc>
          <w:tcPr>
            <w:tcW w:w="3052" w:type="dxa"/>
            <w:tcBorders>
              <w:left w:val="single" w:sz="24" w:space="0" w:color="000000"/>
            </w:tcBorders>
            <w:shd w:val="clear" w:color="auto" w:fill="F2F2F2" w:themeFill="background1" w:themeFillShade="F2"/>
            <w:vAlign w:val="center"/>
          </w:tcPr>
          <w:p w14:paraId="5253BDBD" w14:textId="4A0C7C21" w:rsidR="00113089" w:rsidRDefault="00227E1E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 xml:space="preserve">Meu </w:t>
            </w:r>
            <w:r w:rsidR="00E137C7">
              <w:rPr>
                <w:bCs/>
              </w:rPr>
              <w:t>Dashboard</w:t>
            </w:r>
          </w:p>
          <w:p w14:paraId="49470845" w14:textId="15B94353" w:rsidR="00E137C7" w:rsidRDefault="00227E1E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Meus Cursos</w:t>
            </w:r>
          </w:p>
          <w:p w14:paraId="7F588CD5" w14:textId="33A1D149" w:rsidR="00556555" w:rsidRDefault="00556555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Suporte</w:t>
            </w:r>
          </w:p>
          <w:p w14:paraId="7B8CA499" w14:textId="34BF5878" w:rsidR="00E137C7" w:rsidRDefault="00E137C7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Settings</w:t>
            </w:r>
          </w:p>
          <w:p w14:paraId="2BB1D1DB" w14:textId="738D9132" w:rsidR="00E137C7" w:rsidRDefault="00E137C7" w:rsidP="00C74264">
            <w:pPr>
              <w:pStyle w:val="ListBullet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Logout</w:t>
            </w:r>
          </w:p>
          <w:p w14:paraId="0E2A8995" w14:textId="39EBE816" w:rsidR="00113089" w:rsidRPr="00065BB9" w:rsidRDefault="00113089" w:rsidP="00E137C7">
            <w:pPr>
              <w:pStyle w:val="ListBullet"/>
              <w:ind w:left="360"/>
              <w:rPr>
                <w:bCs/>
              </w:rPr>
            </w:pPr>
          </w:p>
        </w:tc>
        <w:tc>
          <w:tcPr>
            <w:tcW w:w="2442" w:type="dxa"/>
            <w:shd w:val="clear" w:color="auto" w:fill="F2F2F2" w:themeFill="background1" w:themeFillShade="F2"/>
            <w:vAlign w:val="center"/>
          </w:tcPr>
          <w:p w14:paraId="10ECCB8F" w14:textId="4584F45C" w:rsidR="00113089" w:rsidRDefault="00E137C7" w:rsidP="00C74264">
            <w:pPr>
              <w:pStyle w:val="ListBullet"/>
              <w:numPr>
                <w:ilvl w:val="0"/>
                <w:numId w:val="29"/>
              </w:numPr>
              <w:rPr>
                <w:bCs/>
              </w:rPr>
            </w:pPr>
            <w:r>
              <w:rPr>
                <w:bCs/>
              </w:rPr>
              <w:t>Noma Aluno</w:t>
            </w:r>
          </w:p>
          <w:p w14:paraId="6749E9CA" w14:textId="65D01E2E" w:rsidR="00113089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Cursos Status</w:t>
            </w:r>
            <w:r w:rsidR="00556555">
              <w:rPr>
                <w:bCs/>
              </w:rPr>
              <w:t xml:space="preserve"> Geral</w:t>
            </w:r>
          </w:p>
          <w:p w14:paraId="7C22C7FD" w14:textId="3259CCED" w:rsidR="00556555" w:rsidRDefault="00556555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Último Curso Assistido Status</w:t>
            </w:r>
          </w:p>
          <w:p w14:paraId="199AD71B" w14:textId="55D5A1FD" w:rsidR="00113089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>
              <w:rPr>
                <w:bCs/>
              </w:rPr>
              <w:t>Qtd</w:t>
            </w:r>
            <w:proofErr w:type="spellEnd"/>
            <w:r>
              <w:rPr>
                <w:bCs/>
              </w:rPr>
              <w:t xml:space="preserve"> Cursos Completos</w:t>
            </w:r>
          </w:p>
          <w:p w14:paraId="643AEFC9" w14:textId="430AAF97" w:rsidR="00113089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proofErr w:type="spellStart"/>
            <w:r>
              <w:rPr>
                <w:bCs/>
              </w:rPr>
              <w:t>Qtd</w:t>
            </w:r>
            <w:proofErr w:type="spellEnd"/>
            <w:r>
              <w:rPr>
                <w:bCs/>
              </w:rPr>
              <w:t xml:space="preserve"> Cursos comprados</w:t>
            </w:r>
          </w:p>
          <w:p w14:paraId="440DEF13" w14:textId="2AD0DE83" w:rsidR="00113089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Alertas</w:t>
            </w:r>
          </w:p>
          <w:p w14:paraId="29F50961" w14:textId="1862CAE0" w:rsidR="00227E1E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Foto</w:t>
            </w:r>
          </w:p>
          <w:p w14:paraId="210DBA69" w14:textId="72533A2E" w:rsidR="00227E1E" w:rsidRPr="002973C0" w:rsidRDefault="00227E1E" w:rsidP="00C74264">
            <w:pPr>
              <w:pStyle w:val="ListBullet"/>
              <w:numPr>
                <w:ilvl w:val="0"/>
                <w:numId w:val="28"/>
              </w:numPr>
              <w:rPr>
                <w:bCs/>
              </w:rPr>
            </w:pPr>
            <w:r>
              <w:rPr>
                <w:bCs/>
              </w:rPr>
              <w:t>Cursos Favoritos</w:t>
            </w:r>
          </w:p>
          <w:p w14:paraId="65998BCF" w14:textId="77777777" w:rsidR="00113089" w:rsidRPr="00065BB9" w:rsidRDefault="00113089" w:rsidP="00C74264">
            <w:pPr>
              <w:pStyle w:val="ListBullet"/>
              <w:jc w:val="center"/>
              <w:rPr>
                <w:bCs/>
              </w:rPr>
            </w:pPr>
          </w:p>
        </w:tc>
        <w:tc>
          <w:tcPr>
            <w:tcW w:w="4290" w:type="dxa"/>
            <w:shd w:val="clear" w:color="auto" w:fill="F2F2F2" w:themeFill="background1" w:themeFillShade="F2"/>
            <w:vAlign w:val="center"/>
          </w:tcPr>
          <w:p w14:paraId="4E957138" w14:textId="65D1DD04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Pesquisa</w:t>
            </w:r>
          </w:p>
          <w:p w14:paraId="59F9247E" w14:textId="699C85BC" w:rsidR="00556555" w:rsidRPr="00556555" w:rsidRDefault="00556555" w:rsidP="00556555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Título</w:t>
            </w:r>
          </w:p>
          <w:p w14:paraId="56255632" w14:textId="6FF25662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Autor</w:t>
            </w:r>
          </w:p>
          <w:p w14:paraId="7168A8BC" w14:textId="65213639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Tempo Total</w:t>
            </w:r>
          </w:p>
          <w:p w14:paraId="571E15B4" w14:textId="053E5EE7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% para terminar</w:t>
            </w:r>
          </w:p>
          <w:p w14:paraId="38337953" w14:textId="6D85B3A2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Ir para o Curso</w:t>
            </w:r>
          </w:p>
          <w:p w14:paraId="63FD7B77" w14:textId="77777777" w:rsidR="00113089" w:rsidRPr="00065BB9" w:rsidRDefault="00113089" w:rsidP="00556555">
            <w:pPr>
              <w:pStyle w:val="ListBullet"/>
              <w:ind w:left="360"/>
              <w:rPr>
                <w:bCs/>
              </w:rPr>
            </w:pPr>
          </w:p>
        </w:tc>
        <w:tc>
          <w:tcPr>
            <w:tcW w:w="2187" w:type="dxa"/>
            <w:shd w:val="clear" w:color="auto" w:fill="F2F2F2" w:themeFill="background1" w:themeFillShade="F2"/>
            <w:vAlign w:val="center"/>
          </w:tcPr>
          <w:p w14:paraId="4F402404" w14:textId="77777777" w:rsidR="00113089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Nome</w:t>
            </w:r>
          </w:p>
          <w:p w14:paraId="562DE2F0" w14:textId="77777777" w:rsidR="00556555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Morada</w:t>
            </w:r>
          </w:p>
          <w:p w14:paraId="29DD39D5" w14:textId="55CB45A1" w:rsidR="00556555" w:rsidRDefault="00556555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Email</w:t>
            </w:r>
          </w:p>
          <w:p w14:paraId="2DD66A50" w14:textId="584772B2" w:rsidR="00556555" w:rsidRDefault="00E96509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Foto</w:t>
            </w:r>
          </w:p>
          <w:p w14:paraId="093E2295" w14:textId="77777777" w:rsidR="00556555" w:rsidRDefault="00E96509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Alteração de Senha de acesso</w:t>
            </w:r>
          </w:p>
          <w:p w14:paraId="0E7661D2" w14:textId="268093E0" w:rsidR="00E96509" w:rsidRPr="00065BB9" w:rsidRDefault="00E96509" w:rsidP="00C74264">
            <w:pPr>
              <w:pStyle w:val="ListBullet"/>
              <w:numPr>
                <w:ilvl w:val="0"/>
                <w:numId w:val="31"/>
              </w:numPr>
              <w:rPr>
                <w:bCs/>
              </w:rPr>
            </w:pPr>
            <w:r>
              <w:rPr>
                <w:bCs/>
              </w:rPr>
              <w:t>Certificados de Conclusão</w:t>
            </w:r>
          </w:p>
        </w:tc>
      </w:tr>
    </w:tbl>
    <w:p w14:paraId="7492454F" w14:textId="77777777" w:rsidR="00113089" w:rsidRDefault="00113089" w:rsidP="00073854"/>
    <w:p w14:paraId="042C2304" w14:textId="30EEBA8C" w:rsidR="00842950" w:rsidRDefault="00842950" w:rsidP="00073854"/>
    <w:p w14:paraId="51774F65" w14:textId="692DBAEB" w:rsidR="00842950" w:rsidRDefault="00842950" w:rsidP="00073854"/>
    <w:p w14:paraId="1A68B26C" w14:textId="3D91A609" w:rsidR="00842950" w:rsidRDefault="00842950" w:rsidP="00073854"/>
    <w:p w14:paraId="179B8814" w14:textId="44C034D1" w:rsidR="00842950" w:rsidRDefault="00842950" w:rsidP="00073854"/>
    <w:p w14:paraId="1CB70FB1" w14:textId="77777777" w:rsidR="00842950" w:rsidRDefault="00842950" w:rsidP="00073854"/>
    <w:p w14:paraId="3737B7F3" w14:textId="7750A384" w:rsidR="00F73AA0" w:rsidRDefault="00BE6A20" w:rsidP="004E59B1">
      <w:pPr>
        <w:pStyle w:val="Heading1"/>
        <w:jc w:val="center"/>
        <w:rPr>
          <w:sz w:val="5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7BD0118" wp14:editId="43BF28BC">
            <wp:simplePos x="0" y="0"/>
            <wp:positionH relativeFrom="column">
              <wp:posOffset>-71755</wp:posOffset>
            </wp:positionH>
            <wp:positionV relativeFrom="paragraph">
              <wp:posOffset>856615</wp:posOffset>
            </wp:positionV>
            <wp:extent cx="8682355" cy="5152390"/>
            <wp:effectExtent l="0" t="0" r="0" b="0"/>
            <wp:wrapTight wrapText="bothSides">
              <wp:wrapPolygon edited="0">
                <wp:start x="7646" y="639"/>
                <wp:lineTo x="6793" y="1863"/>
                <wp:lineTo x="6825" y="2023"/>
                <wp:lineTo x="7172" y="2449"/>
                <wp:lineTo x="7646" y="3301"/>
                <wp:lineTo x="5719" y="3727"/>
                <wp:lineTo x="5150" y="3887"/>
                <wp:lineTo x="5150" y="4153"/>
                <wp:lineTo x="4487" y="4579"/>
                <wp:lineTo x="4234" y="4792"/>
                <wp:lineTo x="4234" y="5218"/>
                <wp:lineTo x="4929" y="5857"/>
                <wp:lineTo x="5150" y="5857"/>
                <wp:lineTo x="4329" y="6442"/>
                <wp:lineTo x="4329" y="9104"/>
                <wp:lineTo x="4487" y="9264"/>
                <wp:lineTo x="5150" y="9264"/>
                <wp:lineTo x="4329" y="9796"/>
                <wp:lineTo x="5118" y="11820"/>
                <wp:lineTo x="4360" y="11926"/>
                <wp:lineTo x="4329" y="12033"/>
                <wp:lineTo x="4992" y="13523"/>
                <wp:lineTo x="4487" y="14002"/>
                <wp:lineTo x="4329" y="14215"/>
                <wp:lineTo x="5118" y="16079"/>
                <wp:lineTo x="4329" y="16665"/>
                <wp:lineTo x="4392" y="16931"/>
                <wp:lineTo x="1738" y="17463"/>
                <wp:lineTo x="1359" y="17570"/>
                <wp:lineTo x="1359" y="17783"/>
                <wp:lineTo x="569" y="17836"/>
                <wp:lineTo x="537" y="17942"/>
                <wp:lineTo x="1232" y="19486"/>
                <wp:lineTo x="1264" y="19965"/>
                <wp:lineTo x="2938" y="20338"/>
                <wp:lineTo x="4897" y="20338"/>
                <wp:lineTo x="5087" y="20817"/>
                <wp:lineTo x="5118" y="20924"/>
                <wp:lineTo x="8183" y="20924"/>
                <wp:lineTo x="14344" y="20711"/>
                <wp:lineTo x="14376" y="19220"/>
                <wp:lineTo x="13428" y="19114"/>
                <wp:lineTo x="5308" y="18634"/>
                <wp:lineTo x="5592" y="17783"/>
                <wp:lineTo x="12638" y="17623"/>
                <wp:lineTo x="12575" y="16931"/>
                <wp:lineTo x="12922" y="16931"/>
                <wp:lineTo x="14313" y="16239"/>
                <wp:lineTo x="14313" y="16079"/>
                <wp:lineTo x="14629" y="15866"/>
                <wp:lineTo x="14565" y="15706"/>
                <wp:lineTo x="14028" y="15227"/>
                <wp:lineTo x="13807" y="14375"/>
                <wp:lineTo x="13807" y="13896"/>
                <wp:lineTo x="13712" y="13523"/>
                <wp:lineTo x="15134" y="13523"/>
                <wp:lineTo x="20126" y="12884"/>
                <wp:lineTo x="20126" y="10968"/>
                <wp:lineTo x="20632" y="10968"/>
                <wp:lineTo x="20979" y="10595"/>
                <wp:lineTo x="21011" y="9850"/>
                <wp:lineTo x="20821" y="9690"/>
                <wp:lineTo x="20126" y="9264"/>
                <wp:lineTo x="20126" y="8412"/>
                <wp:lineTo x="20884" y="8252"/>
                <wp:lineTo x="21074" y="7933"/>
                <wp:lineTo x="20948" y="7560"/>
                <wp:lineTo x="20979" y="7241"/>
                <wp:lineTo x="16840" y="6708"/>
                <wp:lineTo x="17883" y="6495"/>
                <wp:lineTo x="17914" y="5484"/>
                <wp:lineTo x="17535" y="5377"/>
                <wp:lineTo x="14660" y="4845"/>
                <wp:lineTo x="14344" y="4579"/>
                <wp:lineTo x="13712" y="4153"/>
                <wp:lineTo x="13775" y="3887"/>
                <wp:lineTo x="13144" y="3780"/>
                <wp:lineTo x="7836" y="3301"/>
                <wp:lineTo x="8310" y="2449"/>
                <wp:lineTo x="8625" y="2130"/>
                <wp:lineTo x="8689" y="1863"/>
                <wp:lineTo x="7836" y="639"/>
                <wp:lineTo x="7646" y="63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2355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A20">
        <w:rPr>
          <w:sz w:val="96"/>
          <w:szCs w:val="28"/>
        </w:rPr>
        <w:t xml:space="preserve"> </w:t>
      </w:r>
      <w:r>
        <w:rPr>
          <w:sz w:val="96"/>
          <w:szCs w:val="28"/>
        </w:rPr>
        <w:t>CoolLab</w:t>
      </w:r>
      <w:r w:rsidR="003767E3" w:rsidRPr="003767E3">
        <w:rPr>
          <w:sz w:val="56"/>
        </w:rPr>
        <w:t xml:space="preserve"> </w:t>
      </w:r>
      <w:r w:rsidR="003767E3">
        <w:rPr>
          <w:sz w:val="56"/>
        </w:rPr>
        <w:t>Diagrama</w:t>
      </w:r>
      <w:r w:rsidRPr="004E59B1">
        <w:rPr>
          <w:sz w:val="56"/>
        </w:rPr>
        <w:t xml:space="preserve"> </w:t>
      </w:r>
      <w:r w:rsidR="004E59B1" w:rsidRPr="004E59B1">
        <w:rPr>
          <w:sz w:val="56"/>
        </w:rPr>
        <w:t>Front-End</w:t>
      </w:r>
      <w:r w:rsidR="00113089">
        <w:rPr>
          <w:sz w:val="56"/>
        </w:rPr>
        <w:t xml:space="preserve"> </w:t>
      </w:r>
    </w:p>
    <w:p w14:paraId="02340957" w14:textId="44B7CC46" w:rsidR="004E59B1" w:rsidRDefault="004E59B1" w:rsidP="004E59B1"/>
    <w:p w14:paraId="1F9C0C77" w14:textId="4CFA6416" w:rsidR="004E59B1" w:rsidRDefault="004E59B1" w:rsidP="004E59B1"/>
    <w:p w14:paraId="78A85BB9" w14:textId="6DD3C5C9" w:rsidR="004E59B1" w:rsidRDefault="004E59B1" w:rsidP="004E59B1"/>
    <w:p w14:paraId="70579A57" w14:textId="4A1F6FFC" w:rsidR="004E59B1" w:rsidRDefault="004E59B1" w:rsidP="004E59B1"/>
    <w:p w14:paraId="17011681" w14:textId="3E6638C2" w:rsidR="004E59B1" w:rsidRDefault="004E59B1" w:rsidP="004E59B1"/>
    <w:p w14:paraId="4BA75120" w14:textId="178A8812" w:rsidR="00F73AA0" w:rsidRDefault="00F73AA0" w:rsidP="00073854"/>
    <w:p w14:paraId="3892D0DD" w14:textId="7F74F3DA" w:rsidR="00BE6A20" w:rsidRDefault="00BE6A20" w:rsidP="00073854"/>
    <w:p w14:paraId="44BBF70B" w14:textId="7A013CC8" w:rsidR="00BE6A20" w:rsidRDefault="00BE6A20" w:rsidP="00073854"/>
    <w:p w14:paraId="1C85B20E" w14:textId="500C7E0E" w:rsidR="00BE6A20" w:rsidRDefault="00BE6A20" w:rsidP="00073854"/>
    <w:p w14:paraId="0A4CB70E" w14:textId="3C175101" w:rsidR="00BE6A20" w:rsidRDefault="00BE6A20" w:rsidP="00073854"/>
    <w:p w14:paraId="658B60B0" w14:textId="2F092B29" w:rsidR="00BE6A20" w:rsidRDefault="00BE6A20" w:rsidP="00073854"/>
    <w:p w14:paraId="0DC99AF7" w14:textId="0A4AABC2" w:rsidR="00BE6A20" w:rsidRDefault="00BE6A20" w:rsidP="00073854"/>
    <w:p w14:paraId="6DABE387" w14:textId="764498C4" w:rsidR="00BE6A20" w:rsidRDefault="00BE6A20" w:rsidP="00073854"/>
    <w:p w14:paraId="40A5989B" w14:textId="2BDC4076" w:rsidR="00BE6A20" w:rsidRDefault="00BE6A20" w:rsidP="00073854"/>
    <w:p w14:paraId="3BA1B3A7" w14:textId="4575DDC4" w:rsidR="00BE6A20" w:rsidRDefault="00BE6A20" w:rsidP="00073854"/>
    <w:p w14:paraId="55C988B6" w14:textId="2F8E8629" w:rsidR="00BE6A20" w:rsidRDefault="00BE6A20" w:rsidP="00073854"/>
    <w:p w14:paraId="64177911" w14:textId="5082FFCA" w:rsidR="00BE6A20" w:rsidRDefault="00BE6A20" w:rsidP="00BE6A20">
      <w:pPr>
        <w:pStyle w:val="Heading1"/>
        <w:jc w:val="center"/>
        <w:rPr>
          <w:sz w:val="56"/>
        </w:rPr>
      </w:pPr>
      <w:r>
        <w:rPr>
          <w:sz w:val="96"/>
          <w:szCs w:val="28"/>
        </w:rPr>
        <w:lastRenderedPageBreak/>
        <w:t>C</w:t>
      </w:r>
      <w:r>
        <w:rPr>
          <w:sz w:val="96"/>
          <w:szCs w:val="28"/>
        </w:rPr>
        <w:t>ool</w:t>
      </w:r>
      <w:r>
        <w:rPr>
          <w:sz w:val="96"/>
          <w:szCs w:val="28"/>
        </w:rPr>
        <w:t>L</w:t>
      </w:r>
      <w:r>
        <w:rPr>
          <w:sz w:val="96"/>
          <w:szCs w:val="28"/>
        </w:rPr>
        <w:t>ab</w:t>
      </w:r>
      <w:r w:rsidRPr="004E59B1">
        <w:rPr>
          <w:sz w:val="56"/>
        </w:rPr>
        <w:t xml:space="preserve"> Front-End</w:t>
      </w:r>
      <w:r>
        <w:rPr>
          <w:sz w:val="56"/>
        </w:rPr>
        <w:t xml:space="preserve"> </w:t>
      </w:r>
      <w:r>
        <w:rPr>
          <w:sz w:val="56"/>
        </w:rPr>
        <w:t>Planificação Es</w:t>
      </w:r>
      <w:r w:rsidR="003767E3">
        <w:rPr>
          <w:sz w:val="56"/>
        </w:rPr>
        <w:t>trutura</w:t>
      </w:r>
    </w:p>
    <w:p w14:paraId="09BD96C9" w14:textId="69268671" w:rsidR="00BE6A20" w:rsidRDefault="003767E3" w:rsidP="00073854">
      <w:r>
        <w:t xml:space="preserve">Uma planificação prévia dos nossos elementos ajuda não só a estruturar a nossa aplicação web, mas principalmente a não termos </w:t>
      </w:r>
      <w:proofErr w:type="gramStart"/>
      <w:r>
        <w:t>que</w:t>
      </w:r>
      <w:proofErr w:type="gramEnd"/>
      <w:r>
        <w:t xml:space="preserve"> estar a repetir código desnecessariamente</w:t>
      </w:r>
      <w:r w:rsidR="00744B0C">
        <w:t xml:space="preserve">, assim como </w:t>
      </w:r>
      <w:r w:rsidR="00744B0C">
        <w:t>delinea</w:t>
      </w:r>
      <w:r w:rsidR="00744B0C">
        <w:t>r</w:t>
      </w:r>
      <w:r w:rsidR="00744B0C">
        <w:t xml:space="preserve"> o flow </w:t>
      </w:r>
      <w:r w:rsidR="00744B0C">
        <w:t>de</w:t>
      </w:r>
      <w:r w:rsidR="00744B0C">
        <w:t xml:space="preserve"> dados provenientes do back-end</w:t>
      </w:r>
      <w:r w:rsidR="00744B0C">
        <w:t>,</w:t>
      </w:r>
      <w:r w:rsidR="00744B0C">
        <w:t xml:space="preserve"> que</w:t>
      </w:r>
      <w:r w:rsidR="00744B0C">
        <w:t xml:space="preserve"> neste nosso exercício</w:t>
      </w:r>
      <w:r w:rsidR="00744B0C">
        <w:t xml:space="preserve"> estão simulados em JSO</w:t>
      </w:r>
      <w:r w:rsidR="00744B0C">
        <w:t>N.</w:t>
      </w:r>
    </w:p>
    <w:p w14:paraId="4BF82125" w14:textId="145D8211" w:rsidR="00744B0C" w:rsidRDefault="00744B0C" w:rsidP="00073854"/>
    <w:sectPr w:rsidR="00744B0C" w:rsidSect="004F509E">
      <w:footerReference w:type="default" r:id="rId9"/>
      <w:pgSz w:w="16839" w:h="11907" w:orient="landscape" w:code="9"/>
      <w:pgMar w:top="1080" w:right="1829" w:bottom="1080" w:left="144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75B9F" w14:textId="77777777" w:rsidR="009D1CD2" w:rsidRDefault="009D1CD2">
      <w:pPr>
        <w:spacing w:after="0" w:line="240" w:lineRule="auto"/>
      </w:pPr>
      <w:r>
        <w:separator/>
      </w:r>
    </w:p>
  </w:endnote>
  <w:endnote w:type="continuationSeparator" w:id="0">
    <w:p w14:paraId="613F9A56" w14:textId="77777777" w:rsidR="009D1CD2" w:rsidRDefault="009D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Content>
      <w:p w14:paraId="0234454B" w14:textId="77777777" w:rsidR="00524387" w:rsidRDefault="00CB7D2E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9028D" w14:textId="77777777" w:rsidR="009D1CD2" w:rsidRDefault="009D1CD2">
      <w:pPr>
        <w:spacing w:after="0" w:line="240" w:lineRule="auto"/>
      </w:pPr>
      <w:r>
        <w:separator/>
      </w:r>
    </w:p>
  </w:footnote>
  <w:footnote w:type="continuationSeparator" w:id="0">
    <w:p w14:paraId="5E67EA00" w14:textId="77777777" w:rsidR="009D1CD2" w:rsidRDefault="009D1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6B66C27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62729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BBA107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22E0F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E0597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AE56EB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F03E6"/>
    <w:multiLevelType w:val="hybridMultilevel"/>
    <w:tmpl w:val="553C3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069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D53764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5812395"/>
    <w:multiLevelType w:val="hybridMultilevel"/>
    <w:tmpl w:val="9AC88B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73E1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7AD0CB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8396C0A"/>
    <w:multiLevelType w:val="hybridMultilevel"/>
    <w:tmpl w:val="FF0C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A397A"/>
    <w:multiLevelType w:val="hybridMultilevel"/>
    <w:tmpl w:val="827C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15D3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08C35B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0E57EDF"/>
    <w:multiLevelType w:val="hybridMultilevel"/>
    <w:tmpl w:val="04F0CC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322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2864E9"/>
    <w:multiLevelType w:val="hybridMultilevel"/>
    <w:tmpl w:val="554CA794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C030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770404">
    <w:abstractNumId w:val="1"/>
  </w:num>
  <w:num w:numId="2" w16cid:durableId="978611015">
    <w:abstractNumId w:val="1"/>
    <w:lvlOverride w:ilvl="0">
      <w:startOverride w:val="1"/>
    </w:lvlOverride>
  </w:num>
  <w:num w:numId="3" w16cid:durableId="43063173">
    <w:abstractNumId w:val="8"/>
  </w:num>
  <w:num w:numId="4" w16cid:durableId="22362603">
    <w:abstractNumId w:val="0"/>
  </w:num>
  <w:num w:numId="5" w16cid:durableId="1743218521">
    <w:abstractNumId w:val="24"/>
  </w:num>
  <w:num w:numId="6" w16cid:durableId="1150709484">
    <w:abstractNumId w:val="23"/>
  </w:num>
  <w:num w:numId="7" w16cid:durableId="1500073452">
    <w:abstractNumId w:val="2"/>
  </w:num>
  <w:num w:numId="8" w16cid:durableId="968704672">
    <w:abstractNumId w:val="15"/>
  </w:num>
  <w:num w:numId="9" w16cid:durableId="1268198330">
    <w:abstractNumId w:val="9"/>
  </w:num>
  <w:num w:numId="10" w16cid:durableId="301422827">
    <w:abstractNumId w:val="19"/>
  </w:num>
  <w:num w:numId="11" w16cid:durableId="48303665">
    <w:abstractNumId w:val="21"/>
  </w:num>
  <w:num w:numId="12" w16cid:durableId="1657295459">
    <w:abstractNumId w:val="2"/>
  </w:num>
  <w:num w:numId="13" w16cid:durableId="550964742">
    <w:abstractNumId w:val="2"/>
  </w:num>
  <w:num w:numId="14" w16cid:durableId="414136289">
    <w:abstractNumId w:val="2"/>
  </w:num>
  <w:num w:numId="15" w16cid:durableId="1562060338">
    <w:abstractNumId w:val="2"/>
  </w:num>
  <w:num w:numId="16" w16cid:durableId="1958439170">
    <w:abstractNumId w:val="2"/>
  </w:num>
  <w:num w:numId="17" w16cid:durableId="1356226434">
    <w:abstractNumId w:val="16"/>
  </w:num>
  <w:num w:numId="18" w16cid:durableId="1546525771">
    <w:abstractNumId w:val="6"/>
  </w:num>
  <w:num w:numId="19" w16cid:durableId="107051119">
    <w:abstractNumId w:val="5"/>
  </w:num>
  <w:num w:numId="20" w16cid:durableId="884177005">
    <w:abstractNumId w:val="12"/>
  </w:num>
  <w:num w:numId="21" w16cid:durableId="1888033414">
    <w:abstractNumId w:val="11"/>
  </w:num>
  <w:num w:numId="22" w16cid:durableId="722486071">
    <w:abstractNumId w:val="17"/>
  </w:num>
  <w:num w:numId="23" w16cid:durableId="248471573">
    <w:abstractNumId w:val="20"/>
  </w:num>
  <w:num w:numId="24" w16cid:durableId="429086522">
    <w:abstractNumId w:val="3"/>
  </w:num>
  <w:num w:numId="25" w16cid:durableId="2100901258">
    <w:abstractNumId w:val="7"/>
  </w:num>
  <w:num w:numId="26" w16cid:durableId="113401590">
    <w:abstractNumId w:val="13"/>
  </w:num>
  <w:num w:numId="27" w16cid:durableId="419524357">
    <w:abstractNumId w:val="18"/>
  </w:num>
  <w:num w:numId="28" w16cid:durableId="291063145">
    <w:abstractNumId w:val="4"/>
  </w:num>
  <w:num w:numId="29" w16cid:durableId="208492957">
    <w:abstractNumId w:val="10"/>
  </w:num>
  <w:num w:numId="30" w16cid:durableId="1543055892">
    <w:abstractNumId w:val="22"/>
  </w:num>
  <w:num w:numId="31" w16cid:durableId="5756258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7F"/>
    <w:rsid w:val="000505A0"/>
    <w:rsid w:val="00065BB9"/>
    <w:rsid w:val="00073854"/>
    <w:rsid w:val="000778A8"/>
    <w:rsid w:val="000D3470"/>
    <w:rsid w:val="00104133"/>
    <w:rsid w:val="00113089"/>
    <w:rsid w:val="00192864"/>
    <w:rsid w:val="001D5EDB"/>
    <w:rsid w:val="002138BE"/>
    <w:rsid w:val="002162BB"/>
    <w:rsid w:val="00227E1E"/>
    <w:rsid w:val="002365B1"/>
    <w:rsid w:val="00240422"/>
    <w:rsid w:val="002667E9"/>
    <w:rsid w:val="00266940"/>
    <w:rsid w:val="00275CB9"/>
    <w:rsid w:val="002973C0"/>
    <w:rsid w:val="00350857"/>
    <w:rsid w:val="003767E3"/>
    <w:rsid w:val="0038111D"/>
    <w:rsid w:val="003A2F96"/>
    <w:rsid w:val="003A31EA"/>
    <w:rsid w:val="00400E7F"/>
    <w:rsid w:val="00411E2C"/>
    <w:rsid w:val="00433966"/>
    <w:rsid w:val="00437438"/>
    <w:rsid w:val="00494D38"/>
    <w:rsid w:val="004D14DC"/>
    <w:rsid w:val="004E075C"/>
    <w:rsid w:val="004E4D3B"/>
    <w:rsid w:val="004E59B1"/>
    <w:rsid w:val="004F509E"/>
    <w:rsid w:val="00524387"/>
    <w:rsid w:val="00531A6C"/>
    <w:rsid w:val="00556555"/>
    <w:rsid w:val="005615BA"/>
    <w:rsid w:val="0056705A"/>
    <w:rsid w:val="005B3319"/>
    <w:rsid w:val="005F27BB"/>
    <w:rsid w:val="006524EC"/>
    <w:rsid w:val="00666535"/>
    <w:rsid w:val="006814C3"/>
    <w:rsid w:val="00690750"/>
    <w:rsid w:val="006E5F31"/>
    <w:rsid w:val="00722C6B"/>
    <w:rsid w:val="00734E0A"/>
    <w:rsid w:val="00744B0C"/>
    <w:rsid w:val="00763AEC"/>
    <w:rsid w:val="00774230"/>
    <w:rsid w:val="007A6105"/>
    <w:rsid w:val="00803E2B"/>
    <w:rsid w:val="00842950"/>
    <w:rsid w:val="00852554"/>
    <w:rsid w:val="00885738"/>
    <w:rsid w:val="008A14D4"/>
    <w:rsid w:val="008D0C9D"/>
    <w:rsid w:val="008E7C36"/>
    <w:rsid w:val="008E7F55"/>
    <w:rsid w:val="009D1CD2"/>
    <w:rsid w:val="00A14014"/>
    <w:rsid w:val="00A30DE4"/>
    <w:rsid w:val="00A32B54"/>
    <w:rsid w:val="00A65B03"/>
    <w:rsid w:val="00A75AE2"/>
    <w:rsid w:val="00AC000E"/>
    <w:rsid w:val="00AE7C84"/>
    <w:rsid w:val="00B36F6F"/>
    <w:rsid w:val="00B43F7A"/>
    <w:rsid w:val="00B56BA2"/>
    <w:rsid w:val="00BD7439"/>
    <w:rsid w:val="00BE6A20"/>
    <w:rsid w:val="00C26C1B"/>
    <w:rsid w:val="00CB7D2E"/>
    <w:rsid w:val="00CD092C"/>
    <w:rsid w:val="00CE2FF7"/>
    <w:rsid w:val="00D655D4"/>
    <w:rsid w:val="00E137C7"/>
    <w:rsid w:val="00E146A5"/>
    <w:rsid w:val="00E3140A"/>
    <w:rsid w:val="00E75107"/>
    <w:rsid w:val="00E91E69"/>
    <w:rsid w:val="00E96509"/>
    <w:rsid w:val="00F25A78"/>
    <w:rsid w:val="00F565D4"/>
    <w:rsid w:val="00F625E6"/>
    <w:rsid w:val="00F73AA0"/>
    <w:rsid w:val="00F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896832"/>
  <w15:chartTrackingRefBased/>
  <w15:docId w15:val="{ACCFBD7B-9FD7-8849-9E53-5E1EEBB6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BA2"/>
    <w:rPr>
      <w:i/>
      <w:iCs/>
      <w:sz w:val="20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A2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A2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A2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6BA2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6BA2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6BA2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56BA2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56BA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BA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sid w:val="00B56BA2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56BA2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paragraph" w:styleId="ListBullet">
    <w:name w:val="List Bullet"/>
    <w:basedOn w:val="Normal"/>
    <w:uiPriority w:val="10"/>
    <w:qFormat/>
    <w:p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BA2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BA2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42852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4A66AC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42852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sid w:val="00B56BA2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B56BA2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56BA2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56BA2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B56BA2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B56BA2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BA2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character" w:styleId="Emphasis">
    <w:name w:val="Emphasis"/>
    <w:uiPriority w:val="20"/>
    <w:qFormat/>
    <w:rsid w:val="00B56BA2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character" w:styleId="IntenseEmphasis">
    <w:name w:val="Intense Emphasis"/>
    <w:uiPriority w:val="21"/>
    <w:qFormat/>
    <w:rsid w:val="00B56BA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Strong">
    <w:name w:val="Strong"/>
    <w:uiPriority w:val="22"/>
    <w:qFormat/>
    <w:rsid w:val="00B56BA2"/>
    <w:rPr>
      <w:b/>
      <w:bCs/>
      <w:spacing w:val="0"/>
    </w:rPr>
  </w:style>
  <w:style w:type="character" w:styleId="SubtleReference">
    <w:name w:val="Subtle Reference"/>
    <w:uiPriority w:val="31"/>
    <w:qFormat/>
    <w:rsid w:val="00B56BA2"/>
    <w:rPr>
      <w:i/>
      <w:iCs/>
      <w:smallCaps/>
      <w:color w:val="629DD1" w:themeColor="accent2"/>
      <w:u w:color="629DD1" w:themeColor="accent2"/>
    </w:rPr>
  </w:style>
  <w:style w:type="character" w:styleId="IntenseReference">
    <w:name w:val="Intense Reference"/>
    <w:uiPriority w:val="32"/>
    <w:qFormat/>
    <w:rsid w:val="00B56BA2"/>
    <w:rPr>
      <w:b/>
      <w:bCs/>
      <w:i/>
      <w:iCs/>
      <w:smallCaps/>
      <w:color w:val="629DD1" w:themeColor="accent2"/>
      <w:u w:color="629DD1" w:themeColor="accent2"/>
    </w:rPr>
  </w:style>
  <w:style w:type="character" w:styleId="BookTitle">
    <w:name w:val="Book Title"/>
    <w:uiPriority w:val="33"/>
    <w:qFormat/>
    <w:rsid w:val="00B56BA2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6BA2"/>
    <w:rPr>
      <w:b/>
      <w:bCs/>
      <w:color w:val="3476B1" w:themeColor="accent2" w:themeShade="BF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BA2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B56BA2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56BA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BA2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6BA2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uiPriority w:val="19"/>
    <w:qFormat/>
    <w:rsid w:val="00B56BA2"/>
    <w:rPr>
      <w:rFonts w:asciiTheme="majorHAnsi" w:eastAsiaTheme="majorEastAsia" w:hAnsiTheme="majorHAnsi" w:cstheme="majorBidi"/>
      <w:i/>
      <w:iCs/>
      <w:color w:val="629DD1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B56BA2"/>
    <w:rPr>
      <w:i w:val="0"/>
      <w:iCs w:val="0"/>
      <w:color w:val="3476B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56BA2"/>
    <w:rPr>
      <w:color w:val="3476B1" w:themeColor="accent2" w:themeShade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iCs w:val="0"/>
      <w:color w:val="2F356C" w:themeColor="text2" w:themeTint="E6"/>
      <w:sz w:val="28"/>
    </w:rPr>
  </w:style>
  <w:style w:type="table" w:styleId="PlainTable5">
    <w:name w:val="Plain Table 5"/>
    <w:basedOn w:val="TableNormal"/>
    <w:uiPriority w:val="45"/>
    <w:rsid w:val="002667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56BA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50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0505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75C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73AA0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26C1B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basedOn w:val="Normal"/>
    <w:uiPriority w:val="1"/>
    <w:qFormat/>
    <w:rsid w:val="00B56BA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25A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uxdourado/Library/Containers/com.microsoft.Word/Data/Library/Application%20Support/Microsoft/Office/16.0/DTS/en-GB%7b13980959-93E3-5640-9561-47DE73D40AD9%7d/%7b756BA283-F3D6-1546-9344-1A204FA2582E%7dtf10002078_mac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6912A6-0EBF-FD49-A639-091BDF0D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{756BA283-F3D6-1546-9344-1A204FA2582E}tf10002078_mac.dotx</Template>
  <TotalTime>348</TotalTime>
  <Pages>14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Dourado</dc:creator>
  <cp:keywords/>
  <dc:description/>
  <cp:lastModifiedBy>Dario Dourado</cp:lastModifiedBy>
  <cp:revision>10</cp:revision>
  <dcterms:created xsi:type="dcterms:W3CDTF">2023-04-30T07:39:00Z</dcterms:created>
  <dcterms:modified xsi:type="dcterms:W3CDTF">2023-05-07T07:26:00Z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